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FF00"/>
  <w:body>
    <w:p w:rsidR="00EC3672" w:rsidRPr="00EC3672" w:rsidRDefault="00EC3672" w:rsidP="00EC3672">
      <w:pPr>
        <w:spacing w:line="240" w:lineRule="auto"/>
        <w:ind w:left="851" w:hanging="993"/>
        <w:jc w:val="center"/>
        <w:rPr>
          <w:b/>
          <w:szCs w:val="28"/>
        </w:rPr>
      </w:pPr>
      <w:r w:rsidRPr="00EC3672">
        <w:rPr>
          <w:noProof/>
          <w:szCs w:val="28"/>
        </w:rPr>
        <w:object w:dxaOrig="1741" w:dyaOrig="1700">
          <v:rect id="rectole0000000001" o:spid="_x0000_i1025" style="width:86.55pt;height:84.85pt" o:ole="" o:preferrelative="t" stroked="f">
            <v:imagedata r:id="rId8" o:title=""/>
          </v:rect>
          <o:OLEObject Type="Embed" ProgID="StaticMetafile" ShapeID="rectole0000000001" DrawAspect="Content" ObjectID="_1669980952" r:id="rId9"/>
        </w:object>
      </w:r>
      <w:r w:rsidRPr="00EC3672">
        <w:rPr>
          <w:b/>
          <w:szCs w:val="28"/>
        </w:rPr>
        <w:t>МИНИСТЕРСТВО НАУКИ И ВЫСШЕГО ОБРАЗОВАНИЯ РОССИЙСКОЙ ФЕДЕРАЦИИ</w:t>
      </w:r>
    </w:p>
    <w:p w:rsidR="00EC3672" w:rsidRPr="00EC3672" w:rsidRDefault="00EC3672" w:rsidP="00EC3672">
      <w:pPr>
        <w:spacing w:line="240" w:lineRule="auto"/>
        <w:ind w:left="851" w:hanging="993"/>
        <w:jc w:val="center"/>
        <w:rPr>
          <w:b/>
          <w:szCs w:val="28"/>
        </w:rPr>
      </w:pPr>
    </w:p>
    <w:p w:rsidR="00EC3672" w:rsidRPr="00EC3672" w:rsidRDefault="00EC3672" w:rsidP="00EC3672">
      <w:pPr>
        <w:spacing w:line="240" w:lineRule="auto"/>
        <w:jc w:val="center"/>
        <w:rPr>
          <w:szCs w:val="28"/>
        </w:rPr>
      </w:pPr>
      <w:r w:rsidRPr="00EC3672">
        <w:rPr>
          <w:szCs w:val="28"/>
        </w:rPr>
        <w:t xml:space="preserve">ФЕДЕРАЛЬНОЕ ГОСУДАРСТВЕННОЕ БЮДЖЕТНОЕ ОБРАЗОВАТЕЛЬНОЕ   </w:t>
      </w:r>
    </w:p>
    <w:p w:rsidR="00EC3672" w:rsidRPr="00EC3672" w:rsidRDefault="00EC3672" w:rsidP="00EC3672">
      <w:pPr>
        <w:spacing w:line="240" w:lineRule="auto"/>
        <w:jc w:val="center"/>
        <w:rPr>
          <w:b/>
          <w:szCs w:val="28"/>
        </w:rPr>
      </w:pPr>
      <w:r w:rsidRPr="00EC3672">
        <w:rPr>
          <w:szCs w:val="28"/>
        </w:rPr>
        <w:t xml:space="preserve"> УЧРЕЖДЕНИЕ ВЫСШЕГО ОБРАЗОВАНИЯ</w:t>
      </w:r>
    </w:p>
    <w:p w:rsidR="00EC3672" w:rsidRPr="00EC3672" w:rsidRDefault="00EC3672" w:rsidP="00EC3672">
      <w:pPr>
        <w:spacing w:line="240" w:lineRule="auto"/>
        <w:jc w:val="center"/>
        <w:rPr>
          <w:spacing w:val="22"/>
          <w:szCs w:val="28"/>
        </w:rPr>
      </w:pPr>
      <w:r w:rsidRPr="00EC3672">
        <w:rPr>
          <w:spacing w:val="22"/>
          <w:szCs w:val="28"/>
        </w:rPr>
        <w:t>«МОСКОВСКИЙ АВИАЦИОННЫЙ ИНСТИТУТ</w:t>
      </w:r>
    </w:p>
    <w:p w:rsidR="00EC3672" w:rsidRPr="00EC3672" w:rsidRDefault="00EC3672" w:rsidP="00EC3672">
      <w:pPr>
        <w:spacing w:line="240" w:lineRule="auto"/>
        <w:jc w:val="center"/>
        <w:rPr>
          <w:szCs w:val="28"/>
        </w:rPr>
      </w:pPr>
      <w:r w:rsidRPr="00EC3672">
        <w:rPr>
          <w:szCs w:val="28"/>
        </w:rPr>
        <w:t xml:space="preserve"> (национальный исследовательский университет)»</w:t>
      </w:r>
    </w:p>
    <w:p w:rsidR="00EC3672" w:rsidRPr="00EC3672" w:rsidRDefault="00EC3672" w:rsidP="00EC3672">
      <w:pPr>
        <w:spacing w:line="240" w:lineRule="auto"/>
        <w:jc w:val="center"/>
        <w:rPr>
          <w:szCs w:val="28"/>
        </w:rPr>
      </w:pPr>
    </w:p>
    <w:p w:rsidR="00EC3672" w:rsidRPr="00EC3672" w:rsidRDefault="00EC3672" w:rsidP="00EC3672">
      <w:pPr>
        <w:jc w:val="center"/>
        <w:rPr>
          <w:szCs w:val="28"/>
        </w:rPr>
      </w:pPr>
    </w:p>
    <w:p w:rsidR="00EC3672" w:rsidRPr="00EC3672" w:rsidRDefault="00EC3672" w:rsidP="00EC3672">
      <w:pPr>
        <w:rPr>
          <w:b/>
          <w:szCs w:val="28"/>
          <w:u w:val="single"/>
        </w:rPr>
      </w:pPr>
      <w:r w:rsidRPr="00EC3672">
        <w:rPr>
          <w:b/>
          <w:szCs w:val="28"/>
        </w:rPr>
        <w:t>Факультет (институт, филиал)</w:t>
      </w:r>
      <w:r w:rsidRPr="00EC3672">
        <w:rPr>
          <w:b/>
          <w:szCs w:val="28"/>
          <w:u w:val="single"/>
        </w:rPr>
        <w:tab/>
      </w:r>
      <w:r w:rsidRPr="00EC3672">
        <w:rPr>
          <w:b/>
          <w:szCs w:val="28"/>
          <w:u w:val="single"/>
        </w:rPr>
        <w:tab/>
        <w:t>№4</w:t>
      </w:r>
      <w:r w:rsidRPr="00EC3672">
        <w:rPr>
          <w:b/>
          <w:szCs w:val="28"/>
          <w:u w:val="single"/>
        </w:rPr>
        <w:tab/>
      </w:r>
      <w:r w:rsidRPr="00EC3672">
        <w:rPr>
          <w:b/>
          <w:szCs w:val="28"/>
          <w:u w:val="single"/>
        </w:rPr>
        <w:tab/>
        <w:t xml:space="preserve">          </w:t>
      </w:r>
      <w:r w:rsidRPr="00EC3672">
        <w:rPr>
          <w:b/>
          <w:szCs w:val="28"/>
        </w:rPr>
        <w:t>Кафедра</w:t>
      </w:r>
      <w:r w:rsidRPr="00EC3672">
        <w:rPr>
          <w:b/>
          <w:szCs w:val="28"/>
          <w:u w:val="single"/>
        </w:rPr>
        <w:tab/>
        <w:t>406</w:t>
      </w:r>
    </w:p>
    <w:p w:rsidR="00EC3672" w:rsidRPr="00EC3672" w:rsidRDefault="00EC3672" w:rsidP="00EC3672">
      <w:pPr>
        <w:rPr>
          <w:b/>
          <w:szCs w:val="28"/>
        </w:rPr>
      </w:pPr>
    </w:p>
    <w:p w:rsidR="00EC3672" w:rsidRPr="00EC3672" w:rsidRDefault="00EC3672" w:rsidP="00EC3672">
      <w:pPr>
        <w:rPr>
          <w:b/>
          <w:szCs w:val="28"/>
          <w:u w:val="single"/>
        </w:rPr>
      </w:pPr>
      <w:r w:rsidRPr="00EC3672">
        <w:rPr>
          <w:b/>
          <w:szCs w:val="28"/>
        </w:rPr>
        <w:t xml:space="preserve">Направление подготовки </w:t>
      </w:r>
      <w:r w:rsidRPr="00EC3672">
        <w:rPr>
          <w:b/>
          <w:szCs w:val="28"/>
          <w:u w:val="single"/>
        </w:rPr>
        <w:tab/>
      </w:r>
      <w:r w:rsidRPr="00EC3672">
        <w:rPr>
          <w:b/>
          <w:szCs w:val="28"/>
          <w:u w:val="single"/>
        </w:rPr>
        <w:tab/>
        <w:t xml:space="preserve">Радиотехника      </w:t>
      </w:r>
      <w:r w:rsidRPr="00EC3672">
        <w:rPr>
          <w:b/>
          <w:szCs w:val="28"/>
        </w:rPr>
        <w:t xml:space="preserve">Группа      </w:t>
      </w:r>
      <w:r w:rsidRPr="00EC3672">
        <w:rPr>
          <w:b/>
          <w:szCs w:val="28"/>
          <w:u w:val="single"/>
        </w:rPr>
        <w:t>М4В-302Б</w:t>
      </w:r>
    </w:p>
    <w:p w:rsidR="00EC3672" w:rsidRPr="00EC3672" w:rsidRDefault="00EC3672" w:rsidP="00EC3672">
      <w:pPr>
        <w:rPr>
          <w:b/>
          <w:szCs w:val="28"/>
        </w:rPr>
      </w:pPr>
    </w:p>
    <w:p w:rsidR="00EC3672" w:rsidRPr="00EC3672" w:rsidRDefault="00EC3672" w:rsidP="00EC3672">
      <w:pPr>
        <w:rPr>
          <w:b/>
          <w:szCs w:val="28"/>
        </w:rPr>
      </w:pPr>
      <w:r w:rsidRPr="00EC3672">
        <w:rPr>
          <w:b/>
          <w:szCs w:val="28"/>
        </w:rPr>
        <w:t xml:space="preserve">Квалификация (степень) </w:t>
      </w:r>
      <w:r w:rsidRPr="00EC3672">
        <w:rPr>
          <w:b/>
          <w:szCs w:val="28"/>
          <w:u w:val="single"/>
        </w:rPr>
        <w:tab/>
      </w:r>
      <w:r w:rsidRPr="00EC3672">
        <w:rPr>
          <w:b/>
          <w:szCs w:val="28"/>
          <w:u w:val="single"/>
        </w:rPr>
        <w:tab/>
      </w:r>
      <w:proofErr w:type="spellStart"/>
      <w:r w:rsidRPr="00EC3672">
        <w:rPr>
          <w:b/>
          <w:szCs w:val="28"/>
          <w:u w:val="single"/>
        </w:rPr>
        <w:t>_____Бакалавриат</w:t>
      </w:r>
      <w:proofErr w:type="spellEnd"/>
      <w:r w:rsidRPr="00EC3672">
        <w:rPr>
          <w:b/>
          <w:szCs w:val="28"/>
          <w:u w:val="single"/>
        </w:rPr>
        <w:t>__</w:t>
      </w:r>
      <w:r w:rsidRPr="00EC3672">
        <w:rPr>
          <w:b/>
          <w:szCs w:val="28"/>
          <w:u w:val="single"/>
        </w:rPr>
        <w:tab/>
      </w:r>
      <w:r w:rsidRPr="00EC3672">
        <w:rPr>
          <w:b/>
          <w:szCs w:val="28"/>
          <w:u w:val="single"/>
        </w:rPr>
        <w:tab/>
      </w:r>
      <w:r w:rsidRPr="00EC3672">
        <w:rPr>
          <w:b/>
          <w:szCs w:val="28"/>
          <w:u w:val="single"/>
        </w:rPr>
        <w:tab/>
      </w:r>
    </w:p>
    <w:p w:rsidR="00EC3672" w:rsidRPr="00EC3672" w:rsidRDefault="00EC3672" w:rsidP="00EC3672">
      <w:pPr>
        <w:jc w:val="center"/>
        <w:rPr>
          <w:b/>
          <w:szCs w:val="28"/>
        </w:rPr>
      </w:pPr>
    </w:p>
    <w:p w:rsidR="00EC3672" w:rsidRPr="00EC3672" w:rsidRDefault="00EC3672" w:rsidP="00EC3672">
      <w:pPr>
        <w:jc w:val="center"/>
        <w:rPr>
          <w:b/>
          <w:spacing w:val="-2"/>
          <w:szCs w:val="28"/>
        </w:rPr>
      </w:pPr>
      <w:r w:rsidRPr="00EC3672">
        <w:rPr>
          <w:b/>
          <w:spacing w:val="-2"/>
          <w:szCs w:val="28"/>
        </w:rPr>
        <w:t xml:space="preserve">РЕФЕРАТ </w:t>
      </w:r>
    </w:p>
    <w:p w:rsidR="00EC3672" w:rsidRPr="00EC3672" w:rsidRDefault="00EC3672" w:rsidP="00EC3672">
      <w:pPr>
        <w:spacing w:line="240" w:lineRule="auto"/>
        <w:rPr>
          <w:spacing w:val="-2"/>
          <w:szCs w:val="28"/>
        </w:rPr>
      </w:pPr>
    </w:p>
    <w:p w:rsidR="00EC3672" w:rsidRPr="003849F4" w:rsidRDefault="00EC3672" w:rsidP="00EC3672">
      <w:pPr>
        <w:spacing w:line="240" w:lineRule="auto"/>
        <w:rPr>
          <w:spacing w:val="-2"/>
          <w:szCs w:val="28"/>
        </w:rPr>
      </w:pPr>
      <w:r w:rsidRPr="003849F4">
        <w:rPr>
          <w:spacing w:val="-2"/>
          <w:szCs w:val="28"/>
        </w:rPr>
        <w:t xml:space="preserve">На тему:          </w:t>
      </w:r>
      <w:r w:rsidRPr="003849F4">
        <w:t xml:space="preserve">Что такое </w:t>
      </w:r>
      <w:proofErr w:type="spellStart"/>
      <w:r w:rsidRPr="003849F4">
        <w:t>DataOps</w:t>
      </w:r>
      <w:proofErr w:type="spellEnd"/>
      <w:r w:rsidRPr="003849F4">
        <w:t>?</w:t>
      </w:r>
      <w:r w:rsidR="003849F4" w:rsidRPr="003849F4">
        <w:softHyphen/>
      </w:r>
      <w:r w:rsidR="003849F4" w:rsidRPr="003849F4">
        <w:softHyphen/>
      </w:r>
      <w:r w:rsidR="003849F4" w:rsidRPr="003849F4">
        <w:softHyphen/>
      </w:r>
      <w:r w:rsidR="003849F4" w:rsidRPr="003849F4">
        <w:softHyphen/>
      </w:r>
      <w:r w:rsidR="003849F4" w:rsidRPr="003849F4">
        <w:softHyphen/>
      </w:r>
      <w:r w:rsidR="003849F4" w:rsidRPr="003849F4">
        <w:softHyphen/>
      </w:r>
      <w:r w:rsidR="003849F4" w:rsidRPr="003849F4">
        <w:softHyphen/>
      </w:r>
      <w:r w:rsidR="003849F4" w:rsidRPr="003849F4">
        <w:softHyphen/>
      </w:r>
      <w:r w:rsidR="003849F4" w:rsidRPr="003849F4">
        <w:softHyphen/>
      </w:r>
      <w:r w:rsidR="003849F4" w:rsidRPr="003849F4">
        <w:softHyphen/>
      </w:r>
      <w:r w:rsidR="003849F4" w:rsidRPr="003849F4">
        <w:softHyphen/>
      </w:r>
      <w:r w:rsidR="003849F4" w:rsidRPr="003849F4">
        <w:softHyphen/>
      </w:r>
      <w:r w:rsidR="003849F4" w:rsidRPr="003849F4">
        <w:softHyphen/>
      </w:r>
      <w:r w:rsidR="003849F4" w:rsidRPr="003849F4">
        <w:softHyphen/>
      </w:r>
      <w:r w:rsidR="003849F4" w:rsidRPr="003849F4">
        <w:softHyphen/>
      </w:r>
      <w:r w:rsidR="003849F4" w:rsidRPr="003849F4">
        <w:softHyphen/>
      </w:r>
      <w:r w:rsidR="003849F4" w:rsidRPr="003849F4">
        <w:softHyphen/>
      </w:r>
      <w:r w:rsidR="003849F4" w:rsidRPr="003849F4">
        <w:softHyphen/>
      </w:r>
      <w:r w:rsidR="003849F4" w:rsidRPr="003849F4">
        <w:softHyphen/>
      </w:r>
      <w:r w:rsidR="003849F4" w:rsidRPr="003849F4">
        <w:softHyphen/>
      </w:r>
      <w:r w:rsidR="003849F4" w:rsidRPr="003849F4">
        <w:softHyphen/>
      </w:r>
      <w:r w:rsidR="003849F4" w:rsidRPr="003849F4">
        <w:softHyphen/>
      </w:r>
      <w:r w:rsidR="003849F4" w:rsidRPr="003849F4">
        <w:softHyphen/>
      </w:r>
      <w:r w:rsidR="003849F4" w:rsidRPr="003849F4">
        <w:softHyphen/>
      </w:r>
      <w:r w:rsidR="003849F4" w:rsidRPr="003849F4">
        <w:softHyphen/>
      </w:r>
      <w:r w:rsidR="003849F4" w:rsidRPr="003849F4">
        <w:softHyphen/>
      </w:r>
      <w:r w:rsidR="003849F4" w:rsidRPr="003849F4">
        <w:softHyphen/>
      </w:r>
      <w:r w:rsidR="003849F4" w:rsidRPr="003849F4">
        <w:softHyphen/>
      </w:r>
      <w:r w:rsidR="003849F4" w:rsidRPr="003849F4">
        <w:softHyphen/>
      </w:r>
      <w:r w:rsidR="003849F4" w:rsidRPr="003849F4">
        <w:softHyphen/>
      </w:r>
      <w:r w:rsidR="003849F4" w:rsidRPr="003849F4">
        <w:softHyphen/>
      </w:r>
    </w:p>
    <w:p w:rsidR="00EC3672" w:rsidRPr="00EC3672" w:rsidRDefault="00EC3672" w:rsidP="00EC3672">
      <w:pPr>
        <w:spacing w:line="240" w:lineRule="auto"/>
        <w:rPr>
          <w:spacing w:val="-2"/>
          <w:szCs w:val="28"/>
        </w:rPr>
      </w:pPr>
    </w:p>
    <w:p w:rsidR="00EC3672" w:rsidRPr="00EC3672" w:rsidRDefault="00EC3672" w:rsidP="00EC3672">
      <w:pPr>
        <w:spacing w:line="240" w:lineRule="auto"/>
        <w:rPr>
          <w:spacing w:val="-2"/>
          <w:szCs w:val="28"/>
        </w:rPr>
      </w:pPr>
    </w:p>
    <w:p w:rsidR="00EC3672" w:rsidRPr="00EC3672" w:rsidRDefault="00EC3672" w:rsidP="00EC3672">
      <w:pPr>
        <w:spacing w:line="240" w:lineRule="auto"/>
        <w:rPr>
          <w:spacing w:val="-2"/>
          <w:szCs w:val="28"/>
        </w:rPr>
      </w:pPr>
    </w:p>
    <w:p w:rsidR="00EC3672" w:rsidRPr="00EC3672" w:rsidRDefault="00EC3672" w:rsidP="00EC3672">
      <w:pPr>
        <w:spacing w:line="240" w:lineRule="auto"/>
        <w:rPr>
          <w:szCs w:val="28"/>
        </w:rPr>
      </w:pPr>
      <w:r w:rsidRPr="00EC3672">
        <w:rPr>
          <w:spacing w:val="-2"/>
          <w:szCs w:val="28"/>
        </w:rPr>
        <w:t>Реферат сдал</w:t>
      </w:r>
      <w:r>
        <w:rPr>
          <w:spacing w:val="-2"/>
          <w:szCs w:val="28"/>
        </w:rPr>
        <w:t xml:space="preserve"> </w:t>
      </w:r>
      <w:proofErr w:type="spellStart"/>
      <w:r w:rsidRPr="00EC3672">
        <w:rPr>
          <w:szCs w:val="28"/>
        </w:rPr>
        <w:t>_</w:t>
      </w:r>
      <w:r>
        <w:rPr>
          <w:szCs w:val="28"/>
          <w:u w:val="single"/>
        </w:rPr>
        <w:t>Николаев</w:t>
      </w:r>
      <w:proofErr w:type="spellEnd"/>
      <w:r>
        <w:rPr>
          <w:szCs w:val="28"/>
          <w:u w:val="single"/>
        </w:rPr>
        <w:t xml:space="preserve"> Алексей Андреевич</w:t>
      </w:r>
      <w:proofErr w:type="gramStart"/>
      <w:r>
        <w:rPr>
          <w:szCs w:val="28"/>
        </w:rPr>
        <w:t>_______ _____</w:t>
      </w:r>
      <w:r w:rsidRPr="00EC3672">
        <w:rPr>
          <w:szCs w:val="28"/>
        </w:rPr>
        <w:t xml:space="preserve"> (____________)</w:t>
      </w:r>
      <w:proofErr w:type="gramEnd"/>
    </w:p>
    <w:p w:rsidR="00EC3672" w:rsidRPr="00EC3672" w:rsidRDefault="00EC3672" w:rsidP="00EC3672">
      <w:pPr>
        <w:tabs>
          <w:tab w:val="left" w:pos="3969"/>
        </w:tabs>
        <w:spacing w:line="240" w:lineRule="auto"/>
        <w:rPr>
          <w:szCs w:val="28"/>
        </w:rPr>
      </w:pPr>
      <w:r w:rsidRPr="00EC3672">
        <w:rPr>
          <w:szCs w:val="28"/>
        </w:rPr>
        <w:tab/>
        <w:t>(фамилия, имя, отчество)</w:t>
      </w:r>
    </w:p>
    <w:p w:rsidR="00EC3672" w:rsidRPr="00EC3672" w:rsidRDefault="00EC3672" w:rsidP="00EC3672">
      <w:pPr>
        <w:spacing w:line="240" w:lineRule="auto"/>
        <w:rPr>
          <w:szCs w:val="28"/>
        </w:rPr>
      </w:pPr>
      <w:r w:rsidRPr="00EC3672">
        <w:rPr>
          <w:spacing w:val="-2"/>
          <w:szCs w:val="28"/>
        </w:rPr>
        <w:t xml:space="preserve">Реферат принял </w:t>
      </w:r>
      <w:r w:rsidRPr="00EC3672">
        <w:rPr>
          <w:spacing w:val="-2"/>
          <w:szCs w:val="28"/>
          <w:u w:val="single"/>
        </w:rPr>
        <w:t>Терехин Алексей Геннади</w:t>
      </w:r>
      <w:r w:rsidRPr="00EC3672">
        <w:rPr>
          <w:spacing w:val="-2"/>
          <w:szCs w:val="28"/>
          <w:u w:val="single"/>
        </w:rPr>
        <w:t>е</w:t>
      </w:r>
      <w:r w:rsidRPr="00EC3672">
        <w:rPr>
          <w:spacing w:val="-2"/>
          <w:szCs w:val="28"/>
          <w:u w:val="single"/>
        </w:rPr>
        <w:t>вич</w:t>
      </w:r>
      <w:proofErr w:type="gramStart"/>
      <w:r>
        <w:rPr>
          <w:szCs w:val="28"/>
        </w:rPr>
        <w:t xml:space="preserve">___________ </w:t>
      </w:r>
      <w:r w:rsidRPr="00EC3672">
        <w:rPr>
          <w:szCs w:val="28"/>
        </w:rPr>
        <w:t>(____________)</w:t>
      </w:r>
      <w:proofErr w:type="gramEnd"/>
    </w:p>
    <w:p w:rsidR="00EC3672" w:rsidRPr="00EC3672" w:rsidRDefault="00EC3672" w:rsidP="00EC3672">
      <w:pPr>
        <w:tabs>
          <w:tab w:val="left" w:pos="3969"/>
        </w:tabs>
        <w:spacing w:line="240" w:lineRule="auto"/>
        <w:rPr>
          <w:szCs w:val="28"/>
        </w:rPr>
      </w:pPr>
      <w:r w:rsidRPr="00EC3672">
        <w:rPr>
          <w:szCs w:val="28"/>
        </w:rPr>
        <w:tab/>
        <w:t>(фамилия, имя, отчество)</w:t>
      </w:r>
    </w:p>
    <w:p w:rsidR="00EC3672" w:rsidRPr="00EC3672" w:rsidRDefault="00EC3672" w:rsidP="00EC3672">
      <w:pPr>
        <w:tabs>
          <w:tab w:val="left" w:pos="3969"/>
        </w:tabs>
        <w:spacing w:line="240" w:lineRule="auto"/>
        <w:rPr>
          <w:spacing w:val="-2"/>
          <w:szCs w:val="28"/>
          <w:lang w:val="en-US"/>
        </w:rPr>
      </w:pPr>
    </w:p>
    <w:p w:rsidR="00EC3672" w:rsidRPr="00EC3672" w:rsidRDefault="00EC3672" w:rsidP="00EC3672">
      <w:pPr>
        <w:spacing w:line="240" w:lineRule="auto"/>
        <w:rPr>
          <w:spacing w:val="-2"/>
          <w:szCs w:val="28"/>
        </w:rPr>
      </w:pPr>
    </w:p>
    <w:p w:rsidR="00EC3672" w:rsidRPr="00EC3672" w:rsidRDefault="00EC3672" w:rsidP="00EC3672">
      <w:pPr>
        <w:spacing w:line="240" w:lineRule="auto"/>
        <w:rPr>
          <w:spacing w:val="-2"/>
          <w:szCs w:val="28"/>
        </w:rPr>
      </w:pPr>
    </w:p>
    <w:p w:rsidR="00EC3672" w:rsidRPr="00EC3672" w:rsidRDefault="00EC3672" w:rsidP="00EC3672">
      <w:pPr>
        <w:spacing w:line="240" w:lineRule="auto"/>
        <w:rPr>
          <w:spacing w:val="-2"/>
          <w:szCs w:val="28"/>
        </w:rPr>
      </w:pPr>
    </w:p>
    <w:p w:rsidR="00EC3672" w:rsidRPr="00EC3672" w:rsidRDefault="00EC3672" w:rsidP="00EC3672">
      <w:pPr>
        <w:spacing w:line="240" w:lineRule="auto"/>
        <w:rPr>
          <w:spacing w:val="-2"/>
          <w:szCs w:val="28"/>
        </w:rPr>
      </w:pPr>
    </w:p>
    <w:p w:rsidR="00EC3672" w:rsidRPr="00EC3672" w:rsidRDefault="00EC3672" w:rsidP="00EC3672">
      <w:pPr>
        <w:spacing w:line="240" w:lineRule="auto"/>
        <w:rPr>
          <w:spacing w:val="-2"/>
          <w:szCs w:val="28"/>
        </w:rPr>
      </w:pPr>
    </w:p>
    <w:p w:rsidR="00EC3672" w:rsidRPr="00EC3672" w:rsidRDefault="00EC3672" w:rsidP="00EC3672">
      <w:pPr>
        <w:jc w:val="center"/>
        <w:rPr>
          <w:spacing w:val="-2"/>
          <w:szCs w:val="28"/>
        </w:rPr>
      </w:pPr>
      <w:r w:rsidRPr="00EC3672">
        <w:rPr>
          <w:spacing w:val="-2"/>
          <w:szCs w:val="28"/>
        </w:rPr>
        <w:t xml:space="preserve">Москва 2020   </w:t>
      </w:r>
    </w:p>
    <w:p w:rsidR="00BA43C4" w:rsidRPr="00EC3672" w:rsidRDefault="00BA43C4" w:rsidP="00EC3672">
      <w:pPr>
        <w:tabs>
          <w:tab w:val="left" w:pos="993"/>
        </w:tabs>
        <w:ind w:firstLine="708"/>
        <w:rPr>
          <w:szCs w:val="28"/>
          <w:lang w:val="en-US"/>
        </w:rPr>
        <w:sectPr w:rsidR="00BA43C4" w:rsidRPr="00EC3672" w:rsidSect="007A2EDC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numRestart w:val="eachPage"/>
          </w:footnotePr>
          <w:pgSz w:w="11906" w:h="16838" w:code="9"/>
          <w:pgMar w:top="1134" w:right="851" w:bottom="1134" w:left="1701" w:header="278" w:footer="272" w:gutter="0"/>
          <w:pgNumType w:start="1"/>
          <w:cols w:space="720"/>
          <w:docGrid w:linePitch="326"/>
        </w:sectPr>
      </w:pPr>
    </w:p>
    <w:p w:rsidR="007768BD" w:rsidRPr="00E96995" w:rsidRDefault="00EC4C47" w:rsidP="00EC3672">
      <w:pPr>
        <w:tabs>
          <w:tab w:val="left" w:pos="993"/>
        </w:tabs>
        <w:rPr>
          <w:b/>
          <w:szCs w:val="28"/>
        </w:rPr>
      </w:pPr>
      <w:r>
        <w:rPr>
          <w:b/>
          <w:szCs w:val="28"/>
        </w:rPr>
        <w:lastRenderedPageBreak/>
        <w:t>ОГЛАВЛЕНИЕ</w:t>
      </w:r>
    </w:p>
    <w:p w:rsidR="00BE7D2C" w:rsidRPr="00E96995" w:rsidRDefault="00BE7D2C" w:rsidP="001C46B1">
      <w:pPr>
        <w:ind w:firstLine="567"/>
        <w:rPr>
          <w:szCs w:val="28"/>
        </w:rPr>
      </w:pPr>
    </w:p>
    <w:p w:rsidR="00185A46" w:rsidRPr="00185A46" w:rsidRDefault="0012682D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85A46">
        <w:rPr>
          <w:szCs w:val="28"/>
        </w:rPr>
        <w:fldChar w:fldCharType="begin"/>
      </w:r>
      <w:r w:rsidR="00425062" w:rsidRPr="00185A46">
        <w:rPr>
          <w:szCs w:val="28"/>
        </w:rPr>
        <w:instrText xml:space="preserve"> TOC \o "1-3" \h \z \u </w:instrText>
      </w:r>
      <w:r w:rsidRPr="00185A46">
        <w:rPr>
          <w:szCs w:val="28"/>
        </w:rPr>
        <w:fldChar w:fldCharType="separate"/>
      </w:r>
      <w:hyperlink w:anchor="_Toc59103447" w:history="1">
        <w:r w:rsidR="00185A46" w:rsidRPr="00185A46">
          <w:rPr>
            <w:rStyle w:val="ae"/>
            <w:noProof/>
          </w:rPr>
          <w:t>Введение</w:t>
        </w:r>
        <w:r w:rsidR="00185A46" w:rsidRPr="00185A46">
          <w:rPr>
            <w:noProof/>
            <w:webHidden/>
          </w:rPr>
          <w:tab/>
        </w:r>
        <w:r w:rsidRPr="00185A46">
          <w:rPr>
            <w:noProof/>
            <w:webHidden/>
          </w:rPr>
          <w:fldChar w:fldCharType="begin"/>
        </w:r>
        <w:r w:rsidR="00185A46" w:rsidRPr="00185A46">
          <w:rPr>
            <w:noProof/>
            <w:webHidden/>
          </w:rPr>
          <w:instrText xml:space="preserve"> PAGEREF _Toc59103447 \h </w:instrText>
        </w:r>
        <w:r w:rsidRPr="00185A46">
          <w:rPr>
            <w:noProof/>
            <w:webHidden/>
          </w:rPr>
        </w:r>
        <w:r w:rsidRPr="00185A46">
          <w:rPr>
            <w:noProof/>
            <w:webHidden/>
          </w:rPr>
          <w:fldChar w:fldCharType="separate"/>
        </w:r>
        <w:r w:rsidR="00185A46" w:rsidRPr="00185A46">
          <w:rPr>
            <w:noProof/>
            <w:webHidden/>
          </w:rPr>
          <w:t>3</w:t>
        </w:r>
        <w:r w:rsidRPr="00185A46">
          <w:rPr>
            <w:noProof/>
            <w:webHidden/>
          </w:rPr>
          <w:fldChar w:fldCharType="end"/>
        </w:r>
      </w:hyperlink>
    </w:p>
    <w:p w:rsidR="00185A46" w:rsidRPr="00185A46" w:rsidRDefault="0012682D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103448" w:history="1">
        <w:r w:rsidR="00185A46" w:rsidRPr="00185A46">
          <w:rPr>
            <w:rStyle w:val="ae"/>
            <w:noProof/>
          </w:rPr>
          <w:t xml:space="preserve">1 Понятие и принципы </w:t>
        </w:r>
        <w:r w:rsidR="00185A46" w:rsidRPr="00185A46">
          <w:rPr>
            <w:rStyle w:val="ae"/>
            <w:noProof/>
            <w:lang w:val="en-US"/>
          </w:rPr>
          <w:t>DataOps</w:t>
        </w:r>
        <w:r w:rsidR="00185A46" w:rsidRPr="00185A46">
          <w:rPr>
            <w:noProof/>
            <w:webHidden/>
          </w:rPr>
          <w:tab/>
        </w:r>
        <w:r w:rsidRPr="00185A46">
          <w:rPr>
            <w:noProof/>
            <w:webHidden/>
          </w:rPr>
          <w:fldChar w:fldCharType="begin"/>
        </w:r>
        <w:r w:rsidR="00185A46" w:rsidRPr="00185A46">
          <w:rPr>
            <w:noProof/>
            <w:webHidden/>
          </w:rPr>
          <w:instrText xml:space="preserve"> PAGEREF _Toc59103448 \h </w:instrText>
        </w:r>
        <w:r w:rsidRPr="00185A46">
          <w:rPr>
            <w:noProof/>
            <w:webHidden/>
          </w:rPr>
        </w:r>
        <w:r w:rsidRPr="00185A46">
          <w:rPr>
            <w:noProof/>
            <w:webHidden/>
          </w:rPr>
          <w:fldChar w:fldCharType="separate"/>
        </w:r>
        <w:r w:rsidR="00185A46" w:rsidRPr="00185A46">
          <w:rPr>
            <w:noProof/>
            <w:webHidden/>
          </w:rPr>
          <w:t>4</w:t>
        </w:r>
        <w:r w:rsidRPr="00185A46">
          <w:rPr>
            <w:noProof/>
            <w:webHidden/>
          </w:rPr>
          <w:fldChar w:fldCharType="end"/>
        </w:r>
      </w:hyperlink>
    </w:p>
    <w:p w:rsidR="00185A46" w:rsidRPr="00185A46" w:rsidRDefault="0012682D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103449" w:history="1">
        <w:r w:rsidR="00185A46" w:rsidRPr="00185A46">
          <w:rPr>
            <w:rStyle w:val="ae"/>
            <w:bCs/>
            <w:noProof/>
          </w:rPr>
          <w:t xml:space="preserve">2 </w:t>
        </w:r>
        <w:r w:rsidR="00185A46" w:rsidRPr="00185A46">
          <w:rPr>
            <w:rStyle w:val="ae"/>
            <w:noProof/>
          </w:rPr>
          <w:t xml:space="preserve">Формирование команды </w:t>
        </w:r>
        <w:r w:rsidR="00185A46" w:rsidRPr="00185A46">
          <w:rPr>
            <w:rStyle w:val="ae"/>
            <w:noProof/>
            <w:lang w:val="en-US"/>
          </w:rPr>
          <w:t>DataOps</w:t>
        </w:r>
        <w:r w:rsidR="00185A46" w:rsidRPr="00185A46">
          <w:rPr>
            <w:noProof/>
            <w:webHidden/>
          </w:rPr>
          <w:tab/>
        </w:r>
        <w:r w:rsidRPr="00185A46">
          <w:rPr>
            <w:noProof/>
            <w:webHidden/>
          </w:rPr>
          <w:fldChar w:fldCharType="begin"/>
        </w:r>
        <w:r w:rsidR="00185A46" w:rsidRPr="00185A46">
          <w:rPr>
            <w:noProof/>
            <w:webHidden/>
          </w:rPr>
          <w:instrText xml:space="preserve"> PAGEREF _Toc59103449 \h </w:instrText>
        </w:r>
        <w:r w:rsidRPr="00185A46">
          <w:rPr>
            <w:noProof/>
            <w:webHidden/>
          </w:rPr>
        </w:r>
        <w:r w:rsidRPr="00185A46">
          <w:rPr>
            <w:noProof/>
            <w:webHidden/>
          </w:rPr>
          <w:fldChar w:fldCharType="separate"/>
        </w:r>
        <w:r w:rsidR="00185A46" w:rsidRPr="00185A46">
          <w:rPr>
            <w:noProof/>
            <w:webHidden/>
          </w:rPr>
          <w:t>9</w:t>
        </w:r>
        <w:r w:rsidRPr="00185A46">
          <w:rPr>
            <w:noProof/>
            <w:webHidden/>
          </w:rPr>
          <w:fldChar w:fldCharType="end"/>
        </w:r>
      </w:hyperlink>
    </w:p>
    <w:p w:rsidR="00185A46" w:rsidRPr="00185A46" w:rsidRDefault="0012682D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103450" w:history="1">
        <w:r w:rsidR="00185A46" w:rsidRPr="00185A46">
          <w:rPr>
            <w:rStyle w:val="ae"/>
            <w:noProof/>
          </w:rPr>
          <w:t>Заключение</w:t>
        </w:r>
        <w:r w:rsidR="00185A46" w:rsidRPr="00185A46">
          <w:rPr>
            <w:noProof/>
            <w:webHidden/>
          </w:rPr>
          <w:tab/>
        </w:r>
        <w:r w:rsidRPr="00185A46">
          <w:rPr>
            <w:noProof/>
            <w:webHidden/>
          </w:rPr>
          <w:fldChar w:fldCharType="begin"/>
        </w:r>
        <w:r w:rsidR="00185A46" w:rsidRPr="00185A46">
          <w:rPr>
            <w:noProof/>
            <w:webHidden/>
          </w:rPr>
          <w:instrText xml:space="preserve"> PAGEREF _Toc59103450 \h </w:instrText>
        </w:r>
        <w:r w:rsidRPr="00185A46">
          <w:rPr>
            <w:noProof/>
            <w:webHidden/>
          </w:rPr>
        </w:r>
        <w:r w:rsidRPr="00185A46">
          <w:rPr>
            <w:noProof/>
            <w:webHidden/>
          </w:rPr>
          <w:fldChar w:fldCharType="separate"/>
        </w:r>
        <w:r w:rsidR="00185A46" w:rsidRPr="00185A46">
          <w:rPr>
            <w:noProof/>
            <w:webHidden/>
          </w:rPr>
          <w:t>13</w:t>
        </w:r>
        <w:r w:rsidRPr="00185A46">
          <w:rPr>
            <w:noProof/>
            <w:webHidden/>
          </w:rPr>
          <w:fldChar w:fldCharType="end"/>
        </w:r>
      </w:hyperlink>
    </w:p>
    <w:p w:rsidR="00185A46" w:rsidRPr="00185A46" w:rsidRDefault="0012682D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103451" w:history="1">
        <w:r w:rsidR="00185A46" w:rsidRPr="00185A46">
          <w:rPr>
            <w:rStyle w:val="ae"/>
            <w:noProof/>
          </w:rPr>
          <w:t>Список использованных источников</w:t>
        </w:r>
        <w:r w:rsidR="00185A46" w:rsidRPr="00185A46">
          <w:rPr>
            <w:noProof/>
            <w:webHidden/>
          </w:rPr>
          <w:tab/>
        </w:r>
        <w:r w:rsidRPr="00185A46">
          <w:rPr>
            <w:noProof/>
            <w:webHidden/>
          </w:rPr>
          <w:fldChar w:fldCharType="begin"/>
        </w:r>
        <w:r w:rsidR="00185A46" w:rsidRPr="00185A46">
          <w:rPr>
            <w:noProof/>
            <w:webHidden/>
          </w:rPr>
          <w:instrText xml:space="preserve"> PAGEREF _Toc59103451 \h </w:instrText>
        </w:r>
        <w:r w:rsidRPr="00185A46">
          <w:rPr>
            <w:noProof/>
            <w:webHidden/>
          </w:rPr>
        </w:r>
        <w:r w:rsidRPr="00185A46">
          <w:rPr>
            <w:noProof/>
            <w:webHidden/>
          </w:rPr>
          <w:fldChar w:fldCharType="separate"/>
        </w:r>
        <w:r w:rsidR="00185A46" w:rsidRPr="00185A46">
          <w:rPr>
            <w:noProof/>
            <w:webHidden/>
          </w:rPr>
          <w:t>14</w:t>
        </w:r>
        <w:r w:rsidRPr="00185A46">
          <w:rPr>
            <w:noProof/>
            <w:webHidden/>
          </w:rPr>
          <w:fldChar w:fldCharType="end"/>
        </w:r>
      </w:hyperlink>
    </w:p>
    <w:p w:rsidR="00425062" w:rsidRPr="00E96995" w:rsidRDefault="0012682D" w:rsidP="00826744">
      <w:pPr>
        <w:tabs>
          <w:tab w:val="left" w:pos="284"/>
          <w:tab w:val="right" w:leader="dot" w:pos="9639"/>
        </w:tabs>
        <w:rPr>
          <w:szCs w:val="28"/>
        </w:rPr>
      </w:pPr>
      <w:r w:rsidRPr="00185A46">
        <w:rPr>
          <w:szCs w:val="28"/>
        </w:rPr>
        <w:fldChar w:fldCharType="end"/>
      </w:r>
    </w:p>
    <w:p w:rsidR="006D4DD6" w:rsidRPr="00E96995" w:rsidRDefault="006D4DD6" w:rsidP="001C46B1">
      <w:pPr>
        <w:ind w:firstLine="567"/>
        <w:rPr>
          <w:szCs w:val="28"/>
        </w:rPr>
      </w:pPr>
    </w:p>
    <w:p w:rsidR="006D4DD6" w:rsidRPr="00E96995" w:rsidRDefault="006D4DD6" w:rsidP="001C46B1">
      <w:pPr>
        <w:ind w:firstLine="567"/>
        <w:rPr>
          <w:szCs w:val="28"/>
        </w:rPr>
      </w:pPr>
    </w:p>
    <w:p w:rsidR="006D4DD6" w:rsidRPr="00E96995" w:rsidRDefault="006D4DD6" w:rsidP="001C46B1">
      <w:pPr>
        <w:ind w:firstLine="567"/>
        <w:rPr>
          <w:szCs w:val="28"/>
        </w:rPr>
      </w:pPr>
      <w:bookmarkStart w:id="0" w:name="_GoBack"/>
      <w:bookmarkEnd w:id="0"/>
    </w:p>
    <w:p w:rsidR="006D4DD6" w:rsidRPr="00E96995" w:rsidRDefault="006D4DD6" w:rsidP="001C46B1">
      <w:pPr>
        <w:ind w:firstLine="567"/>
        <w:rPr>
          <w:szCs w:val="28"/>
        </w:rPr>
      </w:pPr>
    </w:p>
    <w:p w:rsidR="00DA1612" w:rsidRPr="00E96995" w:rsidRDefault="00DA1612">
      <w:pPr>
        <w:rPr>
          <w:szCs w:val="28"/>
        </w:rPr>
      </w:pPr>
      <w:r w:rsidRPr="00E96995">
        <w:rPr>
          <w:szCs w:val="28"/>
        </w:rPr>
        <w:br w:type="page"/>
      </w:r>
    </w:p>
    <w:p w:rsidR="000C7B22" w:rsidRPr="00E96995" w:rsidRDefault="000C7B22" w:rsidP="001C46B1">
      <w:pPr>
        <w:ind w:firstLine="567"/>
        <w:rPr>
          <w:szCs w:val="28"/>
        </w:rPr>
        <w:sectPr w:rsidR="000C7B22" w:rsidRPr="00E96995" w:rsidSect="007A2EDC">
          <w:footerReference w:type="default" r:id="rId14"/>
          <w:footnotePr>
            <w:numRestart w:val="eachPage"/>
          </w:footnotePr>
          <w:pgSz w:w="11906" w:h="16838" w:code="9"/>
          <w:pgMar w:top="1134" w:right="851" w:bottom="1134" w:left="1701" w:header="0" w:footer="0" w:gutter="0"/>
          <w:pgNumType w:start="2"/>
          <w:cols w:space="720"/>
          <w:docGrid w:linePitch="381"/>
        </w:sectPr>
      </w:pPr>
    </w:p>
    <w:p w:rsidR="00C83AEA" w:rsidRPr="00590651" w:rsidRDefault="009D443F" w:rsidP="00EC4C47">
      <w:pPr>
        <w:pStyle w:val="13"/>
        <w:rPr>
          <w:rFonts w:ascii="Times New Roman" w:hAnsi="Times New Roman"/>
        </w:rPr>
      </w:pPr>
      <w:bookmarkStart w:id="1" w:name="_Toc445973855"/>
      <w:bookmarkStart w:id="2" w:name="_Toc456609892"/>
      <w:bookmarkStart w:id="3" w:name="_Toc59103447"/>
      <w:r w:rsidRPr="00590651">
        <w:rPr>
          <w:rFonts w:ascii="Times New Roman" w:hAnsi="Times New Roman"/>
        </w:rPr>
        <w:lastRenderedPageBreak/>
        <w:t>ВВЕДЕНИЕ</w:t>
      </w:r>
      <w:bookmarkEnd w:id="1"/>
      <w:bookmarkEnd w:id="2"/>
      <w:bookmarkEnd w:id="3"/>
    </w:p>
    <w:p w:rsidR="00C83AEA" w:rsidRPr="00E96995" w:rsidRDefault="00C83AEA" w:rsidP="00E247EF">
      <w:pPr>
        <w:ind w:firstLine="709"/>
        <w:rPr>
          <w:szCs w:val="28"/>
        </w:rPr>
      </w:pPr>
    </w:p>
    <w:p w:rsidR="00490B07" w:rsidRDefault="00490B07" w:rsidP="00490B07">
      <w:pPr>
        <w:ind w:firstLine="709"/>
      </w:pPr>
      <w:r w:rsidRPr="00490B07">
        <w:t>Объём данных, которые генерируются и собираются компаниями ра</w:t>
      </w:r>
      <w:r w:rsidRPr="00490B07">
        <w:t>з</w:t>
      </w:r>
      <w:r w:rsidRPr="00490B07">
        <w:t>ных мастей, продолжает расти. Предприятия, которые хотят ускорить свои сквозные процессы и улучшить понимание бизнеса, не могут продолжать и</w:t>
      </w:r>
      <w:r w:rsidRPr="00490B07">
        <w:t>с</w:t>
      </w:r>
      <w:r w:rsidRPr="00490B07">
        <w:t>пользовать ручные процессы управления данными, на которые они полаг</w:t>
      </w:r>
      <w:r w:rsidRPr="00490B07">
        <w:t>а</w:t>
      </w:r>
      <w:r w:rsidRPr="00490B07">
        <w:t xml:space="preserve">лись в течение десятилетий. И в ближайшие годы ситуация будет только </w:t>
      </w:r>
      <w:r>
        <w:t>ус</w:t>
      </w:r>
      <w:r>
        <w:t>у</w:t>
      </w:r>
      <w:r>
        <w:t>губляться</w:t>
      </w:r>
      <w:r w:rsidRPr="00490B07">
        <w:t xml:space="preserve">. </w:t>
      </w:r>
    </w:p>
    <w:p w:rsidR="00490B07" w:rsidRPr="00490B07" w:rsidRDefault="00490B07" w:rsidP="00490B07">
      <w:pPr>
        <w:ind w:firstLine="709"/>
      </w:pPr>
      <w:proofErr w:type="spellStart"/>
      <w:r w:rsidRPr="00490B07">
        <w:t>DataOps</w:t>
      </w:r>
      <w:proofErr w:type="spellEnd"/>
      <w:r w:rsidRPr="00490B07">
        <w:t> — это относительно новая и пока ещё развивающаяся дисци</w:t>
      </w:r>
      <w:r w:rsidRPr="00490B07">
        <w:t>п</w:t>
      </w:r>
      <w:r w:rsidRPr="00490B07">
        <w:t>лина, возникшая около пяти лет назад. Она построена на фундаменте, со</w:t>
      </w:r>
      <w:r w:rsidRPr="00490B07">
        <w:t>з</w:t>
      </w:r>
      <w:r w:rsidRPr="00490B07">
        <w:t xml:space="preserve">данном гибкой разработкой и </w:t>
      </w:r>
      <w:proofErr w:type="spellStart"/>
      <w:r w:rsidRPr="00490B07">
        <w:t>DevOps</w:t>
      </w:r>
      <w:proofErr w:type="spellEnd"/>
      <w:r w:rsidRPr="00490B07">
        <w:t>. Цель состоит в том, чтобы привнести аналогичные принципы в аналитику данных и науку о данных, чтобы улу</w:t>
      </w:r>
      <w:r w:rsidRPr="00490B07">
        <w:t>ч</w:t>
      </w:r>
      <w:r w:rsidRPr="00490B07">
        <w:t>шить качество данных и сократить время, необходимое для получения кач</w:t>
      </w:r>
      <w:r w:rsidRPr="00490B07">
        <w:t>е</w:t>
      </w:r>
      <w:r w:rsidRPr="00490B07">
        <w:t>ственной бизнес-аналитики.</w:t>
      </w:r>
    </w:p>
    <w:p w:rsidR="00490B07" w:rsidRPr="00490B07" w:rsidRDefault="00490B07" w:rsidP="00490B07">
      <w:pPr>
        <w:ind w:firstLine="709"/>
      </w:pPr>
      <w:r w:rsidRPr="00490B07">
        <w:t>В течение следующих нескольких лет предприятия, которые сопроти</w:t>
      </w:r>
      <w:r w:rsidRPr="00490B07">
        <w:t>в</w:t>
      </w:r>
      <w:r w:rsidRPr="00490B07">
        <w:t xml:space="preserve">ляются внедрению </w:t>
      </w:r>
      <w:proofErr w:type="spellStart"/>
      <w:r w:rsidRPr="00490B07">
        <w:t>DataOps</w:t>
      </w:r>
      <w:proofErr w:type="spellEnd"/>
      <w:r w:rsidRPr="00490B07">
        <w:t>, будут тратить ещё больше времени на реагир</w:t>
      </w:r>
      <w:r w:rsidRPr="00490B07">
        <w:t>о</w:t>
      </w:r>
      <w:r w:rsidRPr="00490B07">
        <w:t xml:space="preserve">вание на ошибки в данных и в ручных процессах, и еще больше отставать в своей способности предоставлять своевременную и точную информацию бизнесу. В то же время те, кто использует </w:t>
      </w:r>
      <w:proofErr w:type="spellStart"/>
      <w:r w:rsidRPr="00490B07">
        <w:t>DataOps</w:t>
      </w:r>
      <w:proofErr w:type="spellEnd"/>
      <w:r w:rsidRPr="00490B07">
        <w:t>, создадут оптимизирова</w:t>
      </w:r>
      <w:r w:rsidRPr="00490B07">
        <w:t>н</w:t>
      </w:r>
      <w:r w:rsidRPr="00490B07">
        <w:t>ные автоматизированные конвейеры данных, которые позволят администр</w:t>
      </w:r>
      <w:r w:rsidRPr="00490B07">
        <w:t>а</w:t>
      </w:r>
      <w:r w:rsidRPr="00490B07">
        <w:t>торам данных и учёным-исследователям оптимизировать бизнес-процессы, сосредоточиться на более важных задачах и поддерживать принятие эффе</w:t>
      </w:r>
      <w:r w:rsidRPr="00490B07">
        <w:t>к</w:t>
      </w:r>
      <w:r w:rsidRPr="00490B07">
        <w:t>тивных решений.</w:t>
      </w:r>
    </w:p>
    <w:p w:rsidR="007768BD" w:rsidRDefault="00A303A7" w:rsidP="001459C6">
      <w:pPr>
        <w:ind w:firstLine="709"/>
        <w:rPr>
          <w:szCs w:val="28"/>
        </w:rPr>
      </w:pPr>
      <w:r w:rsidRPr="001459C6">
        <w:t>Таким образом, ц</w:t>
      </w:r>
      <w:r w:rsidR="007768BD" w:rsidRPr="001459C6">
        <w:t xml:space="preserve">елью </w:t>
      </w:r>
      <w:r w:rsidR="005017EC" w:rsidRPr="001459C6">
        <w:t>данной работы</w:t>
      </w:r>
      <w:r w:rsidR="007768BD" w:rsidRPr="001459C6">
        <w:t xml:space="preserve"> выступает</w:t>
      </w:r>
      <w:r w:rsidR="007768BD" w:rsidRPr="00E96995">
        <w:rPr>
          <w:szCs w:val="28"/>
        </w:rPr>
        <w:t xml:space="preserve"> исследование</w:t>
      </w:r>
      <w:r w:rsidR="00176FC1" w:rsidRPr="00E96995">
        <w:rPr>
          <w:szCs w:val="28"/>
        </w:rPr>
        <w:t xml:space="preserve"> </w:t>
      </w:r>
      <w:r w:rsidR="005D3E1C">
        <w:rPr>
          <w:szCs w:val="28"/>
        </w:rPr>
        <w:t xml:space="preserve">понятия </w:t>
      </w:r>
      <w:proofErr w:type="spellStart"/>
      <w:r w:rsidR="005D3E1C">
        <w:rPr>
          <w:szCs w:val="28"/>
          <w:lang w:val="en-US"/>
        </w:rPr>
        <w:t>DataOps</w:t>
      </w:r>
      <w:proofErr w:type="spellEnd"/>
      <w:r w:rsidR="007768BD" w:rsidRPr="00E96995">
        <w:rPr>
          <w:szCs w:val="28"/>
        </w:rPr>
        <w:t>.</w:t>
      </w:r>
    </w:p>
    <w:p w:rsidR="004B192E" w:rsidRDefault="004B192E" w:rsidP="004B192E">
      <w:pPr>
        <w:ind w:firstLine="709"/>
        <w:rPr>
          <w:szCs w:val="28"/>
        </w:rPr>
      </w:pPr>
      <w:r w:rsidRPr="00017218">
        <w:rPr>
          <w:szCs w:val="28"/>
        </w:rPr>
        <w:t>В соответствии с поставленной целью в работе предстоит решить зад</w:t>
      </w:r>
      <w:r w:rsidRPr="00017218">
        <w:rPr>
          <w:szCs w:val="28"/>
        </w:rPr>
        <w:t>а</w:t>
      </w:r>
      <w:r w:rsidRPr="00017218">
        <w:rPr>
          <w:szCs w:val="28"/>
        </w:rPr>
        <w:t>ч</w:t>
      </w:r>
      <w:r>
        <w:rPr>
          <w:szCs w:val="28"/>
        </w:rPr>
        <w:t>и</w:t>
      </w:r>
      <w:r w:rsidRPr="00017218">
        <w:rPr>
          <w:szCs w:val="28"/>
        </w:rPr>
        <w:t>:</w:t>
      </w:r>
    </w:p>
    <w:p w:rsidR="004B192E" w:rsidRPr="00017218" w:rsidRDefault="004B192E" w:rsidP="004B192E">
      <w:pPr>
        <w:ind w:firstLine="709"/>
        <w:rPr>
          <w:szCs w:val="28"/>
        </w:rPr>
      </w:pPr>
      <w:r>
        <w:rPr>
          <w:szCs w:val="28"/>
        </w:rPr>
        <w:t xml:space="preserve">- </w:t>
      </w:r>
      <w:r w:rsidR="00DE4EA9">
        <w:rPr>
          <w:szCs w:val="28"/>
        </w:rPr>
        <w:t xml:space="preserve">описать </w:t>
      </w:r>
      <w:r w:rsidR="00B0739D" w:rsidRPr="00B0739D">
        <w:t xml:space="preserve">понятие и принципы </w:t>
      </w:r>
      <w:proofErr w:type="spellStart"/>
      <w:r w:rsidR="00B0739D" w:rsidRPr="00B0739D">
        <w:t>DataOps</w:t>
      </w:r>
      <w:proofErr w:type="spellEnd"/>
      <w:r w:rsidR="00B0739D">
        <w:t>;</w:t>
      </w:r>
    </w:p>
    <w:p w:rsidR="00EC4C47" w:rsidRDefault="004B192E" w:rsidP="004B192E">
      <w:pPr>
        <w:ind w:firstLine="709"/>
      </w:pPr>
      <w:r w:rsidRPr="00017218">
        <w:rPr>
          <w:szCs w:val="28"/>
        </w:rPr>
        <w:t>- охарактеризовать</w:t>
      </w:r>
      <w:r w:rsidR="00B0739D">
        <w:rPr>
          <w:szCs w:val="28"/>
        </w:rPr>
        <w:t xml:space="preserve"> формирование команды </w:t>
      </w:r>
      <w:proofErr w:type="spellStart"/>
      <w:r w:rsidR="00B0739D" w:rsidRPr="00B0739D">
        <w:t>DataOps</w:t>
      </w:r>
      <w:proofErr w:type="spellEnd"/>
      <w:r w:rsidR="00B0739D">
        <w:t>;</w:t>
      </w:r>
    </w:p>
    <w:p w:rsidR="004B192E" w:rsidRPr="00017218" w:rsidRDefault="004B192E" w:rsidP="004B192E">
      <w:pPr>
        <w:tabs>
          <w:tab w:val="left" w:pos="6469"/>
        </w:tabs>
        <w:ind w:firstLine="709"/>
        <w:rPr>
          <w:szCs w:val="28"/>
        </w:rPr>
      </w:pPr>
      <w:r w:rsidRPr="00017218">
        <w:rPr>
          <w:szCs w:val="28"/>
        </w:rPr>
        <w:t>- сделать выводы по работе в целом.</w:t>
      </w:r>
      <w:r>
        <w:rPr>
          <w:szCs w:val="28"/>
        </w:rPr>
        <w:tab/>
      </w:r>
    </w:p>
    <w:p w:rsidR="004B192E" w:rsidRPr="00E96995" w:rsidRDefault="004B192E" w:rsidP="00E247EF">
      <w:pPr>
        <w:ind w:firstLine="709"/>
        <w:rPr>
          <w:szCs w:val="28"/>
        </w:rPr>
      </w:pPr>
    </w:p>
    <w:p w:rsidR="00BA43C4" w:rsidRPr="003F1B17" w:rsidRDefault="00396E68" w:rsidP="00590651">
      <w:pPr>
        <w:pStyle w:val="25"/>
        <w:jc w:val="center"/>
        <w:rPr>
          <w:rFonts w:ascii="Times New Roman" w:hAnsi="Times New Roman"/>
          <w:i w:val="0"/>
        </w:rPr>
      </w:pPr>
      <w:bookmarkStart w:id="4" w:name="_Toc59103448"/>
      <w:bookmarkStart w:id="5" w:name="_Toc445973858"/>
      <w:bookmarkStart w:id="6" w:name="_Toc461205700"/>
      <w:r w:rsidRPr="00590651">
        <w:rPr>
          <w:rFonts w:ascii="Times New Roman" w:hAnsi="Times New Roman"/>
          <w:i w:val="0"/>
        </w:rPr>
        <w:t xml:space="preserve">1 </w:t>
      </w:r>
      <w:r w:rsidR="00897B4F">
        <w:rPr>
          <w:rFonts w:ascii="Times New Roman" w:hAnsi="Times New Roman"/>
          <w:i w:val="0"/>
        </w:rPr>
        <w:t xml:space="preserve">ПОНЯТИЕ И ПРИНЦИПЫ </w:t>
      </w:r>
      <w:r w:rsidR="00897B4F">
        <w:rPr>
          <w:rFonts w:ascii="Times New Roman" w:hAnsi="Times New Roman"/>
          <w:i w:val="0"/>
          <w:lang w:val="en-US"/>
        </w:rPr>
        <w:t>DATAOPS</w:t>
      </w:r>
      <w:bookmarkEnd w:id="4"/>
    </w:p>
    <w:p w:rsidR="001C3BB5" w:rsidRDefault="001C3BB5" w:rsidP="001C3BB5">
      <w:pPr>
        <w:ind w:firstLine="709"/>
      </w:pPr>
    </w:p>
    <w:p w:rsidR="007300C9" w:rsidRPr="007300C9" w:rsidRDefault="007300C9" w:rsidP="007300C9">
      <w:pPr>
        <w:ind w:firstLine="709"/>
      </w:pPr>
      <w:proofErr w:type="spellStart"/>
      <w:r w:rsidRPr="007300C9">
        <w:t>DataOps</w:t>
      </w:r>
      <w:proofErr w:type="spellEnd"/>
      <w:r w:rsidRPr="007300C9">
        <w:t xml:space="preserve"> (DATA </w:t>
      </w:r>
      <w:proofErr w:type="spellStart"/>
      <w:r w:rsidRPr="007300C9">
        <w:t>Operations</w:t>
      </w:r>
      <w:proofErr w:type="spellEnd"/>
      <w:r w:rsidRPr="007300C9">
        <w:t xml:space="preserve">, </w:t>
      </w:r>
      <w:proofErr w:type="spellStart"/>
      <w:r w:rsidRPr="007300C9">
        <w:t>датаопс</w:t>
      </w:r>
      <w:proofErr w:type="spellEnd"/>
      <w:r w:rsidRPr="007300C9">
        <w:t>), по аналогии с </w:t>
      </w:r>
      <w:proofErr w:type="spellStart"/>
      <w:r w:rsidRPr="007300C9">
        <w:t>DevOps</w:t>
      </w:r>
      <w:proofErr w:type="spellEnd"/>
      <w:r w:rsidRPr="007300C9">
        <w:t> (</w:t>
      </w:r>
      <w:proofErr w:type="spellStart"/>
      <w:r w:rsidRPr="007300C9">
        <w:t>DEVelopment</w:t>
      </w:r>
      <w:proofErr w:type="spellEnd"/>
      <w:r w:rsidRPr="007300C9">
        <w:t xml:space="preserve"> </w:t>
      </w:r>
      <w:proofErr w:type="spellStart"/>
      <w:r w:rsidRPr="007300C9">
        <w:t>Operations</w:t>
      </w:r>
      <w:proofErr w:type="spellEnd"/>
      <w:r w:rsidRPr="007300C9">
        <w:t xml:space="preserve">, </w:t>
      </w:r>
      <w:proofErr w:type="spellStart"/>
      <w:r w:rsidRPr="007300C9">
        <w:t>девопс</w:t>
      </w:r>
      <w:proofErr w:type="spellEnd"/>
      <w:r w:rsidRPr="007300C9">
        <w:t>) — это концепция и набор пра</w:t>
      </w:r>
      <w:r w:rsidRPr="007300C9">
        <w:t>к</w:t>
      </w:r>
      <w:r w:rsidRPr="007300C9">
        <w:t>тик непрерывной интеграции данных между процессами, командами и си</w:t>
      </w:r>
      <w:r w:rsidRPr="007300C9">
        <w:t>с</w:t>
      </w:r>
      <w:r w:rsidRPr="007300C9">
        <w:t>темами для повышения эффективности корпоративного управления или о</w:t>
      </w:r>
      <w:r w:rsidRPr="007300C9">
        <w:t>т</w:t>
      </w:r>
      <w:r w:rsidRPr="007300C9">
        <w:t>раслевого взаимодействия за счет распределенного сбора, централизованной аналитики и гибкой политики доступа к информации с учетом ее конфиде</w:t>
      </w:r>
      <w:r w:rsidRPr="007300C9">
        <w:t>н</w:t>
      </w:r>
      <w:r w:rsidRPr="007300C9">
        <w:t>циальности, ограничений на использование и соблюдения целостности</w:t>
      </w:r>
      <w:r>
        <w:t>.</w:t>
      </w:r>
    </w:p>
    <w:p w:rsidR="007300C9" w:rsidRDefault="007300C9" w:rsidP="003F1B17">
      <w:pPr>
        <w:ind w:firstLine="709"/>
      </w:pPr>
      <w:r w:rsidRPr="007300C9">
        <w:t>Впервые термин </w:t>
      </w:r>
      <w:proofErr w:type="spellStart"/>
      <w:r w:rsidRPr="007300C9">
        <w:t>DataOps</w:t>
      </w:r>
      <w:proofErr w:type="spellEnd"/>
      <w:r w:rsidRPr="007300C9">
        <w:t xml:space="preserve"> (от </w:t>
      </w:r>
      <w:proofErr w:type="spellStart"/>
      <w:r w:rsidRPr="007300C9">
        <w:t>Data</w:t>
      </w:r>
      <w:proofErr w:type="spellEnd"/>
      <w:r w:rsidRPr="007300C9">
        <w:t xml:space="preserve"> </w:t>
      </w:r>
      <w:proofErr w:type="spellStart"/>
      <w:r w:rsidRPr="007300C9">
        <w:t>Operations</w:t>
      </w:r>
      <w:proofErr w:type="spellEnd"/>
      <w:r w:rsidRPr="007300C9">
        <w:t xml:space="preserve">) прозвучал в 2015 году в </w:t>
      </w:r>
      <w:proofErr w:type="spellStart"/>
      <w:r w:rsidRPr="007300C9">
        <w:t>блоге</w:t>
      </w:r>
      <w:proofErr w:type="spellEnd"/>
      <w:r w:rsidRPr="007300C9">
        <w:t xml:space="preserve"> </w:t>
      </w:r>
      <w:proofErr w:type="spellStart"/>
      <w:r w:rsidRPr="007300C9">
        <w:t>Энди</w:t>
      </w:r>
      <w:proofErr w:type="spellEnd"/>
      <w:r w:rsidRPr="007300C9">
        <w:t xml:space="preserve"> </w:t>
      </w:r>
      <w:proofErr w:type="spellStart"/>
      <w:r w:rsidRPr="007300C9">
        <w:t>Палмера</w:t>
      </w:r>
      <w:proofErr w:type="spellEnd"/>
      <w:r w:rsidRPr="007300C9">
        <w:t xml:space="preserve">, </w:t>
      </w:r>
      <w:proofErr w:type="spellStart"/>
      <w:r w:rsidRPr="007300C9">
        <w:t>сооснователя</w:t>
      </w:r>
      <w:proofErr w:type="spellEnd"/>
      <w:r w:rsidRPr="007300C9">
        <w:t xml:space="preserve"> компании </w:t>
      </w:r>
      <w:proofErr w:type="spellStart"/>
      <w:r w:rsidRPr="007300C9">
        <w:t>Tamr</w:t>
      </w:r>
      <w:proofErr w:type="spellEnd"/>
      <w:r w:rsidRPr="007300C9">
        <w:t xml:space="preserve">, примечательной тем, что другим ее </w:t>
      </w:r>
      <w:proofErr w:type="spellStart"/>
      <w:r w:rsidRPr="007300C9">
        <w:t>сооснователем</w:t>
      </w:r>
      <w:proofErr w:type="spellEnd"/>
      <w:r w:rsidRPr="007300C9">
        <w:t xml:space="preserve"> был Майкл </w:t>
      </w:r>
      <w:proofErr w:type="spellStart"/>
      <w:r w:rsidRPr="007300C9">
        <w:t>Стоунбрейкер</w:t>
      </w:r>
      <w:proofErr w:type="spellEnd"/>
      <w:r w:rsidRPr="007300C9">
        <w:t xml:space="preserve">. В марте 2017 года на конференции </w:t>
      </w:r>
      <w:proofErr w:type="spellStart"/>
      <w:r w:rsidRPr="007300C9">
        <w:t>Strata+Hadoop</w:t>
      </w:r>
      <w:proofErr w:type="spellEnd"/>
      <w:r w:rsidRPr="007300C9">
        <w:t xml:space="preserve"> </w:t>
      </w:r>
      <w:proofErr w:type="spellStart"/>
      <w:r w:rsidRPr="007300C9">
        <w:t>World</w:t>
      </w:r>
      <w:proofErr w:type="spellEnd"/>
      <w:r w:rsidRPr="007300C9">
        <w:t xml:space="preserve">, организуемой </w:t>
      </w:r>
      <w:proofErr w:type="spellStart"/>
      <w:r w:rsidRPr="007300C9">
        <w:t>O'Reilly</w:t>
      </w:r>
      <w:proofErr w:type="spellEnd"/>
      <w:r w:rsidRPr="007300C9">
        <w:t xml:space="preserve">, о </w:t>
      </w:r>
      <w:proofErr w:type="spellStart"/>
      <w:r w:rsidRPr="007300C9">
        <w:t>DataOps</w:t>
      </w:r>
      <w:proofErr w:type="spellEnd"/>
      <w:r w:rsidRPr="007300C9">
        <w:t xml:space="preserve"> загов</w:t>
      </w:r>
      <w:r w:rsidRPr="007300C9">
        <w:t>о</w:t>
      </w:r>
      <w:r w:rsidRPr="007300C9">
        <w:t>рили снова, а затем термин был зафиксирован в книге, авторы которой чет</w:t>
      </w:r>
      <w:r w:rsidRPr="007300C9">
        <w:t>ы</w:t>
      </w:r>
      <w:r w:rsidRPr="007300C9">
        <w:t xml:space="preserve">ре года проработали в команде </w:t>
      </w:r>
      <w:proofErr w:type="spellStart"/>
      <w:r w:rsidRPr="007300C9">
        <w:t>Facebook</w:t>
      </w:r>
      <w:proofErr w:type="spellEnd"/>
      <w:r w:rsidRPr="007300C9">
        <w:t xml:space="preserve"> </w:t>
      </w:r>
      <w:proofErr w:type="spellStart"/>
      <w:r w:rsidRPr="007300C9">
        <w:t>Data</w:t>
      </w:r>
      <w:proofErr w:type="spellEnd"/>
      <w:r w:rsidRPr="007300C9">
        <w:t xml:space="preserve"> </w:t>
      </w:r>
      <w:proofErr w:type="spellStart"/>
      <w:r w:rsidRPr="007300C9">
        <w:t>Service</w:t>
      </w:r>
      <w:proofErr w:type="spellEnd"/>
      <w:r w:rsidRPr="007300C9">
        <w:t xml:space="preserve"> </w:t>
      </w:r>
      <w:proofErr w:type="spellStart"/>
      <w:r w:rsidRPr="007300C9">
        <w:t>Team</w:t>
      </w:r>
      <w:proofErr w:type="spellEnd"/>
      <w:r w:rsidRPr="007300C9">
        <w:t xml:space="preserve"> над проектом </w:t>
      </w:r>
      <w:proofErr w:type="spellStart"/>
      <w:r w:rsidRPr="007300C9">
        <w:t>Apache</w:t>
      </w:r>
      <w:proofErr w:type="spellEnd"/>
      <w:r w:rsidRPr="007300C9">
        <w:t xml:space="preserve"> </w:t>
      </w:r>
      <w:proofErr w:type="spellStart"/>
      <w:r w:rsidRPr="007300C9">
        <w:t>Hive</w:t>
      </w:r>
      <w:proofErr w:type="spellEnd"/>
      <w:r w:rsidRPr="007300C9">
        <w:t xml:space="preserve">. Движение SQL для </w:t>
      </w:r>
      <w:proofErr w:type="spellStart"/>
      <w:r w:rsidRPr="007300C9">
        <w:t>Hadoop</w:t>
      </w:r>
      <w:proofErr w:type="spellEnd"/>
      <w:r w:rsidRPr="007300C9">
        <w:t xml:space="preserve">, начатое </w:t>
      </w:r>
      <w:proofErr w:type="spellStart"/>
      <w:r w:rsidRPr="007300C9">
        <w:t>Hive</w:t>
      </w:r>
      <w:proofErr w:type="spellEnd"/>
      <w:r w:rsidRPr="007300C9">
        <w:t>, было главным обр</w:t>
      </w:r>
      <w:r w:rsidRPr="007300C9">
        <w:t>а</w:t>
      </w:r>
      <w:r w:rsidRPr="007300C9">
        <w:t>зом нацелено на предоставление аналитикам удобных средств демократиз</w:t>
      </w:r>
      <w:r w:rsidRPr="007300C9">
        <w:t>а</w:t>
      </w:r>
      <w:r w:rsidRPr="007300C9">
        <w:t>ции больших данных. Несмотря на то что на рынке уже имеется пул инстр</w:t>
      </w:r>
      <w:r w:rsidRPr="007300C9">
        <w:t>у</w:t>
      </w:r>
      <w:r w:rsidRPr="007300C9">
        <w:t xml:space="preserve">ментов обработки больших данных, </w:t>
      </w:r>
      <w:proofErr w:type="spellStart"/>
      <w:r w:rsidRPr="007300C9">
        <w:t>Hadoop</w:t>
      </w:r>
      <w:proofErr w:type="spellEnd"/>
      <w:r w:rsidRPr="007300C9">
        <w:t xml:space="preserve"> был и до сих пор остается тру</w:t>
      </w:r>
      <w:r w:rsidRPr="007300C9">
        <w:t>д</w:t>
      </w:r>
      <w:r w:rsidRPr="007300C9">
        <w:t>ным даже для инженеров по данным, не говоря уже о бизнесе, который не желает тратить время на его освоение, а в результате в цепочке «потоки гет</w:t>
      </w:r>
      <w:r w:rsidRPr="007300C9">
        <w:t>е</w:t>
      </w:r>
      <w:r w:rsidRPr="007300C9">
        <w:t>рогенных данных — инженеры по данным — конечные пользователи» обр</w:t>
      </w:r>
      <w:r w:rsidRPr="007300C9">
        <w:t>а</w:t>
      </w:r>
      <w:r w:rsidRPr="007300C9">
        <w:t>зуется «бутылочное горло». Однако одного только средства доступа к да</w:t>
      </w:r>
      <w:r w:rsidRPr="007300C9">
        <w:t>н</w:t>
      </w:r>
      <w:r w:rsidRPr="007300C9">
        <w:t>ным еще недостаточно для устранения узкого места — требуется обеспечить сбор и подготовку данных, управлять эксплуатацией и своевременно реаг</w:t>
      </w:r>
      <w:r w:rsidRPr="007300C9">
        <w:t>и</w:t>
      </w:r>
      <w:r w:rsidRPr="007300C9">
        <w:t>ровать на рост и падение нагрузок и объемов</w:t>
      </w:r>
      <w:r>
        <w:rPr>
          <w:rStyle w:val="af4"/>
        </w:rPr>
        <w:footnoteReference w:id="1"/>
      </w:r>
      <w:r w:rsidRPr="007300C9">
        <w:t xml:space="preserve">. </w:t>
      </w:r>
    </w:p>
    <w:p w:rsidR="003F1B17" w:rsidRPr="003F1B17" w:rsidRDefault="003F1B17" w:rsidP="003F1B17">
      <w:pPr>
        <w:ind w:firstLine="709"/>
      </w:pPr>
      <w:r w:rsidRPr="003F1B17">
        <w:lastRenderedPageBreak/>
        <w:t xml:space="preserve">На основе происхождения и целевой направленности </w:t>
      </w:r>
      <w:proofErr w:type="spellStart"/>
      <w:r w:rsidR="007300C9" w:rsidRPr="00B0739D">
        <w:t>DataOps</w:t>
      </w:r>
      <w:proofErr w:type="spellEnd"/>
      <w:r w:rsidR="007300C9">
        <w:t xml:space="preserve"> и </w:t>
      </w:r>
      <w:r w:rsidR="007300C9">
        <w:rPr>
          <w:lang w:val="en-US"/>
        </w:rPr>
        <w:t>DevOps</w:t>
      </w:r>
      <w:r w:rsidRPr="003F1B17">
        <w:t xml:space="preserve"> можно выявить несколько характеристик, которые их объединяют:</w:t>
      </w:r>
    </w:p>
    <w:p w:rsidR="003F1B17" w:rsidRPr="003F1B17" w:rsidRDefault="003F1B17" w:rsidP="007300C9">
      <w:pPr>
        <w:pStyle w:val="afc"/>
        <w:numPr>
          <w:ilvl w:val="0"/>
          <w:numId w:val="45"/>
        </w:numPr>
        <w:ind w:left="0" w:firstLine="709"/>
      </w:pPr>
      <w:r w:rsidRPr="003F1B17">
        <w:t>Сокращение сроков разработки и поставки готового проду</w:t>
      </w:r>
      <w:r w:rsidRPr="003F1B17">
        <w:t>к</w:t>
      </w:r>
      <w:r w:rsidRPr="003F1B17">
        <w:t>та (программного приложения или актуальных данных) за счет принц</w:t>
      </w:r>
      <w:r w:rsidRPr="003F1B17">
        <w:t>и</w:t>
      </w:r>
      <w:r w:rsidRPr="003F1B17">
        <w:t>пов </w:t>
      </w:r>
      <w:proofErr w:type="spellStart"/>
      <w:r w:rsidR="0012682D">
        <w:fldChar w:fldCharType="begin"/>
      </w:r>
      <w:r w:rsidR="0012682D">
        <w:instrText>HYPERLINK "https://www.bigdataschool.ru/wiki/agile" \t "_blank"</w:instrText>
      </w:r>
      <w:r w:rsidR="0012682D">
        <w:fldChar w:fldCharType="separate"/>
      </w:r>
      <w:r w:rsidRPr="007300C9">
        <w:rPr>
          <w:rStyle w:val="ae"/>
          <w:color w:val="auto"/>
          <w:u w:val="none"/>
        </w:rPr>
        <w:t>Agile</w:t>
      </w:r>
      <w:proofErr w:type="spellEnd"/>
      <w:r w:rsidR="0012682D">
        <w:fldChar w:fldCharType="end"/>
      </w:r>
      <w:r w:rsidRPr="003F1B17">
        <w:t>, в частности, </w:t>
      </w:r>
      <w:hyperlink r:id="rId15" w:tgtFrame="_blank" w:history="1">
        <w:r w:rsidRPr="007300C9">
          <w:rPr>
            <w:rStyle w:val="ae"/>
            <w:color w:val="auto"/>
            <w:u w:val="none"/>
          </w:rPr>
          <w:t>гибкости и самоорганизации</w:t>
        </w:r>
      </w:hyperlink>
      <w:r w:rsidR="007300C9">
        <w:t>.</w:t>
      </w:r>
    </w:p>
    <w:p w:rsidR="003F1B17" w:rsidRPr="003F1B17" w:rsidRDefault="003F1B17" w:rsidP="007300C9">
      <w:pPr>
        <w:pStyle w:val="afc"/>
        <w:numPr>
          <w:ilvl w:val="0"/>
          <w:numId w:val="45"/>
        </w:numPr>
        <w:ind w:left="0" w:firstLine="709"/>
      </w:pPr>
      <w:r w:rsidRPr="003F1B17">
        <w:t>Непрерывность процессов интеграции (</w:t>
      </w:r>
      <w:proofErr w:type="spellStart"/>
      <w:r w:rsidRPr="003F1B17">
        <w:t>Continuous</w:t>
      </w:r>
      <w:proofErr w:type="spellEnd"/>
      <w:r w:rsidRPr="003F1B17">
        <w:t xml:space="preserve"> </w:t>
      </w:r>
      <w:proofErr w:type="spellStart"/>
      <w:r w:rsidRPr="003F1B17">
        <w:t>Integration</w:t>
      </w:r>
      <w:proofErr w:type="spellEnd"/>
      <w:r w:rsidRPr="003F1B17">
        <w:t>) и развер</w:t>
      </w:r>
      <w:r w:rsidR="007300C9">
        <w:t>тывания (</w:t>
      </w:r>
      <w:proofErr w:type="spellStart"/>
      <w:r w:rsidR="007300C9">
        <w:t>Continuous</w:t>
      </w:r>
      <w:proofErr w:type="spellEnd"/>
      <w:r w:rsidR="007300C9">
        <w:t xml:space="preserve"> </w:t>
      </w:r>
      <w:proofErr w:type="spellStart"/>
      <w:r w:rsidR="007300C9">
        <w:t>Deployment</w:t>
      </w:r>
      <w:proofErr w:type="spellEnd"/>
      <w:r w:rsidR="007300C9">
        <w:t>).</w:t>
      </w:r>
    </w:p>
    <w:p w:rsidR="003F1B17" w:rsidRPr="003F1B17" w:rsidRDefault="003F1B17" w:rsidP="007300C9">
      <w:pPr>
        <w:pStyle w:val="afc"/>
        <w:numPr>
          <w:ilvl w:val="0"/>
          <w:numId w:val="45"/>
        </w:numPr>
        <w:ind w:left="0" w:firstLine="709"/>
      </w:pPr>
      <w:r w:rsidRPr="003F1B17">
        <w:t>Автоматизация процессов тестирования, развертывания и мон</w:t>
      </w:r>
      <w:r w:rsidRPr="003F1B17">
        <w:t>и</w:t>
      </w:r>
      <w:r w:rsidRPr="003F1B17">
        <w:t>торинга с помощью технологий контейнеризации и виртуализации (</w:t>
      </w:r>
      <w:proofErr w:type="spellStart"/>
      <w:r w:rsidRPr="003F1B17">
        <w:t>Jenkins</w:t>
      </w:r>
      <w:proofErr w:type="spellEnd"/>
      <w:r w:rsidRPr="003F1B17">
        <w:t xml:space="preserve">, </w:t>
      </w:r>
      <w:proofErr w:type="spellStart"/>
      <w:r w:rsidRPr="003F1B17">
        <w:t>Docker</w:t>
      </w:r>
      <w:proofErr w:type="spellEnd"/>
      <w:r w:rsidRPr="003F1B17">
        <w:t xml:space="preserve">, </w:t>
      </w:r>
      <w:proofErr w:type="spellStart"/>
      <w:r w:rsidRPr="003F1B17">
        <w:t>Rocket</w:t>
      </w:r>
      <w:proofErr w:type="spellEnd"/>
      <w:r w:rsidRPr="003F1B17">
        <w:t>, </w:t>
      </w:r>
      <w:proofErr w:type="spellStart"/>
      <w:r w:rsidR="0012682D">
        <w:fldChar w:fldCharType="begin"/>
      </w:r>
      <w:r w:rsidR="0012682D">
        <w:instrText>HYPERLINK "https://www.bigdataschool.ru/wiki/kubernetes" \t "_blank"</w:instrText>
      </w:r>
      <w:r w:rsidR="0012682D">
        <w:fldChar w:fldCharType="separate"/>
      </w:r>
      <w:r w:rsidRPr="007300C9">
        <w:rPr>
          <w:rStyle w:val="ae"/>
          <w:color w:val="auto"/>
          <w:u w:val="none"/>
        </w:rPr>
        <w:t>Kubernetes</w:t>
      </w:r>
      <w:proofErr w:type="spellEnd"/>
      <w:r w:rsidR="0012682D">
        <w:fldChar w:fldCharType="end"/>
      </w:r>
      <w:r w:rsidR="007300C9">
        <w:t> и т.д.).</w:t>
      </w:r>
    </w:p>
    <w:p w:rsidR="003F1B17" w:rsidRPr="003F1B17" w:rsidRDefault="0012682D" w:rsidP="007300C9">
      <w:pPr>
        <w:pStyle w:val="afc"/>
        <w:numPr>
          <w:ilvl w:val="0"/>
          <w:numId w:val="45"/>
        </w:numPr>
        <w:ind w:left="0" w:firstLine="709"/>
      </w:pPr>
      <w:hyperlink r:id="rId16" w:tgtFrame="_blank" w:history="1">
        <w:r w:rsidR="003F1B17" w:rsidRPr="007300C9">
          <w:rPr>
            <w:rStyle w:val="ae"/>
            <w:color w:val="auto"/>
            <w:u w:val="none"/>
          </w:rPr>
          <w:t>T-образная модель компетенций</w:t>
        </w:r>
      </w:hyperlink>
      <w:r w:rsidR="003F1B17" w:rsidRPr="003F1B17">
        <w:t>, когда необходимо иметь шир</w:t>
      </w:r>
      <w:r w:rsidR="003F1B17" w:rsidRPr="003F1B17">
        <w:t>о</w:t>
      </w:r>
      <w:r w:rsidR="003F1B17" w:rsidRPr="003F1B17">
        <w:t xml:space="preserve">чайший технический кругозор, будучи экспертом </w:t>
      </w:r>
      <w:r w:rsidR="007300C9">
        <w:t>в конкретной прикладной области.</w:t>
      </w:r>
    </w:p>
    <w:p w:rsidR="003F1B17" w:rsidRPr="003F1B17" w:rsidRDefault="003F1B17" w:rsidP="007300C9">
      <w:pPr>
        <w:pStyle w:val="afc"/>
        <w:numPr>
          <w:ilvl w:val="0"/>
          <w:numId w:val="45"/>
        </w:numPr>
        <w:ind w:left="0" w:firstLine="709"/>
      </w:pPr>
      <w:r w:rsidRPr="003F1B17">
        <w:t>Работа с инфраструктурными решениями для </w:t>
      </w:r>
      <w:proofErr w:type="spellStart"/>
      <w:r w:rsidRPr="003F1B17">
        <w:t>Big</w:t>
      </w:r>
      <w:proofErr w:type="spellEnd"/>
      <w:r w:rsidRPr="003F1B17">
        <w:t> </w:t>
      </w:r>
      <w:proofErr w:type="spellStart"/>
      <w:r w:rsidRPr="003F1B17">
        <w:t>Data</w:t>
      </w:r>
      <w:proofErr w:type="spellEnd"/>
      <w:r w:rsidRPr="003F1B17">
        <w:t> (локальными кластерами </w:t>
      </w:r>
      <w:proofErr w:type="spellStart"/>
      <w:r w:rsidR="0012682D" w:rsidRPr="003F1B17">
        <w:fldChar w:fldCharType="begin"/>
      </w:r>
      <w:r w:rsidRPr="003F1B17">
        <w:instrText xml:space="preserve"> HYPERLINK "https://www.bigdataschool.ru/wiki/hadoop" \t "_blank" </w:instrText>
      </w:r>
      <w:r w:rsidR="0012682D" w:rsidRPr="003F1B17">
        <w:fldChar w:fldCharType="separate"/>
      </w:r>
      <w:r w:rsidRPr="007300C9">
        <w:rPr>
          <w:rStyle w:val="ae"/>
          <w:color w:val="auto"/>
          <w:u w:val="none"/>
        </w:rPr>
        <w:t>Hadoop</w:t>
      </w:r>
      <w:proofErr w:type="spellEnd"/>
      <w:r w:rsidR="0012682D" w:rsidRPr="003F1B17">
        <w:fldChar w:fldCharType="end"/>
      </w:r>
      <w:r w:rsidRPr="003F1B17">
        <w:t> и </w:t>
      </w:r>
      <w:hyperlink r:id="rId17" w:tgtFrame="_blank" w:history="1">
        <w:r w:rsidRPr="007300C9">
          <w:rPr>
            <w:rStyle w:val="ae"/>
            <w:color w:val="auto"/>
            <w:u w:val="none"/>
          </w:rPr>
          <w:t>облачными платформами</w:t>
        </w:r>
      </w:hyperlink>
      <w:r w:rsidRPr="003F1B17">
        <w:t>), включая подготовку, настройку и </w:t>
      </w:r>
      <w:hyperlink r:id="rId18" w:tgtFrame="_blank" w:history="1">
        <w:r w:rsidRPr="007300C9">
          <w:rPr>
            <w:rStyle w:val="ae"/>
            <w:color w:val="auto"/>
            <w:u w:val="none"/>
          </w:rPr>
          <w:t>администрирование</w:t>
        </w:r>
      </w:hyperlink>
      <w:r w:rsidRPr="003F1B17">
        <w:t> сред развертывания.</w:t>
      </w:r>
    </w:p>
    <w:p w:rsidR="003F1B17" w:rsidRPr="003F1B17" w:rsidRDefault="003F1B17" w:rsidP="003F1B17">
      <w:pPr>
        <w:ind w:firstLine="709"/>
      </w:pPr>
      <w:r w:rsidRPr="003F1B17">
        <w:t xml:space="preserve">Итак, </w:t>
      </w:r>
      <w:proofErr w:type="spellStart"/>
      <w:r w:rsidRPr="003F1B17">
        <w:t>DataOps</w:t>
      </w:r>
      <w:proofErr w:type="spellEnd"/>
      <w:r w:rsidRPr="003F1B17">
        <w:t xml:space="preserve"> и </w:t>
      </w:r>
      <w:proofErr w:type="spellStart"/>
      <w:r w:rsidR="0012682D">
        <w:fldChar w:fldCharType="begin"/>
      </w:r>
      <w:r w:rsidR="0012682D">
        <w:instrText>HYPERLINK "https://www.bigdataschool.ru/wiki/devops" \t "_blank"</w:instrText>
      </w:r>
      <w:r w:rsidR="0012682D">
        <w:fldChar w:fldCharType="separate"/>
      </w:r>
      <w:r w:rsidRPr="003F1B17">
        <w:rPr>
          <w:rStyle w:val="ae"/>
          <w:color w:val="auto"/>
          <w:u w:val="none"/>
        </w:rPr>
        <w:t>DevOps</w:t>
      </w:r>
      <w:proofErr w:type="spellEnd"/>
      <w:r w:rsidR="0012682D">
        <w:fldChar w:fldCharType="end"/>
      </w:r>
      <w:r w:rsidRPr="003F1B17">
        <w:t> являются практическим продолжением при</w:t>
      </w:r>
      <w:r w:rsidRPr="003F1B17">
        <w:t>н</w:t>
      </w:r>
      <w:r w:rsidRPr="003F1B17">
        <w:t>ципов </w:t>
      </w:r>
      <w:proofErr w:type="spellStart"/>
      <w:r w:rsidR="0012682D" w:rsidRPr="003F1B17">
        <w:fldChar w:fldCharType="begin"/>
      </w:r>
      <w:r w:rsidRPr="003F1B17">
        <w:instrText xml:space="preserve"> HYPERLINK "https://www.bigdataschool.ru/wiki/agile" \t "_blank" </w:instrText>
      </w:r>
      <w:r w:rsidR="0012682D" w:rsidRPr="003F1B17">
        <w:fldChar w:fldCharType="separate"/>
      </w:r>
      <w:r w:rsidRPr="003F1B17">
        <w:rPr>
          <w:rStyle w:val="ae"/>
          <w:color w:val="auto"/>
          <w:u w:val="none"/>
        </w:rPr>
        <w:t>Agile</w:t>
      </w:r>
      <w:proofErr w:type="spellEnd"/>
      <w:r w:rsidR="0012682D" w:rsidRPr="003F1B17">
        <w:fldChar w:fldCharType="end"/>
      </w:r>
      <w:r w:rsidRPr="003F1B17">
        <w:t> и нужны для повышения эффективности ИТ-процессов, а также цифровой трансформации бизнеса. Однако, при схожести многих моментов, их локальные цели и, соответственно, средства достижения, отличаются.</w:t>
      </w:r>
    </w:p>
    <w:p w:rsidR="003F1B17" w:rsidRPr="003F1B17" w:rsidRDefault="003F1B17" w:rsidP="003F1B17">
      <w:pPr>
        <w:ind w:firstLine="709"/>
      </w:pPr>
      <w:r w:rsidRPr="003F1B17">
        <w:t>Если </w:t>
      </w:r>
      <w:proofErr w:type="spellStart"/>
      <w:r w:rsidR="0012682D" w:rsidRPr="003F1B17">
        <w:fldChar w:fldCharType="begin"/>
      </w:r>
      <w:r w:rsidRPr="003F1B17">
        <w:instrText xml:space="preserve"> HYPERLINK "https://www.bigdataschool.ru/wiki/devops" \t "_blank" </w:instrText>
      </w:r>
      <w:r w:rsidR="0012682D" w:rsidRPr="003F1B17">
        <w:fldChar w:fldCharType="separate"/>
      </w:r>
      <w:r w:rsidRPr="003F1B17">
        <w:rPr>
          <w:rStyle w:val="ae"/>
          <w:color w:val="auto"/>
          <w:u w:val="none"/>
        </w:rPr>
        <w:t>DevOps</w:t>
      </w:r>
      <w:proofErr w:type="spellEnd"/>
      <w:r w:rsidR="0012682D" w:rsidRPr="003F1B17">
        <w:fldChar w:fldCharType="end"/>
      </w:r>
      <w:r w:rsidRPr="003F1B17">
        <w:t> концентрируется на быстрой и непрерывной поставке р</w:t>
      </w:r>
      <w:r w:rsidRPr="003F1B17">
        <w:t>а</w:t>
      </w:r>
      <w:r w:rsidRPr="003F1B17">
        <w:t>ботающего программного обеспечения, то </w:t>
      </w:r>
      <w:proofErr w:type="spellStart"/>
      <w:r w:rsidRPr="003F1B17">
        <w:t>DataOps</w:t>
      </w:r>
      <w:proofErr w:type="spellEnd"/>
      <w:r w:rsidRPr="003F1B17">
        <w:t> </w:t>
      </w:r>
      <w:proofErr w:type="gramStart"/>
      <w:r w:rsidRPr="003F1B17">
        <w:t>сосредоточен</w:t>
      </w:r>
      <w:proofErr w:type="gramEnd"/>
      <w:r w:rsidRPr="003F1B17">
        <w:t xml:space="preserve"> на демокр</w:t>
      </w:r>
      <w:r w:rsidRPr="003F1B17">
        <w:t>а</w:t>
      </w:r>
      <w:r w:rsidRPr="003F1B17">
        <w:t>тизации и актуализации данных, а также возможностях оперативн</w:t>
      </w:r>
      <w:r w:rsidR="007300C9">
        <w:t>ого и без</w:t>
      </w:r>
      <w:r w:rsidR="007300C9">
        <w:t>о</w:t>
      </w:r>
      <w:r w:rsidR="007300C9">
        <w:t>пасного доступа к ним.</w:t>
      </w:r>
    </w:p>
    <w:p w:rsidR="003F1B17" w:rsidRPr="003F1B17" w:rsidRDefault="003F1B17" w:rsidP="003F1B17">
      <w:pPr>
        <w:ind w:firstLine="709"/>
      </w:pPr>
      <w:r w:rsidRPr="003F1B17">
        <w:t xml:space="preserve">Поэтому процессы, в которых задействованы </w:t>
      </w:r>
      <w:proofErr w:type="spellStart"/>
      <w:r w:rsidRPr="003F1B17">
        <w:t>DataOps</w:t>
      </w:r>
      <w:proofErr w:type="spellEnd"/>
      <w:r w:rsidRPr="003F1B17">
        <w:t>- и </w:t>
      </w:r>
      <w:hyperlink r:id="rId19" w:tgtFrame="_blank" w:history="1">
        <w:r w:rsidRPr="003F1B17">
          <w:rPr>
            <w:rStyle w:val="ae"/>
            <w:color w:val="auto"/>
            <w:u w:val="none"/>
          </w:rPr>
          <w:t>DevOps</w:t>
        </w:r>
      </w:hyperlink>
      <w:r w:rsidRPr="003F1B17">
        <w:t>-инженеры, тоже отличаются: </w:t>
      </w:r>
      <w:proofErr w:type="spellStart"/>
      <w:r w:rsidR="0012682D" w:rsidRPr="003F1B17">
        <w:fldChar w:fldCharType="begin"/>
      </w:r>
      <w:r w:rsidR="007300C9" w:rsidRPr="003F1B17">
        <w:instrText xml:space="preserve"> HYPERLINK "https://www.bigdataschool.ru/wiki/devops" \t "_blank" </w:instrText>
      </w:r>
      <w:r w:rsidR="0012682D" w:rsidRPr="003F1B17">
        <w:fldChar w:fldCharType="separate"/>
      </w:r>
      <w:r w:rsidR="007300C9" w:rsidRPr="003F1B17">
        <w:rPr>
          <w:rStyle w:val="ae"/>
          <w:color w:val="auto"/>
          <w:u w:val="none"/>
        </w:rPr>
        <w:t>DevOps</w:t>
      </w:r>
      <w:proofErr w:type="spellEnd"/>
      <w:r w:rsidR="0012682D" w:rsidRPr="003F1B17">
        <w:fldChar w:fldCharType="end"/>
      </w:r>
      <w:r w:rsidR="007300C9" w:rsidRPr="003F1B17">
        <w:t> </w:t>
      </w:r>
      <w:r w:rsidRPr="003F1B17">
        <w:t>-процесс имеет меньше шагов и больше концентрируется на непрерывности цепочки разработка-тестирование-развертывание. В </w:t>
      </w:r>
      <w:proofErr w:type="spellStart"/>
      <w:r w:rsidR="007300C9" w:rsidRPr="003F1B17">
        <w:t>DataOps</w:t>
      </w:r>
      <w:proofErr w:type="spellEnd"/>
      <w:r w:rsidR="007300C9" w:rsidRPr="003F1B17">
        <w:t xml:space="preserve">  </w:t>
      </w:r>
      <w:r w:rsidRPr="003F1B17">
        <w:t>используется гораздо большее количество инс</w:t>
      </w:r>
      <w:r w:rsidRPr="003F1B17">
        <w:t>т</w:t>
      </w:r>
      <w:r w:rsidRPr="003F1B17">
        <w:t>рументов, т.к. приходится иметь дело с множеством источников и моделей данных, управляя информационными потоками (</w:t>
      </w:r>
      <w:proofErr w:type="spellStart"/>
      <w:r w:rsidRPr="003F1B17">
        <w:t>оркестрация</w:t>
      </w:r>
      <w:proofErr w:type="spellEnd"/>
      <w:r w:rsidRPr="003F1B17">
        <w:t>, </w:t>
      </w:r>
      <w:proofErr w:type="spellStart"/>
      <w:r w:rsidR="0012682D" w:rsidRPr="003F1B17">
        <w:fldChar w:fldCharType="begin"/>
      </w:r>
      <w:r w:rsidRPr="003F1B17">
        <w:instrText xml:space="preserve"> HYPERLINK "https://www.bigdataschool.ru/wiki/orc" \t "_blank" </w:instrText>
      </w:r>
      <w:r w:rsidR="0012682D" w:rsidRPr="003F1B17">
        <w:fldChar w:fldCharType="separate"/>
      </w:r>
      <w:r w:rsidRPr="003F1B17">
        <w:rPr>
          <w:rStyle w:val="ae"/>
          <w:color w:val="auto"/>
          <w:u w:val="none"/>
        </w:rPr>
        <w:t>orc</w:t>
      </w:r>
      <w:r w:rsidR="0012682D" w:rsidRPr="003F1B17">
        <w:fldChar w:fldCharType="end"/>
      </w:r>
      <w:r w:rsidRPr="003F1B17">
        <w:t>hestrate</w:t>
      </w:r>
      <w:proofErr w:type="spellEnd"/>
      <w:r w:rsidRPr="003F1B17">
        <w:t xml:space="preserve">), </w:t>
      </w:r>
      <w:r w:rsidRPr="003F1B17">
        <w:lastRenderedPageBreak/>
        <w:t>корпоративными озерами (</w:t>
      </w:r>
      <w:proofErr w:type="spellStart"/>
      <w:r w:rsidR="0012682D" w:rsidRPr="003F1B17">
        <w:fldChar w:fldCharType="begin"/>
      </w:r>
      <w:r w:rsidRPr="003F1B17">
        <w:instrText xml:space="preserve"> HYPERLINK "https://www.bigdataschool.ru/wiki/data-lake" \t "_blank" </w:instrText>
      </w:r>
      <w:r w:rsidR="0012682D" w:rsidRPr="003F1B17">
        <w:fldChar w:fldCharType="separate"/>
      </w:r>
      <w:r w:rsidRPr="003F1B17">
        <w:rPr>
          <w:rStyle w:val="ae"/>
          <w:color w:val="auto"/>
          <w:u w:val="none"/>
        </w:rPr>
        <w:t>Data</w:t>
      </w:r>
      <w:proofErr w:type="spellEnd"/>
      <w:r w:rsidRPr="003F1B17">
        <w:rPr>
          <w:rStyle w:val="ae"/>
          <w:color w:val="auto"/>
          <w:u w:val="none"/>
        </w:rPr>
        <w:t xml:space="preserve"> </w:t>
      </w:r>
      <w:proofErr w:type="spellStart"/>
      <w:r w:rsidRPr="003F1B17">
        <w:rPr>
          <w:rStyle w:val="ae"/>
          <w:color w:val="auto"/>
          <w:u w:val="none"/>
        </w:rPr>
        <w:t>Lake</w:t>
      </w:r>
      <w:r w:rsidR="0012682D" w:rsidRPr="003F1B17">
        <w:fldChar w:fldCharType="end"/>
      </w:r>
      <w:r w:rsidRPr="003F1B17">
        <w:t>s</w:t>
      </w:r>
      <w:proofErr w:type="spellEnd"/>
      <w:r w:rsidRPr="003F1B17">
        <w:t>) и «песочницами» данных (</w:t>
      </w:r>
      <w:proofErr w:type="spellStart"/>
      <w:r w:rsidRPr="003F1B17">
        <w:t>Sandbox</w:t>
      </w:r>
      <w:proofErr w:type="spellEnd"/>
      <w:r w:rsidRPr="003F1B17">
        <w:t xml:space="preserve"> </w:t>
      </w:r>
      <w:proofErr w:type="spellStart"/>
      <w:r w:rsidRPr="003F1B17">
        <w:t>Management</w:t>
      </w:r>
      <w:proofErr w:type="spellEnd"/>
      <w:r w:rsidRPr="003F1B17">
        <w:t>), формируя воспроизводимые среды для работы с </w:t>
      </w:r>
      <w:proofErr w:type="spellStart"/>
      <w:r w:rsidR="0012682D" w:rsidRPr="003F1B17">
        <w:fldChar w:fldCharType="begin"/>
      </w:r>
      <w:r w:rsidRPr="003F1B17">
        <w:instrText xml:space="preserve"> HYPERLINK "https://www.bigdataschool.ru/wiki/big-data" \t "_blank" </w:instrText>
      </w:r>
      <w:r w:rsidR="0012682D" w:rsidRPr="003F1B17">
        <w:fldChar w:fldCharType="separate"/>
      </w:r>
      <w:r w:rsidRPr="003F1B17">
        <w:rPr>
          <w:rStyle w:val="ae"/>
          <w:color w:val="auto"/>
          <w:u w:val="none"/>
        </w:rPr>
        <w:t>Big</w:t>
      </w:r>
      <w:proofErr w:type="spellEnd"/>
      <w:r w:rsidRPr="003F1B17">
        <w:rPr>
          <w:rStyle w:val="ae"/>
          <w:color w:val="auto"/>
          <w:u w:val="none"/>
        </w:rPr>
        <w:t xml:space="preserve"> </w:t>
      </w:r>
      <w:proofErr w:type="spellStart"/>
      <w:r w:rsidRPr="003F1B17">
        <w:rPr>
          <w:rStyle w:val="ae"/>
          <w:color w:val="auto"/>
          <w:u w:val="none"/>
        </w:rPr>
        <w:t>Data</w:t>
      </w:r>
      <w:proofErr w:type="spellEnd"/>
      <w:r w:rsidR="0012682D" w:rsidRPr="003F1B17">
        <w:fldChar w:fldCharType="end"/>
      </w:r>
      <w:r w:rsidR="007300C9">
        <w:rPr>
          <w:rStyle w:val="af4"/>
        </w:rPr>
        <w:footnoteReference w:id="2"/>
      </w:r>
      <w:r w:rsidR="007300C9">
        <w:t>.</w:t>
      </w:r>
    </w:p>
    <w:p w:rsidR="00B80CAF" w:rsidRPr="00B80CAF" w:rsidRDefault="00B80CAF" w:rsidP="00B80CAF">
      <w:pPr>
        <w:ind w:firstLine="709"/>
      </w:pPr>
      <w:r w:rsidRPr="00B80CAF">
        <w:t>Если главной целью </w:t>
      </w:r>
      <w:proofErr w:type="spellStart"/>
      <w:r w:rsidR="0012682D">
        <w:fldChar w:fldCharType="begin"/>
      </w:r>
      <w:r w:rsidR="0012682D">
        <w:instrText>HYPERLINK "https://www.bigdataschool.ru/wiki/devops" \t "_blank"</w:instrText>
      </w:r>
      <w:r w:rsidR="0012682D">
        <w:fldChar w:fldCharType="separate"/>
      </w:r>
      <w:r w:rsidRPr="00B80CAF">
        <w:rPr>
          <w:rStyle w:val="ae"/>
          <w:color w:val="auto"/>
          <w:u w:val="none"/>
        </w:rPr>
        <w:t>DevOps</w:t>
      </w:r>
      <w:proofErr w:type="spellEnd"/>
      <w:r w:rsidR="0012682D">
        <w:fldChar w:fldCharType="end"/>
      </w:r>
      <w:r w:rsidRPr="00B80CAF">
        <w:t> считается быстрая и непрерывная поста</w:t>
      </w:r>
      <w:r w:rsidRPr="00B80CAF">
        <w:t>в</w:t>
      </w:r>
      <w:r w:rsidRPr="00B80CAF">
        <w:t>ка бизнесу работающего программного обеспечения [2], то </w:t>
      </w:r>
      <w:proofErr w:type="spellStart"/>
      <w:r w:rsidRPr="00B80CAF">
        <w:t>DataOps</w:t>
      </w:r>
      <w:proofErr w:type="spellEnd"/>
      <w:r w:rsidRPr="00B80CAF">
        <w:t xml:space="preserve"> предполагает оперативное и </w:t>
      </w:r>
      <w:proofErr w:type="spellStart"/>
      <w:r w:rsidRPr="00B80CAF">
        <w:t>безбарьерное</w:t>
      </w:r>
      <w:proofErr w:type="spellEnd"/>
      <w:r w:rsidRPr="00B80CAF">
        <w:t xml:space="preserve"> предоставление акт</w:t>
      </w:r>
      <w:r w:rsidRPr="00B80CAF">
        <w:t>у</w:t>
      </w:r>
      <w:r w:rsidRPr="00B80CAF">
        <w:t>альных и рабочих данных каждому участнику корпоративных процессов. Это означает устранение когнитивных, временных и организационных разрывов между исследователями данных (</w:t>
      </w:r>
      <w:proofErr w:type="spellStart"/>
      <w:r w:rsidRPr="00B80CAF">
        <w:t>data</w:t>
      </w:r>
      <w:proofErr w:type="spellEnd"/>
      <w:r w:rsidRPr="00B80CAF">
        <w:t xml:space="preserve"> </w:t>
      </w:r>
      <w:proofErr w:type="spellStart"/>
      <w:r w:rsidRPr="00B80CAF">
        <w:t>scientist’ы</w:t>
      </w:r>
      <w:proofErr w:type="spellEnd"/>
      <w:r w:rsidRPr="00B80CAF">
        <w:t xml:space="preserve">), </w:t>
      </w:r>
      <w:proofErr w:type="spellStart"/>
      <w:r w:rsidRPr="00B80CAF">
        <w:t>бизнес-аналитиками</w:t>
      </w:r>
      <w:proofErr w:type="spellEnd"/>
      <w:r w:rsidRPr="00B80CAF">
        <w:t>, разр</w:t>
      </w:r>
      <w:r w:rsidRPr="00B80CAF">
        <w:t>а</w:t>
      </w:r>
      <w:r w:rsidRPr="00B80CAF">
        <w:t>ботчиками, руководителями и пользователями </w:t>
      </w:r>
      <w:proofErr w:type="spellStart"/>
      <w:r w:rsidR="0012682D">
        <w:fldChar w:fldCharType="begin"/>
      </w:r>
      <w:r w:rsidR="0012682D">
        <w:instrText>HYPERLINK "https://www.bigdataschool.ru/wiki/big-data" \t "_blank"</w:instrText>
      </w:r>
      <w:r w:rsidR="0012682D">
        <w:fldChar w:fldCharType="separate"/>
      </w:r>
      <w:r w:rsidRPr="00B80CAF">
        <w:rPr>
          <w:rStyle w:val="ae"/>
          <w:color w:val="auto"/>
          <w:u w:val="none"/>
        </w:rPr>
        <w:t>Big</w:t>
      </w:r>
      <w:proofErr w:type="spellEnd"/>
      <w:r w:rsidRPr="00B80CAF">
        <w:rPr>
          <w:rStyle w:val="ae"/>
          <w:color w:val="auto"/>
          <w:u w:val="none"/>
        </w:rPr>
        <w:t xml:space="preserve"> </w:t>
      </w:r>
      <w:proofErr w:type="spellStart"/>
      <w:r w:rsidRPr="00B80CAF">
        <w:rPr>
          <w:rStyle w:val="ae"/>
          <w:color w:val="auto"/>
          <w:u w:val="none"/>
        </w:rPr>
        <w:t>Data</w:t>
      </w:r>
      <w:proofErr w:type="spellEnd"/>
      <w:r w:rsidR="0012682D">
        <w:fldChar w:fldCharType="end"/>
      </w:r>
      <w:r w:rsidRPr="00B80CAF">
        <w:t>.</w:t>
      </w:r>
    </w:p>
    <w:p w:rsidR="00B80CAF" w:rsidRPr="00B80CAF" w:rsidRDefault="00B80CAF" w:rsidP="00B80CAF">
      <w:pPr>
        <w:ind w:firstLine="709"/>
      </w:pPr>
      <w:r w:rsidRPr="00B80CAF">
        <w:t>Такая демократизация данных повышает скорость реакции на любые изменения, что весьма актуально для современного бизнеса и соответствует принципам </w:t>
      </w:r>
      <w:proofErr w:type="spellStart"/>
      <w:r w:rsidR="0012682D" w:rsidRPr="00B80CAF">
        <w:fldChar w:fldCharType="begin"/>
      </w:r>
      <w:r w:rsidRPr="00B80CAF">
        <w:instrText xml:space="preserve"> HYPERLINK "https://www.bigdataschool.ru/wiki/agile" \t "_blank" </w:instrText>
      </w:r>
      <w:r w:rsidR="0012682D" w:rsidRPr="00B80CAF">
        <w:fldChar w:fldCharType="separate"/>
      </w:r>
      <w:r w:rsidRPr="00B80CAF">
        <w:rPr>
          <w:rStyle w:val="ae"/>
          <w:color w:val="auto"/>
          <w:u w:val="none"/>
        </w:rPr>
        <w:t>Agile</w:t>
      </w:r>
      <w:proofErr w:type="spellEnd"/>
      <w:r w:rsidR="0012682D" w:rsidRPr="00B80CAF">
        <w:fldChar w:fldCharType="end"/>
      </w:r>
      <w:r>
        <w:rPr>
          <w:rStyle w:val="af4"/>
        </w:rPr>
        <w:footnoteReference w:id="3"/>
      </w:r>
      <w:r>
        <w:t>.</w:t>
      </w:r>
    </w:p>
    <w:p w:rsidR="00490B07" w:rsidRPr="00490B07" w:rsidRDefault="00490B07" w:rsidP="00490B07">
      <w:pPr>
        <w:ind w:firstLine="709"/>
      </w:pPr>
      <w:r w:rsidRPr="00490B07">
        <w:t xml:space="preserve">Архитектура </w:t>
      </w:r>
      <w:proofErr w:type="spellStart"/>
      <w:r w:rsidRPr="00490B07">
        <w:t>DataOps</w:t>
      </w:r>
      <w:proofErr w:type="spellEnd"/>
      <w:r w:rsidRPr="00490B07">
        <w:t xml:space="preserve"> должна быть в высокой степени адаптивной, п</w:t>
      </w:r>
      <w:r w:rsidRPr="00490B07">
        <w:t>о</w:t>
      </w:r>
      <w:r w:rsidRPr="00490B07">
        <w:t>скольку требования к данным и способы их использования меняются быстро и непрерывно. У ваших потребителей данных — аналитиков, исследователей и руководителей — по мере изменения их бизнес-приоритетов и конъюнкт</w:t>
      </w:r>
      <w:r w:rsidRPr="00490B07">
        <w:t>у</w:t>
      </w:r>
      <w:r w:rsidRPr="00490B07">
        <w:t>ры рынка возникают разнообразные новые потребности. Адаптивная арх</w:t>
      </w:r>
      <w:r w:rsidRPr="00490B07">
        <w:t>и</w:t>
      </w:r>
      <w:r w:rsidRPr="00490B07">
        <w:t>тектура принимает эти изменения и подстраивается под них, позволяя улу</w:t>
      </w:r>
      <w:r w:rsidRPr="00490B07">
        <w:t>ч</w:t>
      </w:r>
      <w:r w:rsidRPr="00490B07">
        <w:t>шить потоки данных и качество полезной информации на каждом этапе.</w:t>
      </w:r>
    </w:p>
    <w:p w:rsidR="00490B07" w:rsidRPr="00490B07" w:rsidRDefault="00490B07" w:rsidP="00490B07">
      <w:pPr>
        <w:ind w:firstLine="709"/>
      </w:pPr>
      <w:r w:rsidRPr="00490B07">
        <w:t xml:space="preserve">Успешная архитектура </w:t>
      </w:r>
      <w:proofErr w:type="spellStart"/>
      <w:r w:rsidRPr="00490B07">
        <w:t>DataOps</w:t>
      </w:r>
      <w:proofErr w:type="spellEnd"/>
      <w:r w:rsidRPr="00490B07">
        <w:t xml:space="preserve"> требует совместной работы в масшт</w:t>
      </w:r>
      <w:r w:rsidRPr="00490B07">
        <w:t>а</w:t>
      </w:r>
      <w:r w:rsidRPr="00490B07">
        <w:t>бах всей компании и поддерживает такое сотрудничество. Потребители да</w:t>
      </w:r>
      <w:r w:rsidRPr="00490B07">
        <w:t>н</w:t>
      </w:r>
      <w:r w:rsidRPr="00490B07">
        <w:t>ных извлекают данные и получают информацию для своих бизнес-инициатив, и им нужна возможность быстро создавать и структурировать свои данные и конвейеры, через которые эти данные проходят. Архитектура должна максимально упрощать эти операции с данными, способствуя ада</w:t>
      </w:r>
      <w:r w:rsidRPr="00490B07">
        <w:t>п</w:t>
      </w:r>
      <w:r w:rsidRPr="00490B07">
        <w:t>тации и повышению эффективности бизнеса.</w:t>
      </w:r>
    </w:p>
    <w:p w:rsidR="00FF5D55" w:rsidRPr="00FF5D55" w:rsidRDefault="00FF5D55" w:rsidP="00FF5D55">
      <w:pPr>
        <w:ind w:firstLine="709"/>
      </w:pPr>
      <w:r w:rsidRPr="00FF5D55">
        <w:lastRenderedPageBreak/>
        <w:t> Инфраструктура для поддержания бесперебойной работы конвейера данных цифрового предприятия должна обеспечивать выполнение операций нескольких категорий.</w:t>
      </w:r>
    </w:p>
    <w:p w:rsidR="00FF5D55" w:rsidRPr="00FF5D55" w:rsidRDefault="00FF5D55" w:rsidP="00FF5D55">
      <w:pPr>
        <w:ind w:firstLine="709"/>
      </w:pPr>
      <w:r w:rsidRPr="00FF5D55">
        <w:t xml:space="preserve">Оркестровка конвейера данных. Для формирования потоков данных требуется маршрутная карта с описанием всех источников данных, моделей их представления и интеграции, а также шагов процесса анализа. Для этого могут использоваться следующие инструменты: </w:t>
      </w:r>
      <w:proofErr w:type="spellStart"/>
      <w:r w:rsidRPr="00FF5D55">
        <w:t>Apache</w:t>
      </w:r>
      <w:proofErr w:type="spellEnd"/>
      <w:r w:rsidRPr="00FF5D55">
        <w:t xml:space="preserve"> </w:t>
      </w:r>
      <w:proofErr w:type="spellStart"/>
      <w:r w:rsidRPr="00FF5D55">
        <w:t>Oozie</w:t>
      </w:r>
      <w:proofErr w:type="spellEnd"/>
      <w:r w:rsidRPr="00FF5D55">
        <w:t xml:space="preserve"> — планиро</w:t>
      </w:r>
      <w:r w:rsidRPr="00FF5D55">
        <w:t>в</w:t>
      </w:r>
      <w:r w:rsidRPr="00FF5D55">
        <w:t xml:space="preserve">щик процессов заданий </w:t>
      </w:r>
      <w:proofErr w:type="spellStart"/>
      <w:r w:rsidRPr="00FF5D55">
        <w:t>Apache</w:t>
      </w:r>
      <w:proofErr w:type="spellEnd"/>
      <w:r w:rsidRPr="00FF5D55">
        <w:t xml:space="preserve"> </w:t>
      </w:r>
      <w:proofErr w:type="spellStart"/>
      <w:r w:rsidRPr="00FF5D55">
        <w:t>Hadoop</w:t>
      </w:r>
      <w:proofErr w:type="spellEnd"/>
      <w:r w:rsidRPr="00FF5D55">
        <w:t xml:space="preserve">; BMC </w:t>
      </w:r>
      <w:proofErr w:type="spellStart"/>
      <w:r w:rsidRPr="00FF5D55">
        <w:t>Control-M</w:t>
      </w:r>
      <w:proofErr w:type="spellEnd"/>
      <w:r w:rsidRPr="00FF5D55">
        <w:t xml:space="preserve"> — решение по авт</w:t>
      </w:r>
      <w:r w:rsidRPr="00FF5D55">
        <w:t>о</w:t>
      </w:r>
      <w:r w:rsidRPr="00FF5D55">
        <w:t xml:space="preserve">матизации пакетной обработки; </w:t>
      </w:r>
      <w:proofErr w:type="spellStart"/>
      <w:r w:rsidRPr="00FF5D55">
        <w:t>DataKitchen</w:t>
      </w:r>
      <w:proofErr w:type="spellEnd"/>
      <w:r w:rsidRPr="00FF5D55">
        <w:t xml:space="preserve"> — платформа </w:t>
      </w:r>
      <w:proofErr w:type="spellStart"/>
      <w:r w:rsidRPr="00FF5D55">
        <w:t>DataOps</w:t>
      </w:r>
      <w:proofErr w:type="spellEnd"/>
      <w:r w:rsidRPr="00FF5D55">
        <w:t xml:space="preserve"> поддер</w:t>
      </w:r>
      <w:r w:rsidRPr="00FF5D55">
        <w:t>ж</w:t>
      </w:r>
      <w:r w:rsidRPr="00FF5D55">
        <w:t xml:space="preserve">ки всего цикла аналитической обработки, </w:t>
      </w:r>
      <w:proofErr w:type="spellStart"/>
      <w:r w:rsidRPr="00FF5D55">
        <w:t>минимизирующая</w:t>
      </w:r>
      <w:proofErr w:type="spellEnd"/>
      <w:r w:rsidRPr="00FF5D55">
        <w:t xml:space="preserve"> время на подг</w:t>
      </w:r>
      <w:r w:rsidRPr="00FF5D55">
        <w:t>о</w:t>
      </w:r>
      <w:r w:rsidRPr="00FF5D55">
        <w:t xml:space="preserve">товку и доставку данных нужного качества; </w:t>
      </w:r>
      <w:proofErr w:type="spellStart"/>
      <w:r w:rsidRPr="00FF5D55">
        <w:t>Reflow</w:t>
      </w:r>
      <w:proofErr w:type="spellEnd"/>
      <w:r w:rsidRPr="00FF5D55">
        <w:t xml:space="preserve"> — система инкреме</w:t>
      </w:r>
      <w:r w:rsidRPr="00FF5D55">
        <w:t>н</w:t>
      </w:r>
      <w:r w:rsidRPr="00FF5D55">
        <w:t xml:space="preserve">тальной обработки данных в облаке с помощью произвольных программ, упакованных в контейнеры </w:t>
      </w:r>
      <w:proofErr w:type="spellStart"/>
      <w:r w:rsidRPr="00FF5D55">
        <w:t>Docker</w:t>
      </w:r>
      <w:proofErr w:type="spellEnd"/>
      <w:r w:rsidRPr="00FF5D55">
        <w:t>.</w:t>
      </w:r>
    </w:p>
    <w:p w:rsidR="00FF5D55" w:rsidRPr="00FF5D55" w:rsidRDefault="00FF5D55" w:rsidP="00FF5D55">
      <w:pPr>
        <w:ind w:firstLine="709"/>
      </w:pPr>
      <w:r w:rsidRPr="00FF5D55">
        <w:t xml:space="preserve">Тестирование и обеспечение качества. В </w:t>
      </w:r>
      <w:proofErr w:type="spellStart"/>
      <w:r w:rsidRPr="00FF5D55">
        <w:t>DataOps</w:t>
      </w:r>
      <w:proofErr w:type="spellEnd"/>
      <w:r w:rsidRPr="00FF5D55">
        <w:t xml:space="preserve"> важно обеспечить а</w:t>
      </w:r>
      <w:r w:rsidRPr="00FF5D55">
        <w:t>в</w:t>
      </w:r>
      <w:r w:rsidRPr="00FF5D55">
        <w:t>томатическую проверку качества данных, их очистку на всех этапах обрабо</w:t>
      </w:r>
      <w:r w:rsidRPr="00FF5D55">
        <w:t>т</w:t>
      </w:r>
      <w:r w:rsidRPr="00FF5D55">
        <w:t xml:space="preserve">ки. Возможные инструменты: ICEDQ — ПО для автоматизации тестирования при работе с хранилищами ETL и миграции данных; </w:t>
      </w:r>
      <w:proofErr w:type="spellStart"/>
      <w:r w:rsidRPr="00FF5D55">
        <w:t>Naveego</w:t>
      </w:r>
      <w:proofErr w:type="spellEnd"/>
      <w:r w:rsidRPr="00FF5D55">
        <w:t xml:space="preserve"> — облачная платформа для построения информационных панелей и витрин с целью м</w:t>
      </w:r>
      <w:r w:rsidRPr="00FF5D55">
        <w:t>о</w:t>
      </w:r>
      <w:r w:rsidRPr="00FF5D55">
        <w:t>ниторинга состояния данных и управления исключениями.</w:t>
      </w:r>
    </w:p>
    <w:p w:rsidR="00FF5D55" w:rsidRPr="00FF5D55" w:rsidRDefault="00FF5D55" w:rsidP="00FF5D55">
      <w:pPr>
        <w:ind w:firstLine="709"/>
      </w:pPr>
      <w:r w:rsidRPr="00FF5D55">
        <w:t xml:space="preserve">Автоматическое распределение. В </w:t>
      </w:r>
      <w:proofErr w:type="spellStart"/>
      <w:r w:rsidRPr="00FF5D55">
        <w:t>DataOps</w:t>
      </w:r>
      <w:proofErr w:type="spellEnd"/>
      <w:r w:rsidRPr="00FF5D55">
        <w:t xml:space="preserve"> осуществляется непреры</w:t>
      </w:r>
      <w:r w:rsidRPr="00FF5D55">
        <w:t>в</w:t>
      </w:r>
      <w:r w:rsidRPr="00FF5D55">
        <w:t>ное перемещение кода и конфигураций между этапами разработки прилож</w:t>
      </w:r>
      <w:r w:rsidRPr="00FF5D55">
        <w:t>е</w:t>
      </w:r>
      <w:r w:rsidRPr="00FF5D55">
        <w:t>ний, сбора данных, стадиями анализа и извлечения из данных полезных св</w:t>
      </w:r>
      <w:r w:rsidRPr="00FF5D55">
        <w:t>е</w:t>
      </w:r>
      <w:r w:rsidRPr="00FF5D55">
        <w:t xml:space="preserve">дений. Типичным инструментом здесь может быть </w:t>
      </w:r>
      <w:proofErr w:type="spellStart"/>
      <w:r w:rsidRPr="00FF5D55">
        <w:t>Jenkins</w:t>
      </w:r>
      <w:proofErr w:type="spellEnd"/>
      <w:r w:rsidRPr="00FF5D55">
        <w:t>, осуществляющий непрерывную доставку ПО с автоматическим контролем всех этапов жизне</w:t>
      </w:r>
      <w:r w:rsidRPr="00FF5D55">
        <w:t>н</w:t>
      </w:r>
      <w:r w:rsidRPr="00FF5D55">
        <w:t xml:space="preserve">ного цикла приложений от написания кода к сборке, </w:t>
      </w:r>
      <w:proofErr w:type="spellStart"/>
      <w:r w:rsidRPr="00FF5D55">
        <w:t>автотестированию</w:t>
      </w:r>
      <w:proofErr w:type="spellEnd"/>
      <w:r w:rsidRPr="00FF5D55">
        <w:t xml:space="preserve"> и развертыванию в эксплуатационных средах.</w:t>
      </w:r>
    </w:p>
    <w:p w:rsidR="00FF5D55" w:rsidRPr="00FF5D55" w:rsidRDefault="00FF5D55" w:rsidP="00FF5D55">
      <w:pPr>
        <w:ind w:firstLine="709"/>
      </w:pPr>
      <w:r w:rsidRPr="00FF5D55">
        <w:t>Развертывание моделей данных и управление «песочницами». Кома</w:t>
      </w:r>
      <w:r w:rsidRPr="00FF5D55">
        <w:t>н</w:t>
      </w:r>
      <w:r w:rsidRPr="00FF5D55">
        <w:t xml:space="preserve">ды по данным, работающие в соответствии с </w:t>
      </w:r>
      <w:proofErr w:type="spellStart"/>
      <w:r w:rsidRPr="00FF5D55">
        <w:t>DataOps</w:t>
      </w:r>
      <w:proofErr w:type="spellEnd"/>
      <w:r w:rsidRPr="00FF5D55">
        <w:t>, формируют воспрои</w:t>
      </w:r>
      <w:r w:rsidRPr="00FF5D55">
        <w:t>з</w:t>
      </w:r>
      <w:r w:rsidRPr="00FF5D55">
        <w:t>водимые во всех подразделениях компании операционные среды. Инстр</w:t>
      </w:r>
      <w:r w:rsidRPr="00FF5D55">
        <w:t>у</w:t>
      </w:r>
      <w:r w:rsidRPr="00FF5D55">
        <w:t xml:space="preserve">менты: </w:t>
      </w:r>
      <w:proofErr w:type="spellStart"/>
      <w:r w:rsidRPr="00FF5D55">
        <w:t>Domino</w:t>
      </w:r>
      <w:proofErr w:type="spellEnd"/>
      <w:r w:rsidRPr="00FF5D55">
        <w:t xml:space="preserve"> — ускорение процессов разработки приложений работы с </w:t>
      </w:r>
      <w:r w:rsidRPr="00FF5D55">
        <w:lastRenderedPageBreak/>
        <w:t xml:space="preserve">данными, доставка моделей, бесшовная интеграция; </w:t>
      </w:r>
      <w:proofErr w:type="spellStart"/>
      <w:r w:rsidRPr="00FF5D55">
        <w:t>Open</w:t>
      </w:r>
      <w:proofErr w:type="spellEnd"/>
      <w:r w:rsidRPr="00FF5D55">
        <w:t xml:space="preserve"> </w:t>
      </w:r>
      <w:proofErr w:type="spellStart"/>
      <w:r w:rsidRPr="00FF5D55">
        <w:t>Data</w:t>
      </w:r>
      <w:proofErr w:type="spellEnd"/>
      <w:r w:rsidRPr="00FF5D55">
        <w:t xml:space="preserve"> </w:t>
      </w:r>
      <w:proofErr w:type="spellStart"/>
      <w:r w:rsidRPr="00FF5D55">
        <w:t>Group</w:t>
      </w:r>
      <w:proofErr w:type="spellEnd"/>
      <w:r w:rsidRPr="00FF5D55">
        <w:t xml:space="preserve"> — пр</w:t>
      </w:r>
      <w:r w:rsidRPr="00FF5D55">
        <w:t>о</w:t>
      </w:r>
      <w:r w:rsidRPr="00FF5D55">
        <w:t xml:space="preserve">граммное решение по развертыванию систем аналитики на основе моделей; </w:t>
      </w:r>
      <w:proofErr w:type="spellStart"/>
      <w:r w:rsidRPr="00FF5D55">
        <w:t>DSFlow</w:t>
      </w:r>
      <w:proofErr w:type="spellEnd"/>
      <w:r w:rsidRPr="00FF5D55">
        <w:t xml:space="preserve"> — ускорение процессов извлечения данных для бизнеса.</w:t>
      </w:r>
    </w:p>
    <w:p w:rsidR="00FF5D55" w:rsidRPr="00FF5D55" w:rsidRDefault="00FF5D55" w:rsidP="00FF5D55">
      <w:pPr>
        <w:ind w:firstLine="709"/>
      </w:pPr>
      <w:r w:rsidRPr="00FF5D55">
        <w:t>Виртуализация данных и управление тестовыми данн</w:t>
      </w:r>
      <w:r w:rsidRPr="00FF5D55">
        <w:t>ы</w:t>
      </w:r>
      <w:r w:rsidRPr="00FF5D55">
        <w:t xml:space="preserve">ми. Инструменты: </w:t>
      </w:r>
      <w:proofErr w:type="spellStart"/>
      <w:r w:rsidRPr="00FF5D55">
        <w:t>Delphix</w:t>
      </w:r>
      <w:proofErr w:type="spellEnd"/>
      <w:r w:rsidRPr="00FF5D55">
        <w:t xml:space="preserve"> — платформа виртуализации, защиты и управл</w:t>
      </w:r>
      <w:r w:rsidRPr="00FF5D55">
        <w:t>е</w:t>
      </w:r>
      <w:r w:rsidRPr="00FF5D55">
        <w:t xml:space="preserve">ния данными; </w:t>
      </w:r>
      <w:proofErr w:type="spellStart"/>
      <w:r w:rsidRPr="00FF5D55">
        <w:t>Redgate</w:t>
      </w:r>
      <w:proofErr w:type="spellEnd"/>
      <w:r w:rsidRPr="00FF5D55">
        <w:t xml:space="preserve"> — SQL-инструменты, помогающие внедрять </w:t>
      </w:r>
      <w:proofErr w:type="spellStart"/>
      <w:r w:rsidRPr="00FF5D55">
        <w:t>DataOps</w:t>
      </w:r>
      <w:proofErr w:type="spellEnd"/>
      <w:r w:rsidRPr="00FF5D55">
        <w:t>, управлять производительностью баз и подключать новые базы.</w:t>
      </w:r>
    </w:p>
    <w:p w:rsidR="00FF5D55" w:rsidRPr="00FF5D55" w:rsidRDefault="00FF5D55" w:rsidP="00FF5D55">
      <w:pPr>
        <w:ind w:firstLine="709"/>
      </w:pPr>
      <w:r w:rsidRPr="00FF5D55">
        <w:t xml:space="preserve">Интеграция и унификация данных. </w:t>
      </w:r>
      <w:proofErr w:type="spellStart"/>
      <w:r w:rsidRPr="00FF5D55">
        <w:t>Tamr</w:t>
      </w:r>
      <w:proofErr w:type="spellEnd"/>
      <w:r w:rsidRPr="00FF5D55">
        <w:t> — унифицированное решение для работы с корпоративными базами данных с привлечением методов м</w:t>
      </w:r>
      <w:r w:rsidRPr="00FF5D55">
        <w:t>а</w:t>
      </w:r>
      <w:r w:rsidRPr="00FF5D55">
        <w:t xml:space="preserve">шинного обучения; </w:t>
      </w:r>
      <w:proofErr w:type="spellStart"/>
      <w:r w:rsidRPr="00FF5D55">
        <w:t>Switchboard</w:t>
      </w:r>
      <w:proofErr w:type="spellEnd"/>
      <w:r w:rsidRPr="00FF5D55">
        <w:t xml:space="preserve"> </w:t>
      </w:r>
      <w:proofErr w:type="spellStart"/>
      <w:r w:rsidRPr="00FF5D55">
        <w:t>Software</w:t>
      </w:r>
      <w:proofErr w:type="spellEnd"/>
      <w:r w:rsidRPr="00FF5D55">
        <w:t xml:space="preserve"> — </w:t>
      </w:r>
      <w:proofErr w:type="spellStart"/>
      <w:r w:rsidRPr="00FF5D55">
        <w:t>аутсорсинг</w:t>
      </w:r>
      <w:proofErr w:type="spellEnd"/>
      <w:r w:rsidRPr="00FF5D55">
        <w:t xml:space="preserve"> и интеграция данных.</w:t>
      </w:r>
    </w:p>
    <w:p w:rsidR="00FF5D55" w:rsidRPr="00FF5D55" w:rsidRDefault="00FF5D55" w:rsidP="00FF5D55">
      <w:pPr>
        <w:ind w:firstLine="709"/>
      </w:pPr>
      <w:r w:rsidRPr="00FF5D55">
        <w:t>Управление производительностью и облачные платфо</w:t>
      </w:r>
      <w:r w:rsidRPr="00FF5D55">
        <w:t>р</w:t>
      </w:r>
      <w:r w:rsidRPr="00FF5D55">
        <w:t xml:space="preserve">мы. Инструменты: </w:t>
      </w:r>
      <w:proofErr w:type="spellStart"/>
      <w:r w:rsidRPr="00FF5D55">
        <w:t>SelectStar</w:t>
      </w:r>
      <w:proofErr w:type="spellEnd"/>
      <w:r w:rsidRPr="00FF5D55">
        <w:t xml:space="preserve"> — мониторинг баз данных; </w:t>
      </w:r>
      <w:proofErr w:type="spellStart"/>
      <w:r w:rsidRPr="00FF5D55">
        <w:t>Unravel</w:t>
      </w:r>
      <w:proofErr w:type="spellEnd"/>
      <w:r w:rsidRPr="00FF5D55">
        <w:t xml:space="preserve"> — управл</w:t>
      </w:r>
      <w:r w:rsidRPr="00FF5D55">
        <w:t>е</w:t>
      </w:r>
      <w:r w:rsidRPr="00FF5D55">
        <w:t>ние производительностью и работой с приложениями и платформами бол</w:t>
      </w:r>
      <w:r w:rsidRPr="00FF5D55">
        <w:t>ь</w:t>
      </w:r>
      <w:r w:rsidRPr="00FF5D55">
        <w:t xml:space="preserve">ших данных; </w:t>
      </w:r>
      <w:proofErr w:type="spellStart"/>
      <w:r w:rsidRPr="00FF5D55">
        <w:t>MapR</w:t>
      </w:r>
      <w:proofErr w:type="spellEnd"/>
      <w:r w:rsidRPr="00FF5D55">
        <w:t xml:space="preserve"> — конвергентная платформа работы с большими данн</w:t>
      </w:r>
      <w:r w:rsidRPr="00FF5D55">
        <w:t>ы</w:t>
      </w:r>
      <w:r w:rsidRPr="00FF5D55">
        <w:t xml:space="preserve">ми, объединяющая средства аналитики реального времени и операционные бизнес-приложения; </w:t>
      </w:r>
      <w:proofErr w:type="spellStart"/>
      <w:r w:rsidRPr="00FF5D55">
        <w:t>Quobole</w:t>
      </w:r>
      <w:proofErr w:type="spellEnd"/>
      <w:r w:rsidRPr="00FF5D55">
        <w:t xml:space="preserve"> — облачный сервис класса </w:t>
      </w:r>
      <w:proofErr w:type="spellStart"/>
      <w:r w:rsidRPr="00FF5D55">
        <w:t>Вig</w:t>
      </w:r>
      <w:proofErr w:type="spellEnd"/>
      <w:r w:rsidRPr="00FF5D55">
        <w:t xml:space="preserve"> </w:t>
      </w:r>
      <w:proofErr w:type="spellStart"/>
      <w:r w:rsidRPr="00FF5D55">
        <w:t>Data</w:t>
      </w:r>
      <w:proofErr w:type="spellEnd"/>
      <w:r w:rsidRPr="00FF5D55">
        <w:t xml:space="preserve"> </w:t>
      </w:r>
      <w:proofErr w:type="spellStart"/>
      <w:r w:rsidRPr="00FF5D55">
        <w:t>as</w:t>
      </w:r>
      <w:proofErr w:type="spellEnd"/>
      <w:r w:rsidRPr="00FF5D55">
        <w:t xml:space="preserve"> </w:t>
      </w:r>
      <w:proofErr w:type="spellStart"/>
      <w:r w:rsidRPr="00FF5D55">
        <w:t>a</w:t>
      </w:r>
      <w:proofErr w:type="spellEnd"/>
      <w:r w:rsidRPr="00FF5D55">
        <w:t xml:space="preserve"> </w:t>
      </w:r>
      <w:proofErr w:type="spellStart"/>
      <w:r w:rsidRPr="00FF5D55">
        <w:t>Service</w:t>
      </w:r>
      <w:proofErr w:type="spellEnd"/>
      <w:r w:rsidRPr="00FF5D55">
        <w:t xml:space="preserve"> для работы с разнородными структурированными и неструктурированными данными</w:t>
      </w:r>
      <w:r>
        <w:rPr>
          <w:rStyle w:val="af4"/>
        </w:rPr>
        <w:footnoteReference w:id="4"/>
      </w:r>
      <w:r w:rsidRPr="00FF5D55">
        <w:t>.</w:t>
      </w:r>
    </w:p>
    <w:p w:rsidR="003F1B17" w:rsidRDefault="003F1B17" w:rsidP="001C3BB5">
      <w:pPr>
        <w:ind w:firstLine="709"/>
      </w:pPr>
    </w:p>
    <w:p w:rsidR="005D3E1C" w:rsidRPr="001C3BB5" w:rsidRDefault="005D3E1C" w:rsidP="001C3BB5">
      <w:pPr>
        <w:ind w:firstLine="709"/>
      </w:pPr>
    </w:p>
    <w:p w:rsidR="001064E3" w:rsidRPr="001064E3" w:rsidRDefault="001064E3" w:rsidP="001C3BB5">
      <w:pPr>
        <w:ind w:firstLine="709"/>
      </w:pPr>
    </w:p>
    <w:p w:rsidR="001064E3" w:rsidRPr="00FD0BEA" w:rsidRDefault="001064E3" w:rsidP="00FD0BEA"/>
    <w:p w:rsidR="00FD0BEA" w:rsidRDefault="00FD0BEA">
      <w:pPr>
        <w:spacing w:line="240" w:lineRule="auto"/>
        <w:rPr>
          <w:b/>
          <w:bCs/>
          <w:szCs w:val="28"/>
        </w:rPr>
      </w:pPr>
    </w:p>
    <w:p w:rsidR="00B80CAF" w:rsidRDefault="00B80CAF">
      <w:pPr>
        <w:spacing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:rsidR="004B192E" w:rsidRPr="005D3E1C" w:rsidRDefault="004B192E" w:rsidP="000412D9">
      <w:pPr>
        <w:pStyle w:val="1"/>
        <w:tabs>
          <w:tab w:val="left" w:pos="993"/>
        </w:tabs>
        <w:ind w:left="927"/>
        <w:rPr>
          <w:rFonts w:ascii="Times New Roman" w:hAnsi="Times New Roman"/>
          <w:b/>
          <w:sz w:val="28"/>
          <w:szCs w:val="28"/>
        </w:rPr>
      </w:pPr>
      <w:bookmarkStart w:id="7" w:name="_Toc59103449"/>
      <w:r w:rsidRPr="00590651">
        <w:rPr>
          <w:rFonts w:ascii="Times New Roman" w:hAnsi="Times New Roman"/>
          <w:b/>
          <w:bCs/>
          <w:sz w:val="28"/>
          <w:szCs w:val="28"/>
        </w:rPr>
        <w:lastRenderedPageBreak/>
        <w:t xml:space="preserve">2 </w:t>
      </w:r>
      <w:r w:rsidR="005D3E1C" w:rsidRPr="004A3AD1">
        <w:rPr>
          <w:rFonts w:ascii="Times New Roman" w:hAnsi="Times New Roman"/>
          <w:b/>
          <w:sz w:val="28"/>
          <w:szCs w:val="28"/>
        </w:rPr>
        <w:t xml:space="preserve">ФОРМИРОВАНИЕ КОМАНДЫ </w:t>
      </w:r>
      <w:r w:rsidR="005D3E1C">
        <w:rPr>
          <w:rFonts w:ascii="Times New Roman" w:hAnsi="Times New Roman"/>
          <w:b/>
          <w:sz w:val="28"/>
          <w:szCs w:val="28"/>
          <w:lang w:val="en-US"/>
        </w:rPr>
        <w:t>DATAOPS</w:t>
      </w:r>
      <w:bookmarkEnd w:id="7"/>
    </w:p>
    <w:p w:rsidR="004B192E" w:rsidRDefault="004B192E" w:rsidP="004B192E">
      <w:pPr>
        <w:ind w:firstLine="709"/>
      </w:pPr>
    </w:p>
    <w:p w:rsidR="00897B4F" w:rsidRPr="00897B4F" w:rsidRDefault="00897B4F" w:rsidP="00897B4F">
      <w:pPr>
        <w:ind w:firstLine="709"/>
      </w:pPr>
      <w:proofErr w:type="spellStart"/>
      <w:r w:rsidRPr="00897B4F">
        <w:t>DataOps</w:t>
      </w:r>
      <w:proofErr w:type="spellEnd"/>
      <w:r w:rsidRPr="00897B4F">
        <w:t xml:space="preserve"> — подход, направленный на поддержку</w:t>
      </w:r>
      <w:r>
        <w:t xml:space="preserve"> процессов машинного обучения. </w:t>
      </w:r>
      <w:r w:rsidRPr="00897B4F">
        <w:t xml:space="preserve">Например, исследователи данных, работая по схеме </w:t>
      </w:r>
      <w:proofErr w:type="spellStart"/>
      <w:r w:rsidRPr="00897B4F">
        <w:t>DataOps</w:t>
      </w:r>
      <w:proofErr w:type="spellEnd"/>
      <w:r w:rsidRPr="00897B4F">
        <w:t>, м</w:t>
      </w:r>
      <w:r w:rsidRPr="00897B4F">
        <w:t>о</w:t>
      </w:r>
      <w:r w:rsidRPr="00897B4F">
        <w:t>гут более продуктивно взаимодействовать с инженерами ПО в процессе п</w:t>
      </w:r>
      <w:r w:rsidRPr="00897B4F">
        <w:t>е</w:t>
      </w:r>
      <w:r w:rsidRPr="00897B4F">
        <w:t>редачи отделу эксплуатации моделей для развертывания</w:t>
      </w:r>
      <w:r>
        <w:t>.</w:t>
      </w:r>
      <w:r w:rsidRPr="00897B4F">
        <w:t xml:space="preserve"> Но </w:t>
      </w:r>
      <w:proofErr w:type="spellStart"/>
      <w:r w:rsidRPr="00897B4F">
        <w:t>DataOps</w:t>
      </w:r>
      <w:proofErr w:type="spellEnd"/>
      <w:r w:rsidRPr="00897B4F">
        <w:t xml:space="preserve"> не о</w:t>
      </w:r>
      <w:r w:rsidRPr="00897B4F">
        <w:t>г</w:t>
      </w:r>
      <w:r w:rsidRPr="00897B4F">
        <w:t>раничивается машинным обучением. Этот подход полезен для любых работ, связанных с анализом данных, так как он облегчает использование преим</w:t>
      </w:r>
      <w:r w:rsidRPr="00897B4F">
        <w:t>у</w:t>
      </w:r>
      <w:r w:rsidRPr="00897B4F">
        <w:t>ществ, предоставляемых распределенными платформами управления данн</w:t>
      </w:r>
      <w:r w:rsidRPr="00897B4F">
        <w:t>ы</w:t>
      </w:r>
      <w:r w:rsidRPr="00897B4F">
        <w:t>ми.</w:t>
      </w:r>
    </w:p>
    <w:p w:rsidR="00897B4F" w:rsidRPr="00897B4F" w:rsidRDefault="00897B4F" w:rsidP="00897B4F">
      <w:pPr>
        <w:ind w:firstLine="709"/>
      </w:pPr>
      <w:r w:rsidRPr="00897B4F">
        <w:t xml:space="preserve">Кроме того, </w:t>
      </w:r>
      <w:proofErr w:type="spellStart"/>
      <w:r w:rsidRPr="00897B4F">
        <w:t>DataOps</w:t>
      </w:r>
      <w:proofErr w:type="spellEnd"/>
      <w:r w:rsidRPr="00897B4F">
        <w:t xml:space="preserve"> хорошо сочетается с архитектурами на основе </w:t>
      </w:r>
      <w:proofErr w:type="spellStart"/>
      <w:r w:rsidRPr="00897B4F">
        <w:t>микросервисов</w:t>
      </w:r>
      <w:proofErr w:type="spellEnd"/>
      <w:r w:rsidRPr="00897B4F">
        <w:t>.</w:t>
      </w:r>
    </w:p>
    <w:p w:rsidR="004A3AD1" w:rsidRPr="004A3AD1" w:rsidRDefault="004A3AD1" w:rsidP="004A3AD1">
      <w:pPr>
        <w:ind w:firstLine="709"/>
      </w:pPr>
      <w:r w:rsidRPr="004A3AD1">
        <w:t>Новые технологии требуют от предприятий перемен, способностей р</w:t>
      </w:r>
      <w:r w:rsidRPr="004A3AD1">
        <w:t>а</w:t>
      </w:r>
      <w:r w:rsidRPr="004A3AD1">
        <w:t>ботать с большими объемами данных и оперативно реагировать на события.</w:t>
      </w:r>
    </w:p>
    <w:p w:rsidR="004A3AD1" w:rsidRPr="004A3AD1" w:rsidRDefault="004A3AD1" w:rsidP="004A3AD1">
      <w:pPr>
        <w:ind w:firstLine="709"/>
      </w:pPr>
      <w:r w:rsidRPr="004A3AD1">
        <w:t>Традиционные, изолированные друг от друга отделы — слишком н</w:t>
      </w:r>
      <w:r w:rsidRPr="004A3AD1">
        <w:t>е</w:t>
      </w:r>
      <w:r w:rsidRPr="004A3AD1">
        <w:t xml:space="preserve">гибкие и медлительные для организаций, осваивающих работу с Большими Данными и проходящих через цифровую трансформацию. Именно в таких ситуациях способны помочь принципы </w:t>
      </w:r>
      <w:proofErr w:type="spellStart"/>
      <w:r w:rsidRPr="004A3AD1">
        <w:t>DataOps</w:t>
      </w:r>
      <w:proofErr w:type="spellEnd"/>
      <w:r w:rsidRPr="004A3AD1">
        <w:t>.</w:t>
      </w:r>
    </w:p>
    <w:p w:rsidR="004A3AD1" w:rsidRPr="004A3AD1" w:rsidRDefault="00897B4F" w:rsidP="004A3AD1">
      <w:pPr>
        <w:ind w:firstLine="709"/>
      </w:pPr>
      <w:r>
        <w:t xml:space="preserve">Методология </w:t>
      </w:r>
      <w:proofErr w:type="spellStart"/>
      <w:r>
        <w:t>DevOps</w:t>
      </w:r>
      <w:proofErr w:type="spellEnd"/>
      <w:r w:rsidR="004A3AD1" w:rsidRPr="004A3AD1">
        <w:t xml:space="preserve"> сближает разработчиков и специалистов по эк</w:t>
      </w:r>
      <w:r w:rsidR="004A3AD1" w:rsidRPr="004A3AD1">
        <w:t>с</w:t>
      </w:r>
      <w:r w:rsidR="004A3AD1" w:rsidRPr="004A3AD1">
        <w:t>плуатации ПО, помогает лучше согласовать разработку с целями бизнеса, с</w:t>
      </w:r>
      <w:r w:rsidR="004A3AD1" w:rsidRPr="004A3AD1">
        <w:t>о</w:t>
      </w:r>
      <w:r w:rsidR="004A3AD1" w:rsidRPr="004A3AD1">
        <w:t>кратить циклы выпуска и увеличить частоту развертываний. Главная хара</w:t>
      </w:r>
      <w:r w:rsidR="004A3AD1" w:rsidRPr="004A3AD1">
        <w:t>к</w:t>
      </w:r>
      <w:r w:rsidR="004A3AD1" w:rsidRPr="004A3AD1">
        <w:t xml:space="preserve">терная черта </w:t>
      </w:r>
      <w:proofErr w:type="spellStart"/>
      <w:r w:rsidR="004A3AD1" w:rsidRPr="004A3AD1">
        <w:t>DevOps</w:t>
      </w:r>
      <w:proofErr w:type="spellEnd"/>
      <w:r w:rsidR="004A3AD1" w:rsidRPr="004A3AD1">
        <w:t xml:space="preserve"> — </w:t>
      </w:r>
      <w:proofErr w:type="spellStart"/>
      <w:r w:rsidR="004A3AD1" w:rsidRPr="004A3AD1">
        <w:t>кросс-функциональные</w:t>
      </w:r>
      <w:proofErr w:type="spellEnd"/>
      <w:r w:rsidR="004A3AD1" w:rsidRPr="004A3AD1">
        <w:t xml:space="preserve"> группы, включающие сп</w:t>
      </w:r>
      <w:r w:rsidR="004A3AD1" w:rsidRPr="004A3AD1">
        <w:t>е</w:t>
      </w:r>
      <w:r w:rsidR="004A3AD1" w:rsidRPr="004A3AD1">
        <w:t>циалистов по эксплуатации, программной инженерии, разработке архитект</w:t>
      </w:r>
      <w:r w:rsidR="004A3AD1" w:rsidRPr="004A3AD1">
        <w:t>у</w:t>
      </w:r>
      <w:r w:rsidR="004A3AD1" w:rsidRPr="004A3AD1">
        <w:t xml:space="preserve">ры, планированию и управлению продуктами. </w:t>
      </w:r>
      <w:proofErr w:type="spellStart"/>
      <w:r w:rsidR="004A3AD1" w:rsidRPr="004A3AD1">
        <w:t>DataOps</w:t>
      </w:r>
      <w:proofErr w:type="spellEnd"/>
      <w:r w:rsidR="004A3AD1" w:rsidRPr="004A3AD1">
        <w:t xml:space="preserve"> добавляет к этому п</w:t>
      </w:r>
      <w:r w:rsidR="004A3AD1" w:rsidRPr="004A3AD1">
        <w:t>е</w:t>
      </w:r>
      <w:r w:rsidR="004A3AD1" w:rsidRPr="004A3AD1">
        <w:t>речню исследователей данных и специалистов по их подготовке, дополн</w:t>
      </w:r>
      <w:r w:rsidR="004A3AD1" w:rsidRPr="004A3AD1">
        <w:t>и</w:t>
      </w:r>
      <w:r w:rsidR="004A3AD1" w:rsidRPr="004A3AD1">
        <w:t>тельно улучшая взаимодействие между соответствующими участниками.</w:t>
      </w:r>
    </w:p>
    <w:p w:rsidR="004A3AD1" w:rsidRPr="004A3AD1" w:rsidRDefault="00897B4F" w:rsidP="004A3AD1">
      <w:pPr>
        <w:ind w:firstLine="709"/>
      </w:pPr>
      <w:r>
        <w:t>ч</w:t>
      </w:r>
      <w:r w:rsidR="004A3AD1" w:rsidRPr="004A3AD1">
        <w:t xml:space="preserve">тобы группа </w:t>
      </w:r>
      <w:proofErr w:type="spellStart"/>
      <w:r w:rsidR="004A3AD1" w:rsidRPr="004A3AD1">
        <w:t>DataOps</w:t>
      </w:r>
      <w:proofErr w:type="spellEnd"/>
      <w:r w:rsidR="004A3AD1" w:rsidRPr="004A3AD1">
        <w:t xml:space="preserve"> стала максимально эффективной, в ней должны быть специалисты по исследованию данных.</w:t>
      </w:r>
    </w:p>
    <w:p w:rsidR="004A3AD1" w:rsidRPr="004A3AD1" w:rsidRDefault="004A3AD1" w:rsidP="004A3AD1">
      <w:pPr>
        <w:ind w:firstLine="709"/>
      </w:pPr>
      <w:r w:rsidRPr="004A3AD1">
        <w:t>От традиционного принципа организации работы, когда аналитики изолированы от разработчиков, необходимо отказываться: реальная коорд</w:t>
      </w:r>
      <w:r w:rsidRPr="004A3AD1">
        <w:t>и</w:t>
      </w:r>
      <w:r w:rsidRPr="004A3AD1">
        <w:lastRenderedPageBreak/>
        <w:t>нация возможна лишь при тесном взаимодействии, вплоть до совместного выслушивания жалоб заказчиков. Исследователи данных должны проходить те же процедуры отбора в команду, что и разработчики, вместе с ними ра</w:t>
      </w:r>
      <w:r w:rsidRPr="004A3AD1">
        <w:t>с</w:t>
      </w:r>
      <w:r w:rsidRPr="004A3AD1">
        <w:t>сматривать комментарии пользователей и рекомендовать решения проблем.</w:t>
      </w:r>
    </w:p>
    <w:p w:rsidR="004A3AD1" w:rsidRPr="004A3AD1" w:rsidRDefault="004A3AD1" w:rsidP="004A3AD1">
      <w:pPr>
        <w:ind w:firstLine="709"/>
      </w:pPr>
      <w:r w:rsidRPr="004A3AD1">
        <w:t xml:space="preserve">При этом не требуется, чтобы специалисты в области </w:t>
      </w:r>
      <w:proofErr w:type="spellStart"/>
      <w:r w:rsidRPr="004A3AD1">
        <w:t>Data</w:t>
      </w:r>
      <w:proofErr w:type="spellEnd"/>
      <w:r w:rsidRPr="004A3AD1">
        <w:t xml:space="preserve"> </w:t>
      </w:r>
      <w:proofErr w:type="spellStart"/>
      <w:r w:rsidRPr="004A3AD1">
        <w:t>Science</w:t>
      </w:r>
      <w:proofErr w:type="spellEnd"/>
      <w:r w:rsidRPr="004A3AD1">
        <w:t xml:space="preserve"> р</w:t>
      </w:r>
      <w:r w:rsidRPr="004A3AD1">
        <w:t>а</w:t>
      </w:r>
      <w:r w:rsidRPr="004A3AD1">
        <w:t xml:space="preserve">ботали в группе </w:t>
      </w:r>
      <w:proofErr w:type="spellStart"/>
      <w:r w:rsidRPr="004A3AD1">
        <w:t>DataOps</w:t>
      </w:r>
      <w:proofErr w:type="spellEnd"/>
      <w:r w:rsidRPr="004A3AD1">
        <w:t xml:space="preserve"> на постоянной основе: обычно исследователя да</w:t>
      </w:r>
      <w:r w:rsidRPr="004A3AD1">
        <w:t>н</w:t>
      </w:r>
      <w:r w:rsidRPr="004A3AD1">
        <w:t>ных включают в команду на определенное время, впоследствии он может п</w:t>
      </w:r>
      <w:r w:rsidRPr="004A3AD1">
        <w:t>е</w:t>
      </w:r>
      <w:r w:rsidRPr="004A3AD1">
        <w:t>рейти в другую команду, а его роль в группе берет на себя другой участник, например</w:t>
      </w:r>
      <w:r w:rsidR="00897B4F">
        <w:t>,</w:t>
      </w:r>
      <w:r w:rsidRPr="004A3AD1">
        <w:t xml:space="preserve"> инженер по подготовке данных, иными словами, происходит п</w:t>
      </w:r>
      <w:r w:rsidRPr="004A3AD1">
        <w:t>о</w:t>
      </w:r>
      <w:r w:rsidRPr="004A3AD1">
        <w:t>стоянная ротация.</w:t>
      </w:r>
    </w:p>
    <w:p w:rsidR="004A3AD1" w:rsidRPr="004A3AD1" w:rsidRDefault="004A3AD1" w:rsidP="004A3AD1">
      <w:pPr>
        <w:ind w:firstLine="709"/>
      </w:pPr>
      <w:r w:rsidRPr="004A3AD1">
        <w:t xml:space="preserve">Для создания команды </w:t>
      </w:r>
      <w:proofErr w:type="spellStart"/>
      <w:r w:rsidRPr="004A3AD1">
        <w:t>DataOps</w:t>
      </w:r>
      <w:proofErr w:type="spellEnd"/>
      <w:r w:rsidRPr="004A3AD1">
        <w:t xml:space="preserve"> не обязательно нанимать новых сп</w:t>
      </w:r>
      <w:r w:rsidRPr="004A3AD1">
        <w:t>е</w:t>
      </w:r>
      <w:r w:rsidRPr="004A3AD1">
        <w:t xml:space="preserve">циалистов. Во многих организациях уже есть костяк группы </w:t>
      </w:r>
      <w:proofErr w:type="spellStart"/>
      <w:r w:rsidRPr="004A3AD1">
        <w:t>DataOps</w:t>
      </w:r>
      <w:proofErr w:type="spellEnd"/>
      <w:r w:rsidRPr="004A3AD1">
        <w:t xml:space="preserve"> — уч</w:t>
      </w:r>
      <w:r w:rsidRPr="004A3AD1">
        <w:t>а</w:t>
      </w:r>
      <w:r w:rsidRPr="004A3AD1">
        <w:t xml:space="preserve">стники имеющихся команд </w:t>
      </w:r>
      <w:proofErr w:type="spellStart"/>
      <w:r w:rsidRPr="004A3AD1">
        <w:t>DevOps</w:t>
      </w:r>
      <w:proofErr w:type="spellEnd"/>
      <w:r w:rsidRPr="004A3AD1">
        <w:t xml:space="preserve">. Следующий этап — выбрать проекты, сопряженные с разработкой механизмов анализа больших объемов данных, и найти специалиста, имеющего опыт исследования данных. Это может быть инженер по подготовке данных, а не обязательно специалист в области </w:t>
      </w:r>
      <w:proofErr w:type="spellStart"/>
      <w:r w:rsidRPr="004A3AD1">
        <w:t>Data</w:t>
      </w:r>
      <w:proofErr w:type="spellEnd"/>
      <w:r w:rsidRPr="004A3AD1">
        <w:t xml:space="preserve"> </w:t>
      </w:r>
      <w:proofErr w:type="spellStart"/>
      <w:r w:rsidRPr="004A3AD1">
        <w:t>Science</w:t>
      </w:r>
      <w:proofErr w:type="spellEnd"/>
      <w:r w:rsidRPr="004A3AD1">
        <w:t>.</w:t>
      </w:r>
    </w:p>
    <w:p w:rsidR="004A3AD1" w:rsidRPr="004A3AD1" w:rsidRDefault="004A3AD1" w:rsidP="004A3AD1">
      <w:pPr>
        <w:ind w:firstLine="709"/>
      </w:pPr>
      <w:r w:rsidRPr="004A3AD1">
        <w:t xml:space="preserve">В крупномасштабных проектах какие-то роли </w:t>
      </w:r>
      <w:proofErr w:type="spellStart"/>
      <w:r w:rsidRPr="004A3AD1">
        <w:t>DataOps</w:t>
      </w:r>
      <w:proofErr w:type="spellEnd"/>
      <w:r w:rsidRPr="004A3AD1">
        <w:t xml:space="preserve"> могут быть ра</w:t>
      </w:r>
      <w:r w:rsidRPr="004A3AD1">
        <w:t>с</w:t>
      </w:r>
      <w:r w:rsidRPr="004A3AD1">
        <w:t>пределены между несколькими участниками. Часто встречается и ситуация, когда один специалист берет на себя более одной роли. Например, член к</w:t>
      </w:r>
      <w:r w:rsidRPr="004A3AD1">
        <w:t>о</w:t>
      </w:r>
      <w:r w:rsidRPr="004A3AD1">
        <w:t>манды может иметь и навыки эксплуатации, и навыки программной инжен</w:t>
      </w:r>
      <w:r w:rsidRPr="004A3AD1">
        <w:t>е</w:t>
      </w:r>
      <w:r w:rsidRPr="004A3AD1">
        <w:t>рии, а участники с опытом разработки могут дополнительно иметь квалиф</w:t>
      </w:r>
      <w:r w:rsidRPr="004A3AD1">
        <w:t>и</w:t>
      </w:r>
      <w:r w:rsidRPr="004A3AD1">
        <w:t>кацию инженеров по подготовке данных. Часто соответствующий опыт есть и у исследователей данных. Реже всего встречается совмещение навыков и</w:t>
      </w:r>
      <w:r w:rsidRPr="004A3AD1">
        <w:t>с</w:t>
      </w:r>
      <w:r w:rsidRPr="004A3AD1">
        <w:t>следования данных и эксплуатации ПО</w:t>
      </w:r>
      <w:r w:rsidR="00897B4F">
        <w:rPr>
          <w:rStyle w:val="af4"/>
        </w:rPr>
        <w:footnoteReference w:id="5"/>
      </w:r>
      <w:r w:rsidRPr="004A3AD1">
        <w:t>.</w:t>
      </w:r>
    </w:p>
    <w:p w:rsidR="004A3AD1" w:rsidRDefault="004A3AD1" w:rsidP="004A3AD1">
      <w:pPr>
        <w:ind w:firstLine="709"/>
      </w:pPr>
      <w:r w:rsidRPr="004A3AD1">
        <w:t xml:space="preserve">Когда речь идет об инженерных командах, достаточно бывает четко обозначить цели, после чего, видя общую цель, группа </w:t>
      </w:r>
      <w:proofErr w:type="spellStart"/>
      <w:r w:rsidRPr="004A3AD1">
        <w:t>самоорганизуется</w:t>
      </w:r>
      <w:proofErr w:type="spellEnd"/>
      <w:r w:rsidRPr="004A3AD1">
        <w:t xml:space="preserve"> для решения поставленной задачи. В командах </w:t>
      </w:r>
      <w:proofErr w:type="spellStart"/>
      <w:r w:rsidRPr="004A3AD1">
        <w:t>DataOps</w:t>
      </w:r>
      <w:proofErr w:type="spellEnd"/>
      <w:r w:rsidRPr="004A3AD1">
        <w:t xml:space="preserve"> ситуация сложнее, п</w:t>
      </w:r>
      <w:r w:rsidRPr="004A3AD1">
        <w:t>о</w:t>
      </w:r>
      <w:r w:rsidRPr="004A3AD1">
        <w:lastRenderedPageBreak/>
        <w:t>скольку разные участники рассматривают задачу с разных точек зрения. Н</w:t>
      </w:r>
      <w:r w:rsidRPr="004A3AD1">
        <w:t>а</w:t>
      </w:r>
      <w:r w:rsidRPr="004A3AD1">
        <w:t>пример, специалисты по эксплуатации будут беспокоиться о надежности, о том, чтобы отклик обязательно поступал в течение определенного времени. Исследователи данных в свою очередь фокусируются на обеспечении точн</w:t>
      </w:r>
      <w:r w:rsidRPr="004A3AD1">
        <w:t>о</w:t>
      </w:r>
      <w:r w:rsidRPr="004A3AD1">
        <w:t>сти поступающих ответов. Но когда все участники стремятся решить общую задачу и готовы к компромиссам, выстроить необходимую организационную структуру будет достаточно просто</w:t>
      </w:r>
      <w:r>
        <w:t>.</w:t>
      </w:r>
    </w:p>
    <w:p w:rsidR="007300C9" w:rsidRPr="007300C9" w:rsidRDefault="007300C9" w:rsidP="007300C9">
      <w:pPr>
        <w:ind w:firstLine="709"/>
      </w:pPr>
      <w:r w:rsidRPr="007300C9">
        <w:t>В общем случае в команду работы с данными должны входить:</w:t>
      </w:r>
    </w:p>
    <w:p w:rsidR="007300C9" w:rsidRPr="007300C9" w:rsidRDefault="007300C9" w:rsidP="007300C9">
      <w:pPr>
        <w:ind w:firstLine="709"/>
      </w:pPr>
      <w:r>
        <w:t xml:space="preserve">- </w:t>
      </w:r>
      <w:r w:rsidRPr="007300C9">
        <w:t>аналитик данных (</w:t>
      </w:r>
      <w:proofErr w:type="spellStart"/>
      <w:r w:rsidRPr="007300C9">
        <w:t>Data</w:t>
      </w:r>
      <w:proofErr w:type="spellEnd"/>
      <w:r w:rsidRPr="007300C9">
        <w:t xml:space="preserve"> </w:t>
      </w:r>
      <w:proofErr w:type="spellStart"/>
      <w:r w:rsidRPr="007300C9">
        <w:t>Analyst</w:t>
      </w:r>
      <w:proofErr w:type="spellEnd"/>
      <w:r w:rsidRPr="007300C9">
        <w:t>) — специалист по данным, работа</w:t>
      </w:r>
      <w:r w:rsidRPr="007300C9">
        <w:t>ю</w:t>
      </w:r>
      <w:r w:rsidRPr="007300C9">
        <w:t>щий в каждом линейном бизнес- или операционном подразделении комп</w:t>
      </w:r>
      <w:r w:rsidRPr="007300C9">
        <w:t>а</w:t>
      </w:r>
      <w:r w:rsidRPr="007300C9">
        <w:t>нии;</w:t>
      </w:r>
    </w:p>
    <w:p w:rsidR="007300C9" w:rsidRPr="007300C9" w:rsidRDefault="007300C9" w:rsidP="007300C9">
      <w:pPr>
        <w:ind w:firstLine="709"/>
      </w:pPr>
      <w:r>
        <w:t xml:space="preserve">- </w:t>
      </w:r>
      <w:r w:rsidRPr="007300C9">
        <w:t>инженер данных (</w:t>
      </w:r>
      <w:proofErr w:type="spellStart"/>
      <w:r w:rsidRPr="007300C9">
        <w:t>Data</w:t>
      </w:r>
      <w:proofErr w:type="spellEnd"/>
      <w:r w:rsidRPr="007300C9">
        <w:t xml:space="preserve"> </w:t>
      </w:r>
      <w:proofErr w:type="spellStart"/>
      <w:r w:rsidRPr="007300C9">
        <w:t>Engineer</w:t>
      </w:r>
      <w:proofErr w:type="spellEnd"/>
      <w:r w:rsidRPr="007300C9">
        <w:t>) — специалист, отвечающий за п</w:t>
      </w:r>
      <w:r w:rsidRPr="007300C9">
        <w:t>о</w:t>
      </w:r>
      <w:r w:rsidRPr="007300C9">
        <w:t>ставку данных в платформу, из которой их черпают исследователи данных и аналитики;</w:t>
      </w:r>
    </w:p>
    <w:p w:rsidR="007300C9" w:rsidRPr="007300C9" w:rsidRDefault="007300C9" w:rsidP="007300C9">
      <w:pPr>
        <w:ind w:firstLine="709"/>
      </w:pPr>
      <w:r>
        <w:t xml:space="preserve">- </w:t>
      </w:r>
      <w:r w:rsidRPr="007300C9">
        <w:t>исследователь данных (</w:t>
      </w:r>
      <w:proofErr w:type="spellStart"/>
      <w:r w:rsidRPr="007300C9">
        <w:t>Data</w:t>
      </w:r>
      <w:proofErr w:type="spellEnd"/>
      <w:r w:rsidRPr="007300C9">
        <w:t xml:space="preserve"> </w:t>
      </w:r>
      <w:proofErr w:type="spellStart"/>
      <w:r w:rsidRPr="007300C9">
        <w:t>Scientist</w:t>
      </w:r>
      <w:proofErr w:type="spellEnd"/>
      <w:r w:rsidRPr="007300C9">
        <w:t>) — специалист по статистике и машинному обучению, предлагающий модели для изучения данных в соо</w:t>
      </w:r>
      <w:r w:rsidRPr="007300C9">
        <w:t>т</w:t>
      </w:r>
      <w:r w:rsidRPr="007300C9">
        <w:t>ветствии с целями бизнеса;</w:t>
      </w:r>
    </w:p>
    <w:p w:rsidR="007300C9" w:rsidRPr="007300C9" w:rsidRDefault="007300C9" w:rsidP="007300C9">
      <w:pPr>
        <w:ind w:firstLine="709"/>
      </w:pPr>
      <w:r>
        <w:t xml:space="preserve">- </w:t>
      </w:r>
      <w:r w:rsidRPr="007300C9">
        <w:t>директор по данным (</w:t>
      </w:r>
      <w:proofErr w:type="spellStart"/>
      <w:r w:rsidRPr="007300C9">
        <w:t>Chief</w:t>
      </w:r>
      <w:proofErr w:type="spellEnd"/>
      <w:r w:rsidRPr="007300C9">
        <w:t xml:space="preserve"> </w:t>
      </w:r>
      <w:proofErr w:type="spellStart"/>
      <w:r w:rsidRPr="007300C9">
        <w:t>Data</w:t>
      </w:r>
      <w:proofErr w:type="spellEnd"/>
      <w:r w:rsidRPr="007300C9">
        <w:t xml:space="preserve"> </w:t>
      </w:r>
      <w:proofErr w:type="spellStart"/>
      <w:r w:rsidRPr="007300C9">
        <w:t>Officer</w:t>
      </w:r>
      <w:proofErr w:type="spellEnd"/>
      <w:r w:rsidRPr="007300C9">
        <w:t>) — человек, контролирующий работу команды по данным, непосредственно подчиняющийся генеральному или техническому директору компании.</w:t>
      </w:r>
    </w:p>
    <w:p w:rsidR="007300C9" w:rsidRPr="007300C9" w:rsidRDefault="007300C9" w:rsidP="00B80CAF">
      <w:pPr>
        <w:ind w:firstLine="709"/>
      </w:pPr>
      <w:r w:rsidRPr="007300C9">
        <w:t xml:space="preserve">Кроме того, применительно к </w:t>
      </w:r>
      <w:proofErr w:type="spellStart"/>
      <w:r w:rsidRPr="007300C9">
        <w:t>DataOps</w:t>
      </w:r>
      <w:proofErr w:type="spellEnd"/>
      <w:r w:rsidRPr="007300C9">
        <w:t>, по крайней мере на первых п</w:t>
      </w:r>
      <w:r w:rsidRPr="007300C9">
        <w:t>о</w:t>
      </w:r>
      <w:r w:rsidRPr="007300C9">
        <w:t>рах, в компании должен быть еще инженер по эксплуатации (</w:t>
      </w:r>
      <w:proofErr w:type="spellStart"/>
      <w:r w:rsidRPr="007300C9">
        <w:t>DataOps</w:t>
      </w:r>
      <w:proofErr w:type="spellEnd"/>
      <w:r w:rsidRPr="007300C9">
        <w:t xml:space="preserve"> </w:t>
      </w:r>
      <w:proofErr w:type="spellStart"/>
      <w:r w:rsidRPr="007300C9">
        <w:t>Engineer</w:t>
      </w:r>
      <w:proofErr w:type="spellEnd"/>
      <w:r w:rsidRPr="007300C9">
        <w:t xml:space="preserve">), отвечающий за непосредственное применение технических средств </w:t>
      </w:r>
      <w:proofErr w:type="spellStart"/>
      <w:r w:rsidRPr="007300C9">
        <w:t>Agile</w:t>
      </w:r>
      <w:proofErr w:type="spellEnd"/>
      <w:r w:rsidRPr="007300C9">
        <w:t xml:space="preserve"> и </w:t>
      </w:r>
      <w:proofErr w:type="spellStart"/>
      <w:r w:rsidRPr="007300C9">
        <w:t>DevOps</w:t>
      </w:r>
      <w:proofErr w:type="spellEnd"/>
      <w:r w:rsidRPr="007300C9">
        <w:t xml:space="preserve"> ко всему процессу работы с данными. Его основная задача — устранение барьеров между операционной деятельностью и аналитикой. Он же на первых порах может занять место, традиционно отводимое в командах </w:t>
      </w:r>
      <w:proofErr w:type="spellStart"/>
      <w:r w:rsidRPr="007300C9">
        <w:t>DevOps</w:t>
      </w:r>
      <w:proofErr w:type="spellEnd"/>
      <w:r w:rsidRPr="007300C9">
        <w:t xml:space="preserve"> инженеру по качеству (</w:t>
      </w:r>
      <w:proofErr w:type="spellStart"/>
      <w:r w:rsidRPr="007300C9">
        <w:t>Quality</w:t>
      </w:r>
      <w:proofErr w:type="spellEnd"/>
      <w:r w:rsidRPr="007300C9">
        <w:t xml:space="preserve"> </w:t>
      </w:r>
      <w:proofErr w:type="spellStart"/>
      <w:r w:rsidRPr="007300C9">
        <w:t>Engineer</w:t>
      </w:r>
      <w:proofErr w:type="spellEnd"/>
      <w:r w:rsidRPr="007300C9">
        <w:t xml:space="preserve">), создавая инфраструктуру для </w:t>
      </w:r>
      <w:proofErr w:type="spellStart"/>
      <w:r w:rsidRPr="007300C9">
        <w:t>автотестирования</w:t>
      </w:r>
      <w:proofErr w:type="spellEnd"/>
      <w:r w:rsidRPr="007300C9">
        <w:t>, через которую должны проходить все новые нарабо</w:t>
      </w:r>
      <w:r w:rsidRPr="007300C9">
        <w:t>т</w:t>
      </w:r>
      <w:r w:rsidRPr="007300C9">
        <w:t>ки, и обеспечивая таким образом «неразрушающий контроль», а также п</w:t>
      </w:r>
      <w:r w:rsidRPr="007300C9">
        <w:t>о</w:t>
      </w:r>
      <w:r w:rsidRPr="007300C9">
        <w:lastRenderedPageBreak/>
        <w:t>степенно включая в культуру непрерывного управления качеством всех о</w:t>
      </w:r>
      <w:r w:rsidRPr="007300C9">
        <w:t>с</w:t>
      </w:r>
      <w:r w:rsidRPr="007300C9">
        <w:t>тальных участников команды по данным</w:t>
      </w:r>
      <w:r>
        <w:rPr>
          <w:rStyle w:val="af4"/>
        </w:rPr>
        <w:footnoteReference w:id="6"/>
      </w:r>
      <w:r w:rsidRPr="007300C9">
        <w:t>.</w:t>
      </w:r>
    </w:p>
    <w:p w:rsidR="00B80CAF" w:rsidRPr="00B80CAF" w:rsidRDefault="00B80CAF" w:rsidP="00B80CAF">
      <w:pPr>
        <w:ind w:firstLine="709"/>
      </w:pPr>
      <w:r w:rsidRPr="00B80CAF">
        <w:t xml:space="preserve">В целом компании ожидают от практики </w:t>
      </w:r>
      <w:proofErr w:type="spellStart"/>
      <w:r w:rsidRPr="00B80CAF">
        <w:t>DataOps</w:t>
      </w:r>
      <w:proofErr w:type="spellEnd"/>
      <w:r w:rsidRPr="00B80CAF">
        <w:t xml:space="preserve"> несколько весомых преимуществ:</w:t>
      </w:r>
    </w:p>
    <w:p w:rsidR="00B80CAF" w:rsidRPr="00B80CAF" w:rsidRDefault="00B80CAF" w:rsidP="00B80CAF">
      <w:pPr>
        <w:pStyle w:val="afc"/>
        <w:numPr>
          <w:ilvl w:val="0"/>
          <w:numId w:val="49"/>
        </w:numPr>
        <w:ind w:left="0" w:firstLine="709"/>
      </w:pPr>
      <w:r w:rsidRPr="00B80CAF">
        <w:t>улучшение сотрудничества между различными командами;</w:t>
      </w:r>
    </w:p>
    <w:p w:rsidR="00B80CAF" w:rsidRPr="00B80CAF" w:rsidRDefault="00B80CAF" w:rsidP="00B80CAF">
      <w:pPr>
        <w:pStyle w:val="afc"/>
        <w:numPr>
          <w:ilvl w:val="0"/>
          <w:numId w:val="49"/>
        </w:numPr>
        <w:ind w:left="0" w:firstLine="709"/>
      </w:pPr>
      <w:r w:rsidRPr="00B80CAF">
        <w:t>возможность быстро и эффективно реагировать на новые запр</w:t>
      </w:r>
      <w:r w:rsidRPr="00B80CAF">
        <w:t>о</w:t>
      </w:r>
      <w:r w:rsidRPr="00B80CAF">
        <w:t>сы;</w:t>
      </w:r>
    </w:p>
    <w:p w:rsidR="00B80CAF" w:rsidRPr="00B80CAF" w:rsidRDefault="00B80CAF" w:rsidP="00B80CAF">
      <w:pPr>
        <w:pStyle w:val="afc"/>
        <w:numPr>
          <w:ilvl w:val="0"/>
          <w:numId w:val="49"/>
        </w:numPr>
        <w:ind w:left="0" w:firstLine="709"/>
      </w:pPr>
      <w:r w:rsidRPr="00B80CAF">
        <w:t>обеспечение более качественной работы и поддержки;</w:t>
      </w:r>
    </w:p>
    <w:p w:rsidR="00B80CAF" w:rsidRPr="00B80CAF" w:rsidRDefault="00B80CAF" w:rsidP="00B80CAF">
      <w:pPr>
        <w:pStyle w:val="afc"/>
        <w:numPr>
          <w:ilvl w:val="0"/>
          <w:numId w:val="49"/>
        </w:numPr>
        <w:ind w:left="0" w:firstLine="709"/>
      </w:pPr>
      <w:r w:rsidRPr="00B80CAF">
        <w:t>мониторинг достижения целей компании в режиме реального времени;</w:t>
      </w:r>
    </w:p>
    <w:p w:rsidR="00B80CAF" w:rsidRPr="00B80CAF" w:rsidRDefault="00B80CAF" w:rsidP="00B80CAF">
      <w:pPr>
        <w:pStyle w:val="afc"/>
        <w:numPr>
          <w:ilvl w:val="0"/>
          <w:numId w:val="49"/>
        </w:numPr>
        <w:ind w:left="0" w:firstLine="709"/>
      </w:pPr>
      <w:r w:rsidRPr="00B80CAF">
        <w:t>возможность избежать аварий и неполадок, заранее прогнозируя их с помощью анализа данных;</w:t>
      </w:r>
    </w:p>
    <w:p w:rsidR="00B80CAF" w:rsidRPr="00B80CAF" w:rsidRDefault="00B80CAF" w:rsidP="00B80CAF">
      <w:pPr>
        <w:pStyle w:val="afc"/>
        <w:numPr>
          <w:ilvl w:val="0"/>
          <w:numId w:val="49"/>
        </w:numPr>
        <w:ind w:left="0" w:firstLine="709"/>
      </w:pPr>
      <w:r w:rsidRPr="00B80CAF">
        <w:t>повышение эффективности работы благодаря статистическому контролю процессов;</w:t>
      </w:r>
    </w:p>
    <w:p w:rsidR="00B80CAF" w:rsidRPr="00B80CAF" w:rsidRDefault="00B80CAF" w:rsidP="00B80CAF">
      <w:pPr>
        <w:pStyle w:val="afc"/>
        <w:numPr>
          <w:ilvl w:val="0"/>
          <w:numId w:val="49"/>
        </w:numPr>
        <w:ind w:left="0" w:firstLine="709"/>
      </w:pPr>
      <w:r w:rsidRPr="00B80CAF">
        <w:t>сокращение времени исправления ошибок</w:t>
      </w:r>
      <w:r w:rsidR="00490B07">
        <w:rPr>
          <w:rStyle w:val="af4"/>
        </w:rPr>
        <w:footnoteReference w:id="7"/>
      </w:r>
      <w:r w:rsidRPr="00B80CAF">
        <w:t>.</w:t>
      </w:r>
    </w:p>
    <w:p w:rsidR="00897B4F" w:rsidRPr="004A3AD1" w:rsidRDefault="00897B4F" w:rsidP="004A3AD1">
      <w:pPr>
        <w:ind w:firstLine="709"/>
      </w:pPr>
    </w:p>
    <w:p w:rsidR="000369A2" w:rsidRPr="001064E3" w:rsidRDefault="000369A2" w:rsidP="001064E3">
      <w:pPr>
        <w:ind w:firstLine="709"/>
      </w:pPr>
    </w:p>
    <w:p w:rsidR="00355C38" w:rsidRDefault="00355C38" w:rsidP="001459C6">
      <w:pPr>
        <w:ind w:firstLine="709"/>
      </w:pPr>
    </w:p>
    <w:p w:rsidR="00355C38" w:rsidRDefault="00355C38" w:rsidP="001459C6">
      <w:pPr>
        <w:ind w:firstLine="709"/>
      </w:pPr>
    </w:p>
    <w:p w:rsidR="00355C38" w:rsidRDefault="00355C38">
      <w:pPr>
        <w:spacing w:line="240" w:lineRule="auto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355C38" w:rsidRPr="00590651" w:rsidRDefault="00355C38" w:rsidP="00355C38">
      <w:pPr>
        <w:pStyle w:val="1"/>
        <w:tabs>
          <w:tab w:val="left" w:pos="993"/>
        </w:tabs>
        <w:ind w:firstLine="708"/>
        <w:rPr>
          <w:rFonts w:ascii="Times New Roman" w:hAnsi="Times New Roman"/>
          <w:b/>
          <w:sz w:val="28"/>
          <w:szCs w:val="28"/>
        </w:rPr>
      </w:pPr>
      <w:bookmarkStart w:id="8" w:name="_Toc59103450"/>
      <w:r>
        <w:rPr>
          <w:rFonts w:ascii="Times New Roman" w:hAnsi="Times New Roman"/>
          <w:b/>
          <w:sz w:val="28"/>
          <w:szCs w:val="28"/>
        </w:rPr>
        <w:lastRenderedPageBreak/>
        <w:t>ЗАКЛЮЧЕНИЕ</w:t>
      </w:r>
      <w:bookmarkEnd w:id="8"/>
    </w:p>
    <w:bookmarkEnd w:id="5"/>
    <w:bookmarkEnd w:id="6"/>
    <w:p w:rsidR="00355C38" w:rsidRDefault="00355C38" w:rsidP="007768BD">
      <w:pPr>
        <w:ind w:firstLine="709"/>
        <w:rPr>
          <w:szCs w:val="28"/>
        </w:rPr>
      </w:pPr>
    </w:p>
    <w:p w:rsidR="007768BD" w:rsidRDefault="007768BD" w:rsidP="000E0DB3">
      <w:pPr>
        <w:ind w:firstLine="709"/>
      </w:pPr>
      <w:r w:rsidRPr="00E96995">
        <w:t>Таким образом, в заключении следует сделать вывод</w:t>
      </w:r>
      <w:r w:rsidR="009F0E97" w:rsidRPr="00E96995">
        <w:t>ы</w:t>
      </w:r>
      <w:r w:rsidRPr="00E96995">
        <w:t xml:space="preserve"> по рассмотре</w:t>
      </w:r>
      <w:r w:rsidRPr="00E96995">
        <w:t>н</w:t>
      </w:r>
      <w:r w:rsidRPr="00E96995">
        <w:t xml:space="preserve">ной </w:t>
      </w:r>
      <w:r w:rsidRPr="000E0DB3">
        <w:t>теме.</w:t>
      </w:r>
    </w:p>
    <w:p w:rsidR="005D3E1C" w:rsidRDefault="005D3E1C" w:rsidP="005D3E1C">
      <w:pPr>
        <w:ind w:firstLine="709"/>
      </w:pPr>
      <w:bookmarkStart w:id="9" w:name="_Toc445973859"/>
      <w:bookmarkStart w:id="10" w:name="_Toc461205701"/>
      <w:proofErr w:type="spellStart"/>
      <w:r w:rsidRPr="005D3E1C">
        <w:t>DataOps</w:t>
      </w:r>
      <w:proofErr w:type="spellEnd"/>
      <w:r w:rsidRPr="005D3E1C">
        <w:t xml:space="preserve"> (акроним от </w:t>
      </w:r>
      <w:proofErr w:type="spellStart"/>
      <w:r w:rsidRPr="005D3E1C">
        <w:t>data</w:t>
      </w:r>
      <w:proofErr w:type="spellEnd"/>
      <w:r w:rsidRPr="005D3E1C">
        <w:t xml:space="preserve"> и </w:t>
      </w:r>
      <w:proofErr w:type="spellStart"/>
      <w:r w:rsidRPr="005D3E1C">
        <w:t>operations</w:t>
      </w:r>
      <w:proofErr w:type="spellEnd"/>
      <w:r w:rsidRPr="005D3E1C">
        <w:t>) — это новая методология, пре</w:t>
      </w:r>
      <w:r w:rsidRPr="005D3E1C">
        <w:t>д</w:t>
      </w:r>
      <w:r w:rsidRPr="005D3E1C">
        <w:t>полагающая совместную работу объединенных команд разработки и эк</w:t>
      </w:r>
      <w:r w:rsidRPr="005D3E1C">
        <w:t>с</w:t>
      </w:r>
      <w:r w:rsidRPr="005D3E1C">
        <w:t xml:space="preserve">плуатации </w:t>
      </w:r>
      <w:proofErr w:type="spellStart"/>
      <w:r w:rsidRPr="005D3E1C">
        <w:t>ИТ-систем</w:t>
      </w:r>
      <w:proofErr w:type="spellEnd"/>
      <w:r w:rsidRPr="005D3E1C">
        <w:t xml:space="preserve"> (</w:t>
      </w:r>
      <w:proofErr w:type="spellStart"/>
      <w:r w:rsidRPr="005D3E1C">
        <w:t>DevOps</w:t>
      </w:r>
      <w:proofErr w:type="spellEnd"/>
      <w:r w:rsidRPr="005D3E1C">
        <w:t>), инженеров по подготовке данных (</w:t>
      </w:r>
      <w:proofErr w:type="spellStart"/>
      <w:r w:rsidRPr="005D3E1C">
        <w:t>data</w:t>
      </w:r>
      <w:proofErr w:type="spellEnd"/>
      <w:r w:rsidRPr="005D3E1C">
        <w:t xml:space="preserve"> </w:t>
      </w:r>
      <w:proofErr w:type="spellStart"/>
      <w:r w:rsidRPr="005D3E1C">
        <w:t>engineer</w:t>
      </w:r>
      <w:proofErr w:type="spellEnd"/>
      <w:r w:rsidRPr="005D3E1C">
        <w:t>) и исследователей данных (</w:t>
      </w:r>
      <w:proofErr w:type="spellStart"/>
      <w:r w:rsidRPr="005D3E1C">
        <w:t>data</w:t>
      </w:r>
      <w:proofErr w:type="spellEnd"/>
      <w:r w:rsidRPr="005D3E1C">
        <w:t xml:space="preserve"> </w:t>
      </w:r>
      <w:proofErr w:type="spellStart"/>
      <w:r w:rsidRPr="005D3E1C">
        <w:t>scientist</w:t>
      </w:r>
      <w:proofErr w:type="spellEnd"/>
      <w:r w:rsidRPr="005D3E1C">
        <w:t>) для создания инструментов, процессов и организационных структур, необходимых предприятию, оп</w:t>
      </w:r>
      <w:r w:rsidRPr="005D3E1C">
        <w:t>и</w:t>
      </w:r>
      <w:r w:rsidRPr="005D3E1C">
        <w:t xml:space="preserve">рающемуся в работе на данные. </w:t>
      </w:r>
    </w:p>
    <w:p w:rsidR="005D3E1C" w:rsidRPr="005D3E1C" w:rsidRDefault="005D3E1C" w:rsidP="005D3E1C">
      <w:pPr>
        <w:ind w:firstLine="709"/>
      </w:pPr>
      <w:r w:rsidRPr="005D3E1C">
        <w:t xml:space="preserve">Подобно </w:t>
      </w:r>
      <w:proofErr w:type="spellStart"/>
      <w:r w:rsidRPr="005D3E1C">
        <w:t>DevOps</w:t>
      </w:r>
      <w:proofErr w:type="spellEnd"/>
      <w:r w:rsidRPr="005D3E1C">
        <w:t xml:space="preserve">, </w:t>
      </w:r>
      <w:proofErr w:type="spellStart"/>
      <w:r w:rsidRPr="005D3E1C">
        <w:t>DataOps</w:t>
      </w:r>
      <w:proofErr w:type="spellEnd"/>
      <w:r w:rsidRPr="005D3E1C">
        <w:t xml:space="preserve"> опирается на принципы скорой (</w:t>
      </w:r>
      <w:proofErr w:type="spellStart"/>
      <w:r w:rsidRPr="005D3E1C">
        <w:t>agile</w:t>
      </w:r>
      <w:proofErr w:type="spellEnd"/>
      <w:r w:rsidRPr="005D3E1C">
        <w:t>) разр</w:t>
      </w:r>
      <w:r w:rsidRPr="005D3E1C">
        <w:t>а</w:t>
      </w:r>
      <w:r w:rsidRPr="005D3E1C">
        <w:t xml:space="preserve">ботки. В рамках </w:t>
      </w:r>
      <w:proofErr w:type="spellStart"/>
      <w:r w:rsidRPr="005D3E1C">
        <w:t>DataOps</w:t>
      </w:r>
      <w:proofErr w:type="spellEnd"/>
      <w:r w:rsidRPr="005D3E1C">
        <w:t xml:space="preserve"> приоритетами являются непрерывная доставка ан</w:t>
      </w:r>
      <w:r w:rsidRPr="005D3E1C">
        <w:t>а</w:t>
      </w:r>
      <w:r w:rsidRPr="005D3E1C">
        <w:t>литических знаний и ориентация на удовлетворенность клиента.</w:t>
      </w:r>
    </w:p>
    <w:p w:rsidR="005D3E1C" w:rsidRPr="005D3E1C" w:rsidRDefault="005D3E1C" w:rsidP="005D3E1C">
      <w:pPr>
        <w:ind w:firstLine="709"/>
      </w:pPr>
      <w:r w:rsidRPr="005D3E1C">
        <w:t xml:space="preserve">Группы </w:t>
      </w:r>
      <w:proofErr w:type="spellStart"/>
      <w:r w:rsidRPr="005D3E1C">
        <w:t>DataOps</w:t>
      </w:r>
      <w:proofErr w:type="spellEnd"/>
      <w:r w:rsidRPr="005D3E1C">
        <w:t xml:space="preserve"> выдают аналитику, имеющую практическую ценность, которая измеряется пользой от предоставляемых знаний. Группы </w:t>
      </w:r>
      <w:proofErr w:type="spellStart"/>
      <w:r w:rsidRPr="005D3E1C">
        <w:t>DataOps</w:t>
      </w:r>
      <w:proofErr w:type="spellEnd"/>
      <w:r w:rsidRPr="005D3E1C">
        <w:t xml:space="preserve"> г</w:t>
      </w:r>
      <w:r w:rsidRPr="005D3E1C">
        <w:t>о</w:t>
      </w:r>
      <w:r w:rsidRPr="005D3E1C">
        <w:t>товы работать в условиях постоянного изменения потребностей клиента и всегда стремятся их учитывать. Такие группы обычно представляют собой коллективы, самоорганизующиеся для достижения определенных целей и о</w:t>
      </w:r>
      <w:r w:rsidRPr="005D3E1C">
        <w:t>т</w:t>
      </w:r>
      <w:r w:rsidRPr="005D3E1C">
        <w:t>дающие предпочтение стабильности и масштабируемости команды и проце</w:t>
      </w:r>
      <w:r w:rsidRPr="005D3E1C">
        <w:t>с</w:t>
      </w:r>
      <w:r w:rsidRPr="005D3E1C">
        <w:t>сов, а не «трудовым рекордам».</w:t>
      </w:r>
    </w:p>
    <w:p w:rsidR="005D3E1C" w:rsidRPr="005D3E1C" w:rsidRDefault="005D3E1C" w:rsidP="005D3E1C">
      <w:pPr>
        <w:ind w:firstLine="709"/>
      </w:pPr>
      <w:r w:rsidRPr="005D3E1C">
        <w:t xml:space="preserve">Одна из главных задач группы </w:t>
      </w:r>
      <w:proofErr w:type="spellStart"/>
      <w:r w:rsidRPr="005D3E1C">
        <w:t>DataOps</w:t>
      </w:r>
      <w:proofErr w:type="spellEnd"/>
      <w:r w:rsidRPr="005D3E1C">
        <w:t xml:space="preserve"> — обеспечивать оркестровку данных, инструментов, кода и сред в масштабах всего проекта. Аналитич</w:t>
      </w:r>
      <w:r w:rsidRPr="005D3E1C">
        <w:t>е</w:t>
      </w:r>
      <w:r w:rsidRPr="005D3E1C">
        <w:t xml:space="preserve">ские конвейеры работают по аналогии с линиями бережливого производства; при этом для </w:t>
      </w:r>
      <w:proofErr w:type="spellStart"/>
      <w:r w:rsidRPr="005D3E1C">
        <w:t>DataOps</w:t>
      </w:r>
      <w:proofErr w:type="spellEnd"/>
      <w:r w:rsidRPr="005D3E1C">
        <w:t xml:space="preserve"> большое значение имеет </w:t>
      </w:r>
      <w:proofErr w:type="spellStart"/>
      <w:r w:rsidRPr="005D3E1C">
        <w:t>воспроизводимость</w:t>
      </w:r>
      <w:proofErr w:type="spellEnd"/>
      <w:r w:rsidRPr="005D3E1C">
        <w:t xml:space="preserve"> результ</w:t>
      </w:r>
      <w:r w:rsidRPr="005D3E1C">
        <w:t>а</w:t>
      </w:r>
      <w:r w:rsidRPr="005D3E1C">
        <w:t>тов.</w:t>
      </w:r>
    </w:p>
    <w:p w:rsidR="001064E3" w:rsidRPr="005D3E1C" w:rsidRDefault="001064E3" w:rsidP="005D3E1C">
      <w:pPr>
        <w:ind w:firstLine="709"/>
      </w:pPr>
      <w:r w:rsidRPr="005D3E1C">
        <w:br w:type="page"/>
      </w:r>
    </w:p>
    <w:p w:rsidR="007768BD" w:rsidRPr="00590651" w:rsidRDefault="009D443F" w:rsidP="00BA43C4">
      <w:pPr>
        <w:pStyle w:val="1"/>
        <w:tabs>
          <w:tab w:val="left" w:pos="993"/>
        </w:tabs>
        <w:ind w:firstLine="708"/>
        <w:rPr>
          <w:rFonts w:ascii="Times New Roman" w:hAnsi="Times New Roman"/>
          <w:b/>
          <w:sz w:val="28"/>
          <w:szCs w:val="28"/>
        </w:rPr>
      </w:pPr>
      <w:bookmarkStart w:id="11" w:name="_Toc59103451"/>
      <w:r w:rsidRPr="00590651">
        <w:rPr>
          <w:rFonts w:ascii="Times New Roman" w:hAnsi="Times New Roman"/>
          <w:b/>
          <w:sz w:val="28"/>
          <w:szCs w:val="28"/>
        </w:rPr>
        <w:lastRenderedPageBreak/>
        <w:t>СПИСОК ИСПОЛЬЗОВАННЫХ ИСТОЧНИКОВ</w:t>
      </w:r>
      <w:bookmarkEnd w:id="9"/>
      <w:bookmarkEnd w:id="10"/>
      <w:bookmarkEnd w:id="11"/>
    </w:p>
    <w:p w:rsidR="00396E68" w:rsidRPr="005B032C" w:rsidRDefault="00396E68" w:rsidP="005B032C">
      <w:pPr>
        <w:ind w:firstLine="709"/>
      </w:pPr>
    </w:p>
    <w:p w:rsidR="00B80CAF" w:rsidRPr="00B80CAF" w:rsidRDefault="00B80CAF" w:rsidP="00B80CAF">
      <w:pPr>
        <w:pStyle w:val="afc"/>
        <w:numPr>
          <w:ilvl w:val="0"/>
          <w:numId w:val="47"/>
        </w:numPr>
        <w:ind w:left="0" w:firstLine="709"/>
      </w:pPr>
      <w:r w:rsidRPr="00B80CAF">
        <w:t>Белов В.В. Проектирование информационных систем: Учебник / В.В. Белов. - М.: Академия, 2018. - 144 c.</w:t>
      </w:r>
    </w:p>
    <w:p w:rsidR="00FF5D55" w:rsidRPr="00B80CAF" w:rsidRDefault="00FF5D55" w:rsidP="00B80CAF">
      <w:pPr>
        <w:pStyle w:val="afc"/>
        <w:numPr>
          <w:ilvl w:val="0"/>
          <w:numId w:val="47"/>
        </w:numPr>
        <w:ind w:left="0" w:firstLine="709"/>
      </w:pPr>
      <w:proofErr w:type="spellStart"/>
      <w:r w:rsidRPr="00B80CAF">
        <w:t>Вичугова</w:t>
      </w:r>
      <w:proofErr w:type="spellEnd"/>
      <w:r w:rsidRPr="00B80CAF">
        <w:t xml:space="preserve"> </w:t>
      </w:r>
      <w:proofErr w:type="gramStart"/>
      <w:r w:rsidRPr="00B80CAF">
        <w:t>А.</w:t>
      </w:r>
      <w:proofErr w:type="gramEnd"/>
      <w:r w:rsidRPr="00B80CAF">
        <w:t xml:space="preserve"> Что такое </w:t>
      </w:r>
      <w:proofErr w:type="spellStart"/>
      <w:r w:rsidRPr="00B80CAF">
        <w:t>DataOps</w:t>
      </w:r>
      <w:proofErr w:type="spellEnd"/>
      <w:r w:rsidRPr="00B80CAF">
        <w:t xml:space="preserve">: зачем </w:t>
      </w:r>
      <w:proofErr w:type="spellStart"/>
      <w:r w:rsidRPr="00B80CAF">
        <w:t>Big</w:t>
      </w:r>
      <w:proofErr w:type="spellEnd"/>
      <w:r w:rsidRPr="00B80CAF">
        <w:t xml:space="preserve"> </w:t>
      </w:r>
      <w:proofErr w:type="spellStart"/>
      <w:r w:rsidRPr="00B80CAF">
        <w:t>Data</w:t>
      </w:r>
      <w:proofErr w:type="spellEnd"/>
      <w:r w:rsidRPr="00B80CAF">
        <w:t xml:space="preserve"> свой </w:t>
      </w:r>
      <w:proofErr w:type="spellStart"/>
      <w:r w:rsidRPr="00B80CAF">
        <w:t>DevOps</w:t>
      </w:r>
      <w:proofErr w:type="spellEnd"/>
      <w:r w:rsidRPr="00B80CAF">
        <w:t xml:space="preserve"> с </w:t>
      </w:r>
      <w:proofErr w:type="spellStart"/>
      <w:r w:rsidRPr="00B80CAF">
        <w:t>блокчейном</w:t>
      </w:r>
      <w:proofErr w:type="spellEnd"/>
      <w:r w:rsidRPr="00B80CAF">
        <w:t xml:space="preserve"> и данными // Школа больших данных. – 2019. -  [Электронный ресурс]. – Режим доступа: </w:t>
      </w:r>
      <w:hyperlink r:id="rId20" w:history="1">
        <w:r w:rsidRPr="00B80CAF">
          <w:rPr>
            <w:rStyle w:val="ae"/>
          </w:rPr>
          <w:t>https://www.bigdataschool.ru/blog/dataops-devops-4-big-data.html</w:t>
        </w:r>
      </w:hyperlink>
    </w:p>
    <w:p w:rsidR="007300C9" w:rsidRPr="00B80CAF" w:rsidRDefault="007300C9" w:rsidP="00B80CAF">
      <w:pPr>
        <w:pStyle w:val="afc"/>
        <w:numPr>
          <w:ilvl w:val="0"/>
          <w:numId w:val="47"/>
        </w:numPr>
        <w:ind w:left="0" w:firstLine="709"/>
      </w:pPr>
      <w:r w:rsidRPr="00B80CAF">
        <w:t xml:space="preserve">Волков Д., Николаенко А. </w:t>
      </w:r>
      <w:proofErr w:type="spellStart"/>
      <w:r w:rsidRPr="00B80CAF">
        <w:t>DataOps</w:t>
      </w:r>
      <w:proofErr w:type="spellEnd"/>
      <w:r w:rsidRPr="00B80CAF">
        <w:t xml:space="preserve">: данные в стиле </w:t>
      </w:r>
      <w:proofErr w:type="spellStart"/>
      <w:r w:rsidRPr="00B80CAF">
        <w:t>Agile</w:t>
      </w:r>
      <w:proofErr w:type="spellEnd"/>
      <w:r w:rsidRPr="00B80CAF">
        <w:t xml:space="preserve"> // OSP – Гид по технологиям цифровой трансформации.</w:t>
      </w:r>
      <w:r w:rsidR="00FF5D55" w:rsidRPr="00B80CAF">
        <w:t xml:space="preserve"> 2019. -</w:t>
      </w:r>
      <w:r w:rsidRPr="00B80CAF">
        <w:t xml:space="preserve"> [Электронный р</w:t>
      </w:r>
      <w:r w:rsidRPr="00B80CAF">
        <w:t>е</w:t>
      </w:r>
      <w:r w:rsidRPr="00B80CAF">
        <w:t xml:space="preserve">сурс]. – Режим доступа: </w:t>
      </w:r>
      <w:hyperlink r:id="rId21" w:history="1">
        <w:r w:rsidRPr="00B80CAF">
          <w:rPr>
            <w:rStyle w:val="ae"/>
          </w:rPr>
          <w:t>https://www.osp.ru/os/2018/2/13054175</w:t>
        </w:r>
      </w:hyperlink>
    </w:p>
    <w:p w:rsidR="00B80CAF" w:rsidRPr="00B80CAF" w:rsidRDefault="00B80CAF" w:rsidP="00B80CAF">
      <w:pPr>
        <w:pStyle w:val="afc"/>
        <w:numPr>
          <w:ilvl w:val="0"/>
          <w:numId w:val="47"/>
        </w:numPr>
        <w:ind w:left="0" w:firstLine="709"/>
      </w:pPr>
      <w:r w:rsidRPr="00B80CAF">
        <w:t>Ипатова Э. Р. Методологии и технологии системного проектир</w:t>
      </w:r>
      <w:r w:rsidRPr="00B80CAF">
        <w:t>о</w:t>
      </w:r>
      <w:r w:rsidRPr="00B80CAF">
        <w:t>вания информационных систем / Э.Р. Ипатова, Ю.В. Ипатов. - М.: Фли</w:t>
      </w:r>
      <w:r w:rsidRPr="00B80CAF">
        <w:t>н</w:t>
      </w:r>
      <w:r w:rsidRPr="00B80CAF">
        <w:t>та, 2017. - 256 c.</w:t>
      </w:r>
    </w:p>
    <w:p w:rsidR="007300C9" w:rsidRPr="00B80CAF" w:rsidRDefault="00B80CAF" w:rsidP="00B80CAF">
      <w:pPr>
        <w:pStyle w:val="afc"/>
        <w:numPr>
          <w:ilvl w:val="0"/>
          <w:numId w:val="47"/>
        </w:numPr>
        <w:ind w:left="0" w:firstLine="709"/>
      </w:pPr>
      <w:r w:rsidRPr="00B80CAF">
        <w:t xml:space="preserve">Рафалович В. </w:t>
      </w:r>
      <w:proofErr w:type="spellStart"/>
      <w:r w:rsidRPr="00B80CAF">
        <w:t>Data</w:t>
      </w:r>
      <w:proofErr w:type="spellEnd"/>
      <w:r w:rsidRPr="00B80CAF">
        <w:t xml:space="preserve"> </w:t>
      </w:r>
      <w:proofErr w:type="spellStart"/>
      <w:r w:rsidRPr="00B80CAF">
        <w:t>mining</w:t>
      </w:r>
      <w:proofErr w:type="spellEnd"/>
      <w:r w:rsidRPr="00B80CAF">
        <w:t xml:space="preserve">, или интеллектуальный анализ данных для занятых. Практический курс / В. Рафалович. - М.: </w:t>
      </w:r>
      <w:proofErr w:type="spellStart"/>
      <w:r w:rsidRPr="00B80CAF">
        <w:t>SmartBook</w:t>
      </w:r>
      <w:proofErr w:type="spellEnd"/>
      <w:r w:rsidRPr="00B80CAF">
        <w:t>, 2018. - 352 c.</w:t>
      </w:r>
    </w:p>
    <w:p w:rsidR="00B80CAF" w:rsidRPr="007300C9" w:rsidRDefault="00B80CAF" w:rsidP="007300C9"/>
    <w:p w:rsidR="001064E3" w:rsidRPr="007F0058" w:rsidRDefault="001064E3" w:rsidP="001064E3"/>
    <w:p w:rsidR="00D63BF0" w:rsidRPr="00D63BF0" w:rsidRDefault="00D63BF0" w:rsidP="00D63BF0"/>
    <w:sectPr w:rsidR="00D63BF0" w:rsidRPr="00D63BF0" w:rsidSect="007A2EDC">
      <w:footerReference w:type="first" r:id="rId22"/>
      <w:footnotePr>
        <w:numRestart w:val="eachPage"/>
      </w:footnotePr>
      <w:pgSz w:w="11906" w:h="16838" w:code="9"/>
      <w:pgMar w:top="1134" w:right="851" w:bottom="1134" w:left="1701" w:header="0" w:footer="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404F" w:rsidRDefault="0029404F">
      <w:r>
        <w:separator/>
      </w:r>
    </w:p>
  </w:endnote>
  <w:endnote w:type="continuationSeparator" w:id="0">
    <w:p w:rsidR="0029404F" w:rsidRDefault="002940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OST type A">
    <w:altName w:val="Tahoma"/>
    <w:charset w:val="CC"/>
    <w:family w:val="auto"/>
    <w:pitch w:val="variable"/>
    <w:sig w:usb0="00000001" w:usb1="00000000" w:usb2="00000000" w:usb3="00000000" w:csb0="00000005" w:csb1="00000000"/>
  </w:font>
  <w:font w:name="GOST type B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4BB" w:rsidRDefault="000D04BB">
    <w:pPr>
      <w:pStyle w:val="a5"/>
      <w:jc w:val="right"/>
    </w:pPr>
  </w:p>
  <w:p w:rsidR="000D04BB" w:rsidRDefault="000D04BB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4BB" w:rsidRDefault="0012682D">
    <w:pPr>
      <w:pStyle w:val="a5"/>
      <w:jc w:val="right"/>
    </w:pPr>
    <w:r>
      <w:fldChar w:fldCharType="begin"/>
    </w:r>
    <w:r w:rsidR="002E260F">
      <w:instrText xml:space="preserve"> PAGE   \* MERGEFORMAT </w:instrText>
    </w:r>
    <w:r>
      <w:fldChar w:fldCharType="separate"/>
    </w:r>
    <w:r w:rsidR="000D04BB">
      <w:rPr>
        <w:noProof/>
      </w:rPr>
      <w:t>1</w:t>
    </w:r>
    <w:r>
      <w:rPr>
        <w:noProof/>
      </w:rPr>
      <w:fldChar w:fldCharType="end"/>
    </w:r>
  </w:p>
  <w:p w:rsidR="000D04BB" w:rsidRDefault="000D04BB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79701"/>
      <w:docPartObj>
        <w:docPartGallery w:val="Page Numbers (Bottom of Page)"/>
        <w:docPartUnique/>
      </w:docPartObj>
    </w:sdtPr>
    <w:sdtContent>
      <w:p w:rsidR="000D04BB" w:rsidRDefault="0012682D">
        <w:pPr>
          <w:pStyle w:val="a5"/>
          <w:jc w:val="right"/>
        </w:pPr>
        <w:r>
          <w:fldChar w:fldCharType="begin"/>
        </w:r>
        <w:r w:rsidR="002E260F">
          <w:instrText xml:space="preserve"> PAGE   \* MERGEFORMAT </w:instrText>
        </w:r>
        <w:r>
          <w:fldChar w:fldCharType="separate"/>
        </w:r>
        <w:r w:rsidR="003849F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D04BB" w:rsidRDefault="000D04BB">
    <w:pPr>
      <w:pStyle w:val="a5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4BB" w:rsidRDefault="0012682D">
    <w:pPr>
      <w:pStyle w:val="a5"/>
      <w:jc w:val="right"/>
    </w:pPr>
    <w:r>
      <w:fldChar w:fldCharType="begin"/>
    </w:r>
    <w:r w:rsidR="002E260F">
      <w:instrText xml:space="preserve"> PAGE   \* MERGEFORMAT </w:instrText>
    </w:r>
    <w:r>
      <w:fldChar w:fldCharType="separate"/>
    </w:r>
    <w:r w:rsidR="000D04BB">
      <w:rPr>
        <w:noProof/>
      </w:rPr>
      <w:t>3</w:t>
    </w:r>
    <w:r>
      <w:rPr>
        <w:noProof/>
      </w:rPr>
      <w:fldChar w:fldCharType="end"/>
    </w:r>
  </w:p>
  <w:p w:rsidR="000D04BB" w:rsidRDefault="000D04B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404F" w:rsidRDefault="0029404F">
      <w:r>
        <w:separator/>
      </w:r>
    </w:p>
  </w:footnote>
  <w:footnote w:type="continuationSeparator" w:id="0">
    <w:p w:rsidR="0029404F" w:rsidRDefault="0029404F">
      <w:r>
        <w:continuationSeparator/>
      </w:r>
    </w:p>
  </w:footnote>
  <w:footnote w:id="1">
    <w:p w:rsidR="007300C9" w:rsidRDefault="007300C9">
      <w:pPr>
        <w:pStyle w:val="af2"/>
      </w:pPr>
      <w:r>
        <w:rPr>
          <w:rStyle w:val="af4"/>
        </w:rPr>
        <w:footnoteRef/>
      </w:r>
      <w:r>
        <w:t xml:space="preserve"> </w:t>
      </w:r>
      <w:r w:rsidRPr="007300C9">
        <w:t xml:space="preserve">Волков Д., Николаенко А. </w:t>
      </w:r>
      <w:proofErr w:type="spellStart"/>
      <w:r w:rsidRPr="007300C9">
        <w:t>DataOps</w:t>
      </w:r>
      <w:proofErr w:type="spellEnd"/>
      <w:r w:rsidRPr="007300C9">
        <w:t xml:space="preserve">: данные в стиле </w:t>
      </w:r>
      <w:proofErr w:type="spellStart"/>
      <w:r w:rsidRPr="007300C9">
        <w:t>Agile</w:t>
      </w:r>
      <w:proofErr w:type="spellEnd"/>
      <w:r w:rsidRPr="007300C9">
        <w:t xml:space="preserve"> // OSP – Гид по технологиям цифровой тран</w:t>
      </w:r>
      <w:r w:rsidRPr="007300C9">
        <w:t>с</w:t>
      </w:r>
      <w:r w:rsidRPr="007300C9">
        <w:t xml:space="preserve">формации. [Электронный ресурс]. – Режим доступа: </w:t>
      </w:r>
      <w:hyperlink r:id="rId1" w:history="1">
        <w:r w:rsidRPr="007300C9">
          <w:rPr>
            <w:rStyle w:val="ae"/>
          </w:rPr>
          <w:t>https://www.osp.ru/os/2018/2/13054175</w:t>
        </w:r>
      </w:hyperlink>
      <w:r>
        <w:t>.</w:t>
      </w:r>
    </w:p>
  </w:footnote>
  <w:footnote w:id="2">
    <w:p w:rsidR="007300C9" w:rsidRDefault="007300C9" w:rsidP="00490B07">
      <w:pPr>
        <w:pStyle w:val="af2"/>
      </w:pPr>
      <w:r>
        <w:rPr>
          <w:rStyle w:val="af4"/>
        </w:rPr>
        <w:footnoteRef/>
      </w:r>
      <w:r>
        <w:t xml:space="preserve"> </w:t>
      </w:r>
      <w:r w:rsidR="00490B07" w:rsidRPr="00B80CAF">
        <w:t xml:space="preserve">Белов В.В. Проектирование информационных систем: Учебник / В.В. Белов. - М.: Академия, 2018. </w:t>
      </w:r>
      <w:r w:rsidR="00490B07">
        <w:t>–</w:t>
      </w:r>
      <w:r w:rsidR="00490B07" w:rsidRPr="00B80CAF">
        <w:t xml:space="preserve"> </w:t>
      </w:r>
      <w:r w:rsidR="00490B07">
        <w:t>С. 68.</w:t>
      </w:r>
    </w:p>
  </w:footnote>
  <w:footnote w:id="3">
    <w:p w:rsidR="00B80CAF" w:rsidRDefault="00B80CAF">
      <w:pPr>
        <w:pStyle w:val="af2"/>
      </w:pPr>
      <w:r>
        <w:rPr>
          <w:rStyle w:val="af4"/>
        </w:rPr>
        <w:footnoteRef/>
      </w:r>
      <w:r>
        <w:t xml:space="preserve"> </w:t>
      </w:r>
      <w:proofErr w:type="spellStart"/>
      <w:r w:rsidRPr="00FF5D55">
        <w:t>Вичугова</w:t>
      </w:r>
      <w:proofErr w:type="spellEnd"/>
      <w:r w:rsidRPr="00FF5D55">
        <w:t xml:space="preserve"> </w:t>
      </w:r>
      <w:proofErr w:type="gramStart"/>
      <w:r w:rsidRPr="00FF5D55">
        <w:t>А.</w:t>
      </w:r>
      <w:proofErr w:type="gramEnd"/>
      <w:r w:rsidRPr="00FF5D55">
        <w:t xml:space="preserve"> Что такое </w:t>
      </w:r>
      <w:proofErr w:type="spellStart"/>
      <w:r w:rsidRPr="00FF5D55">
        <w:t>DataOps</w:t>
      </w:r>
      <w:proofErr w:type="spellEnd"/>
      <w:r w:rsidRPr="00FF5D55">
        <w:t xml:space="preserve">: зачем </w:t>
      </w:r>
      <w:proofErr w:type="spellStart"/>
      <w:r w:rsidRPr="00FF5D55">
        <w:t>Big</w:t>
      </w:r>
      <w:proofErr w:type="spellEnd"/>
      <w:r w:rsidRPr="00FF5D55">
        <w:t xml:space="preserve"> </w:t>
      </w:r>
      <w:proofErr w:type="spellStart"/>
      <w:r w:rsidRPr="00FF5D55">
        <w:t>Data</w:t>
      </w:r>
      <w:proofErr w:type="spellEnd"/>
      <w:r w:rsidRPr="00FF5D55">
        <w:t xml:space="preserve"> свой </w:t>
      </w:r>
      <w:proofErr w:type="spellStart"/>
      <w:r w:rsidRPr="00FF5D55">
        <w:t>DevOps</w:t>
      </w:r>
      <w:proofErr w:type="spellEnd"/>
      <w:r w:rsidRPr="00FF5D55">
        <w:t xml:space="preserve"> с </w:t>
      </w:r>
      <w:proofErr w:type="spellStart"/>
      <w:r w:rsidRPr="00FF5D55">
        <w:t>блокчейном</w:t>
      </w:r>
      <w:proofErr w:type="spellEnd"/>
      <w:r w:rsidRPr="00FF5D55">
        <w:t xml:space="preserve"> и данными // Школа больших данных. – 2019. -  [Электронный ресурс]. – Режим доступа: </w:t>
      </w:r>
      <w:hyperlink r:id="rId2" w:history="1">
        <w:r w:rsidRPr="007744E7">
          <w:rPr>
            <w:rStyle w:val="ae"/>
          </w:rPr>
          <w:t>https://www.bigdataschool.ru/blog/dataops-devops-4-big-data.html</w:t>
        </w:r>
      </w:hyperlink>
      <w:r>
        <w:t>.</w:t>
      </w:r>
    </w:p>
  </w:footnote>
  <w:footnote w:id="4">
    <w:p w:rsidR="00FF5D55" w:rsidRDefault="00FF5D55">
      <w:pPr>
        <w:pStyle w:val="af2"/>
      </w:pPr>
      <w:r>
        <w:rPr>
          <w:rStyle w:val="af4"/>
        </w:rPr>
        <w:footnoteRef/>
      </w:r>
      <w:r>
        <w:t xml:space="preserve"> </w:t>
      </w:r>
      <w:r w:rsidRPr="007300C9">
        <w:t xml:space="preserve">Волков Д., Николаенко А. </w:t>
      </w:r>
      <w:proofErr w:type="spellStart"/>
      <w:r w:rsidRPr="007300C9">
        <w:t>DataOps</w:t>
      </w:r>
      <w:proofErr w:type="spellEnd"/>
      <w:r w:rsidRPr="007300C9">
        <w:t xml:space="preserve">: данные в стиле </w:t>
      </w:r>
      <w:proofErr w:type="spellStart"/>
      <w:r w:rsidRPr="007300C9">
        <w:t>Agile</w:t>
      </w:r>
      <w:proofErr w:type="spellEnd"/>
      <w:r w:rsidRPr="007300C9">
        <w:t xml:space="preserve"> // OSP – Гид по технологиям цифровой тран</w:t>
      </w:r>
      <w:r w:rsidRPr="007300C9">
        <w:t>с</w:t>
      </w:r>
      <w:r w:rsidRPr="007300C9">
        <w:t>формации.</w:t>
      </w:r>
      <w:r>
        <w:t xml:space="preserve"> -</w:t>
      </w:r>
      <w:r w:rsidRPr="007300C9">
        <w:t xml:space="preserve"> [Электронный ресурс]. – Режим доступа: </w:t>
      </w:r>
      <w:hyperlink r:id="rId3" w:history="1">
        <w:r w:rsidRPr="007300C9">
          <w:rPr>
            <w:rStyle w:val="ae"/>
          </w:rPr>
          <w:t>https://www.osp.ru/os/2018/2/13054175</w:t>
        </w:r>
      </w:hyperlink>
      <w:r>
        <w:t>.</w:t>
      </w:r>
    </w:p>
  </w:footnote>
  <w:footnote w:id="5">
    <w:p w:rsidR="00897B4F" w:rsidRDefault="00897B4F" w:rsidP="00490B07">
      <w:pPr>
        <w:pStyle w:val="af2"/>
      </w:pPr>
      <w:r>
        <w:rPr>
          <w:rStyle w:val="af4"/>
        </w:rPr>
        <w:footnoteRef/>
      </w:r>
      <w:r>
        <w:t xml:space="preserve"> </w:t>
      </w:r>
      <w:r w:rsidR="00490B07" w:rsidRPr="00B80CAF">
        <w:t>Ипатова Э. Р. Методологии и технологии системного проектирования информационных систем / Э.Р. Ип</w:t>
      </w:r>
      <w:r w:rsidR="00490B07" w:rsidRPr="00B80CAF">
        <w:t>а</w:t>
      </w:r>
      <w:r w:rsidR="00490B07" w:rsidRPr="00B80CAF">
        <w:t xml:space="preserve">това, Ю.В. Ипатов. - М.: Флинта, 2017. </w:t>
      </w:r>
      <w:r w:rsidR="00490B07">
        <w:t>–</w:t>
      </w:r>
      <w:r w:rsidR="00490B07" w:rsidRPr="00B80CAF">
        <w:t xml:space="preserve"> </w:t>
      </w:r>
      <w:r w:rsidR="00490B07">
        <w:t>С. 142.</w:t>
      </w:r>
    </w:p>
  </w:footnote>
  <w:footnote w:id="6">
    <w:p w:rsidR="007300C9" w:rsidRDefault="007300C9">
      <w:pPr>
        <w:pStyle w:val="af2"/>
      </w:pPr>
      <w:r>
        <w:rPr>
          <w:rStyle w:val="af4"/>
        </w:rPr>
        <w:footnoteRef/>
      </w:r>
      <w:r>
        <w:t xml:space="preserve"> </w:t>
      </w:r>
      <w:r w:rsidR="00FF5D55" w:rsidRPr="007300C9">
        <w:t xml:space="preserve">Волков Д., Николаенко А. </w:t>
      </w:r>
      <w:proofErr w:type="spellStart"/>
      <w:r w:rsidR="00FF5D55" w:rsidRPr="007300C9">
        <w:t>DataOps</w:t>
      </w:r>
      <w:proofErr w:type="spellEnd"/>
      <w:r w:rsidR="00FF5D55" w:rsidRPr="007300C9">
        <w:t xml:space="preserve">: данные в стиле </w:t>
      </w:r>
      <w:proofErr w:type="spellStart"/>
      <w:r w:rsidR="00FF5D55" w:rsidRPr="007300C9">
        <w:t>Agile</w:t>
      </w:r>
      <w:proofErr w:type="spellEnd"/>
      <w:r w:rsidR="00FF5D55" w:rsidRPr="007300C9">
        <w:t xml:space="preserve"> // OSP – Гид по технологиям цифровой тран</w:t>
      </w:r>
      <w:r w:rsidR="00FF5D55" w:rsidRPr="007300C9">
        <w:t>с</w:t>
      </w:r>
      <w:r w:rsidR="00FF5D55" w:rsidRPr="007300C9">
        <w:t>формации.</w:t>
      </w:r>
      <w:r w:rsidR="00FF5D55">
        <w:t xml:space="preserve"> -</w:t>
      </w:r>
      <w:r w:rsidR="00FF5D55" w:rsidRPr="007300C9">
        <w:t xml:space="preserve"> [Электронный ресурс]. – Режим доступа: </w:t>
      </w:r>
      <w:hyperlink r:id="rId4" w:history="1">
        <w:r w:rsidR="00FF5D55" w:rsidRPr="007300C9">
          <w:rPr>
            <w:rStyle w:val="ae"/>
          </w:rPr>
          <w:t>https://www.osp.ru/os/2018/2/13054175</w:t>
        </w:r>
      </w:hyperlink>
      <w:r w:rsidR="00FF5D55">
        <w:t>.</w:t>
      </w:r>
    </w:p>
  </w:footnote>
  <w:footnote w:id="7">
    <w:p w:rsidR="00490B07" w:rsidRDefault="00490B07" w:rsidP="00490B07">
      <w:pPr>
        <w:pStyle w:val="af2"/>
      </w:pPr>
      <w:r>
        <w:rPr>
          <w:rStyle w:val="af4"/>
        </w:rPr>
        <w:footnoteRef/>
      </w:r>
      <w:r>
        <w:t xml:space="preserve"> </w:t>
      </w:r>
      <w:r w:rsidRPr="00B80CAF">
        <w:t xml:space="preserve">Рафалович В. </w:t>
      </w:r>
      <w:proofErr w:type="spellStart"/>
      <w:r w:rsidRPr="00B80CAF">
        <w:t>Data</w:t>
      </w:r>
      <w:proofErr w:type="spellEnd"/>
      <w:r w:rsidRPr="00B80CAF">
        <w:t xml:space="preserve"> </w:t>
      </w:r>
      <w:proofErr w:type="spellStart"/>
      <w:r w:rsidRPr="00B80CAF">
        <w:t>mining</w:t>
      </w:r>
      <w:proofErr w:type="spellEnd"/>
      <w:r w:rsidRPr="00B80CAF">
        <w:t>, или интеллектуальный анализ данных для занятых. Практический курс / В. Р</w:t>
      </w:r>
      <w:r w:rsidRPr="00B80CAF">
        <w:t>а</w:t>
      </w:r>
      <w:r w:rsidRPr="00B80CAF">
        <w:t xml:space="preserve">фалович. - М.: </w:t>
      </w:r>
      <w:proofErr w:type="spellStart"/>
      <w:r w:rsidRPr="00B80CAF">
        <w:t>SmartBook</w:t>
      </w:r>
      <w:proofErr w:type="spellEnd"/>
      <w:r w:rsidRPr="00B80CAF">
        <w:t xml:space="preserve">, 2018. </w:t>
      </w:r>
      <w:r>
        <w:t>–</w:t>
      </w:r>
      <w:r w:rsidRPr="00B80CAF">
        <w:t xml:space="preserve"> </w:t>
      </w:r>
      <w:r>
        <w:t>С. 192.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4BB" w:rsidRDefault="0012682D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8" type="#_x0000_t202" style="position:absolute;left:0;text-align:left;margin-left:-38.75pt;margin-top:415.75pt;width:27pt;height:67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" o:allowincell="f" filled="f" stroked="f">
          <v:textbox style="layout-flow:vertical;mso-layout-flow-alt:bottom-to-top">
            <w:txbxContent>
              <w:p w:rsidR="000D04BB" w:rsidRDefault="000D04BB">
                <w:pPr>
                  <w:rPr>
                    <w:rFonts w:ascii="GOST type A" w:hAnsi="GOST type A"/>
                    <w:sz w:val="22"/>
                  </w:rPr>
                </w:pPr>
              </w:p>
            </w:txbxContent>
          </v:textbox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4BB" w:rsidRDefault="0012682D">
    <w:pPr>
      <w:pStyle w:val="a3"/>
    </w:pPr>
    <w:r>
      <w:rPr>
        <w:noProof/>
      </w:rPr>
      <w:pict>
        <v:rect id="Rectangle 2" o:spid="_x0000_s4097" style="position:absolute;left:0;text-align:left;margin-left:56.7pt;margin-top:19.85pt;width:518.8pt;height:802.3pt;z-index:2516613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" o:allowincell="f" filled="f" strokeweight="2pt">
          <w10:wrap anchorx="page" anchory="page"/>
          <w10:anchorlock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25E3"/>
    <w:multiLevelType w:val="hybridMultilevel"/>
    <w:tmpl w:val="3CD628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6D042B"/>
    <w:multiLevelType w:val="hybridMultilevel"/>
    <w:tmpl w:val="23305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D7464"/>
    <w:multiLevelType w:val="multilevel"/>
    <w:tmpl w:val="E042E8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053626"/>
    <w:multiLevelType w:val="multilevel"/>
    <w:tmpl w:val="F9A866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2B6C39"/>
    <w:multiLevelType w:val="multilevel"/>
    <w:tmpl w:val="3780A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B459CC"/>
    <w:multiLevelType w:val="hybridMultilevel"/>
    <w:tmpl w:val="48ECD5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DC53A3"/>
    <w:multiLevelType w:val="hybridMultilevel"/>
    <w:tmpl w:val="AF92EB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0BB261A4"/>
    <w:multiLevelType w:val="multilevel"/>
    <w:tmpl w:val="2E1441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BF74493"/>
    <w:multiLevelType w:val="multilevel"/>
    <w:tmpl w:val="E9FE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EC01A3D"/>
    <w:multiLevelType w:val="hybridMultilevel"/>
    <w:tmpl w:val="BC0C9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7B0307"/>
    <w:multiLevelType w:val="multilevel"/>
    <w:tmpl w:val="C92AF830"/>
    <w:lvl w:ilvl="0">
      <w:start w:val="1"/>
      <w:numFmt w:val="decimal"/>
      <w:lvlText w:val="%1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65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1" w:hanging="2160"/>
      </w:pPr>
      <w:rPr>
        <w:rFonts w:hint="default"/>
      </w:rPr>
    </w:lvl>
  </w:abstractNum>
  <w:abstractNum w:abstractNumId="11">
    <w:nsid w:val="111C0545"/>
    <w:multiLevelType w:val="hybridMultilevel"/>
    <w:tmpl w:val="C406AEE0"/>
    <w:lvl w:ilvl="0" w:tplc="1F68458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3585819"/>
    <w:multiLevelType w:val="multilevel"/>
    <w:tmpl w:val="F2F42A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53B33B8"/>
    <w:multiLevelType w:val="hybridMultilevel"/>
    <w:tmpl w:val="D2103100"/>
    <w:lvl w:ilvl="0" w:tplc="226CF8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661D8F"/>
    <w:multiLevelType w:val="multilevel"/>
    <w:tmpl w:val="5956D2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67422D4"/>
    <w:multiLevelType w:val="hybridMultilevel"/>
    <w:tmpl w:val="C53C371E"/>
    <w:lvl w:ilvl="0" w:tplc="0B6682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FA12D0D"/>
    <w:multiLevelType w:val="multilevel"/>
    <w:tmpl w:val="0E121A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46E4C0D"/>
    <w:multiLevelType w:val="multilevel"/>
    <w:tmpl w:val="B23C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507461B"/>
    <w:multiLevelType w:val="multilevel"/>
    <w:tmpl w:val="6F8E0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6F5455A"/>
    <w:multiLevelType w:val="multilevel"/>
    <w:tmpl w:val="9F10B0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7F50B92"/>
    <w:multiLevelType w:val="hybridMultilevel"/>
    <w:tmpl w:val="3CA4BA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034665"/>
    <w:multiLevelType w:val="multilevel"/>
    <w:tmpl w:val="8488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0962440"/>
    <w:multiLevelType w:val="hybridMultilevel"/>
    <w:tmpl w:val="E514D578"/>
    <w:lvl w:ilvl="0" w:tplc="226CF8B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0A43CD8"/>
    <w:multiLevelType w:val="hybridMultilevel"/>
    <w:tmpl w:val="B3F8BCFC"/>
    <w:lvl w:ilvl="0" w:tplc="226CF8B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2B03EC7"/>
    <w:multiLevelType w:val="multilevel"/>
    <w:tmpl w:val="62BE8998"/>
    <w:lvl w:ilvl="0">
      <w:start w:val="1"/>
      <w:numFmt w:val="decimal"/>
      <w:lvlText w:val="%1"/>
      <w:lvlJc w:val="left"/>
      <w:pPr>
        <w:ind w:left="845" w:hanging="360"/>
      </w:pPr>
      <w:rPr>
        <w:rFonts w:hint="default"/>
        <w:color w:val="000000"/>
        <w:u w:val="none"/>
      </w:rPr>
    </w:lvl>
    <w:lvl w:ilvl="1">
      <w:start w:val="1"/>
      <w:numFmt w:val="decimal"/>
      <w:isLgl/>
      <w:lvlText w:val="%1.%2"/>
      <w:lvlJc w:val="left"/>
      <w:pPr>
        <w:ind w:left="86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5" w:hanging="2160"/>
      </w:pPr>
      <w:rPr>
        <w:rFonts w:hint="default"/>
      </w:rPr>
    </w:lvl>
  </w:abstractNum>
  <w:abstractNum w:abstractNumId="25">
    <w:nsid w:val="340E2856"/>
    <w:multiLevelType w:val="hybridMultilevel"/>
    <w:tmpl w:val="417E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36870F3D"/>
    <w:multiLevelType w:val="hybridMultilevel"/>
    <w:tmpl w:val="6DFA9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A3C4CDA"/>
    <w:multiLevelType w:val="multilevel"/>
    <w:tmpl w:val="0A36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C7D474E"/>
    <w:multiLevelType w:val="hybridMultilevel"/>
    <w:tmpl w:val="650C00E0"/>
    <w:lvl w:ilvl="0" w:tplc="1F68458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077688F"/>
    <w:multiLevelType w:val="multilevel"/>
    <w:tmpl w:val="013A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4215B60"/>
    <w:multiLevelType w:val="multilevel"/>
    <w:tmpl w:val="757813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48B4A2D"/>
    <w:multiLevelType w:val="hybridMultilevel"/>
    <w:tmpl w:val="BECE75A0"/>
    <w:lvl w:ilvl="0" w:tplc="226CF8B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44DA200D"/>
    <w:multiLevelType w:val="multilevel"/>
    <w:tmpl w:val="833C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75B251F"/>
    <w:multiLevelType w:val="hybridMultilevel"/>
    <w:tmpl w:val="A1DE5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DB42CFA"/>
    <w:multiLevelType w:val="hybridMultilevel"/>
    <w:tmpl w:val="64D6CC6E"/>
    <w:lvl w:ilvl="0" w:tplc="226CF8B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4E5C6444"/>
    <w:multiLevelType w:val="multilevel"/>
    <w:tmpl w:val="96105C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1CA0AFB"/>
    <w:multiLevelType w:val="hybridMultilevel"/>
    <w:tmpl w:val="EEDC0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7F76D39"/>
    <w:multiLevelType w:val="multilevel"/>
    <w:tmpl w:val="D612FC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9486DCF"/>
    <w:multiLevelType w:val="hybridMultilevel"/>
    <w:tmpl w:val="F4284F62"/>
    <w:lvl w:ilvl="0" w:tplc="0B6682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3BE3764"/>
    <w:multiLevelType w:val="hybridMultilevel"/>
    <w:tmpl w:val="298A0AAC"/>
    <w:lvl w:ilvl="0" w:tplc="226CF8B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6618664F"/>
    <w:multiLevelType w:val="hybridMultilevel"/>
    <w:tmpl w:val="3B522BB0"/>
    <w:lvl w:ilvl="0" w:tplc="226CF8B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67823800"/>
    <w:multiLevelType w:val="multilevel"/>
    <w:tmpl w:val="3D48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8D16FA2"/>
    <w:multiLevelType w:val="hybridMultilevel"/>
    <w:tmpl w:val="F3966830"/>
    <w:lvl w:ilvl="0" w:tplc="1F68458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690951C8"/>
    <w:multiLevelType w:val="singleLevel"/>
    <w:tmpl w:val="BC68641C"/>
    <w:lvl w:ilvl="0">
      <w:start w:val="6"/>
      <w:numFmt w:val="decimal"/>
      <w:pStyle w:val="4"/>
      <w:lvlText w:val="%1"/>
      <w:lvlJc w:val="left"/>
      <w:pPr>
        <w:tabs>
          <w:tab w:val="num" w:pos="862"/>
        </w:tabs>
        <w:ind w:left="862" w:hanging="360"/>
      </w:pPr>
      <w:rPr>
        <w:rFonts w:hint="default"/>
        <w:sz w:val="48"/>
      </w:rPr>
    </w:lvl>
  </w:abstractNum>
  <w:abstractNum w:abstractNumId="44">
    <w:nsid w:val="6DBA593A"/>
    <w:multiLevelType w:val="multilevel"/>
    <w:tmpl w:val="A03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51B4E7F"/>
    <w:multiLevelType w:val="multilevel"/>
    <w:tmpl w:val="238610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5760C74"/>
    <w:multiLevelType w:val="hybridMultilevel"/>
    <w:tmpl w:val="C8AAB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D508AC"/>
    <w:multiLevelType w:val="hybridMultilevel"/>
    <w:tmpl w:val="39365230"/>
    <w:lvl w:ilvl="0" w:tplc="226CF8B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>
    <w:nsid w:val="7FBC151A"/>
    <w:multiLevelType w:val="multilevel"/>
    <w:tmpl w:val="5D02A2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3"/>
  </w:num>
  <w:num w:numId="2">
    <w:abstractNumId w:val="10"/>
  </w:num>
  <w:num w:numId="3">
    <w:abstractNumId w:val="33"/>
  </w:num>
  <w:num w:numId="4">
    <w:abstractNumId w:val="6"/>
  </w:num>
  <w:num w:numId="5">
    <w:abstractNumId w:val="42"/>
  </w:num>
  <w:num w:numId="6">
    <w:abstractNumId w:val="0"/>
  </w:num>
  <w:num w:numId="7">
    <w:abstractNumId w:val="28"/>
  </w:num>
  <w:num w:numId="8">
    <w:abstractNumId w:val="11"/>
  </w:num>
  <w:num w:numId="9">
    <w:abstractNumId w:val="47"/>
  </w:num>
  <w:num w:numId="10">
    <w:abstractNumId w:val="40"/>
  </w:num>
  <w:num w:numId="11">
    <w:abstractNumId w:val="31"/>
  </w:num>
  <w:num w:numId="12">
    <w:abstractNumId w:val="22"/>
  </w:num>
  <w:num w:numId="13">
    <w:abstractNumId w:val="26"/>
  </w:num>
  <w:num w:numId="14">
    <w:abstractNumId w:val="35"/>
  </w:num>
  <w:num w:numId="15">
    <w:abstractNumId w:val="37"/>
  </w:num>
  <w:num w:numId="16">
    <w:abstractNumId w:val="7"/>
  </w:num>
  <w:num w:numId="17">
    <w:abstractNumId w:val="1"/>
  </w:num>
  <w:num w:numId="18">
    <w:abstractNumId w:val="12"/>
  </w:num>
  <w:num w:numId="19">
    <w:abstractNumId w:val="16"/>
  </w:num>
  <w:num w:numId="20">
    <w:abstractNumId w:val="3"/>
  </w:num>
  <w:num w:numId="21">
    <w:abstractNumId w:val="14"/>
  </w:num>
  <w:num w:numId="22">
    <w:abstractNumId w:val="48"/>
  </w:num>
  <w:num w:numId="23">
    <w:abstractNumId w:val="2"/>
  </w:num>
  <w:num w:numId="24">
    <w:abstractNumId w:val="19"/>
  </w:num>
  <w:num w:numId="25">
    <w:abstractNumId w:val="45"/>
  </w:num>
  <w:num w:numId="26">
    <w:abstractNumId w:val="30"/>
  </w:num>
  <w:num w:numId="27">
    <w:abstractNumId w:val="21"/>
  </w:num>
  <w:num w:numId="28">
    <w:abstractNumId w:val="34"/>
  </w:num>
  <w:num w:numId="29">
    <w:abstractNumId w:val="36"/>
  </w:num>
  <w:num w:numId="30">
    <w:abstractNumId w:val="46"/>
  </w:num>
  <w:num w:numId="31">
    <w:abstractNumId w:val="18"/>
  </w:num>
  <w:num w:numId="32">
    <w:abstractNumId w:val="20"/>
  </w:num>
  <w:num w:numId="33">
    <w:abstractNumId w:val="38"/>
  </w:num>
  <w:num w:numId="34">
    <w:abstractNumId w:val="15"/>
  </w:num>
  <w:num w:numId="35">
    <w:abstractNumId w:val="24"/>
  </w:num>
  <w:num w:numId="36">
    <w:abstractNumId w:val="27"/>
  </w:num>
  <w:num w:numId="37">
    <w:abstractNumId w:val="23"/>
  </w:num>
  <w:num w:numId="38">
    <w:abstractNumId w:val="17"/>
  </w:num>
  <w:num w:numId="39">
    <w:abstractNumId w:val="29"/>
  </w:num>
  <w:num w:numId="40">
    <w:abstractNumId w:val="39"/>
  </w:num>
  <w:num w:numId="41">
    <w:abstractNumId w:val="9"/>
  </w:num>
  <w:num w:numId="42">
    <w:abstractNumId w:val="44"/>
  </w:num>
  <w:num w:numId="43">
    <w:abstractNumId w:val="8"/>
  </w:num>
  <w:num w:numId="44">
    <w:abstractNumId w:val="4"/>
  </w:num>
  <w:num w:numId="45">
    <w:abstractNumId w:val="25"/>
  </w:num>
  <w:num w:numId="46">
    <w:abstractNumId w:val="41"/>
  </w:num>
  <w:num w:numId="47">
    <w:abstractNumId w:val="5"/>
  </w:num>
  <w:num w:numId="48">
    <w:abstractNumId w:val="32"/>
  </w:num>
  <w:num w:numId="49">
    <w:abstractNumId w:val="13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proofState w:spelling="clean" w:grammar="clean"/>
  <w:attachedTemplate r:id="rId1"/>
  <w:stylePaneFormatFilter w:val="3F01"/>
  <w:defaultTabStop w:val="720"/>
  <w:autoHyphenation/>
  <w:hyphenationZone w:val="357"/>
  <w:doNotHyphenateCaps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numRestart w:val="eachPage"/>
    <w:footnote w:id="-1"/>
    <w:footnote w:id="0"/>
  </w:footnotePr>
  <w:endnotePr>
    <w:endnote w:id="-1"/>
    <w:endnote w:id="0"/>
  </w:endnotePr>
  <w:compat/>
  <w:rsids>
    <w:rsidRoot w:val="00DB57BB"/>
    <w:rsid w:val="000002CA"/>
    <w:rsid w:val="00000BBD"/>
    <w:rsid w:val="00001144"/>
    <w:rsid w:val="00001285"/>
    <w:rsid w:val="00001BEE"/>
    <w:rsid w:val="000036E2"/>
    <w:rsid w:val="0000398E"/>
    <w:rsid w:val="00003E1F"/>
    <w:rsid w:val="000047A0"/>
    <w:rsid w:val="00006373"/>
    <w:rsid w:val="00007161"/>
    <w:rsid w:val="0001157B"/>
    <w:rsid w:val="00012A22"/>
    <w:rsid w:val="00012FDB"/>
    <w:rsid w:val="00013B08"/>
    <w:rsid w:val="00013C22"/>
    <w:rsid w:val="00013D57"/>
    <w:rsid w:val="00014B55"/>
    <w:rsid w:val="00014BBA"/>
    <w:rsid w:val="0001539B"/>
    <w:rsid w:val="00015493"/>
    <w:rsid w:val="00015B55"/>
    <w:rsid w:val="00016064"/>
    <w:rsid w:val="000162BE"/>
    <w:rsid w:val="00017729"/>
    <w:rsid w:val="00017985"/>
    <w:rsid w:val="00022799"/>
    <w:rsid w:val="000238BE"/>
    <w:rsid w:val="00024165"/>
    <w:rsid w:val="00024E02"/>
    <w:rsid w:val="00025096"/>
    <w:rsid w:val="0002511E"/>
    <w:rsid w:val="000261B3"/>
    <w:rsid w:val="00026359"/>
    <w:rsid w:val="00026629"/>
    <w:rsid w:val="00027C0B"/>
    <w:rsid w:val="00030E55"/>
    <w:rsid w:val="00030E99"/>
    <w:rsid w:val="0003262B"/>
    <w:rsid w:val="000326CE"/>
    <w:rsid w:val="00032EE9"/>
    <w:rsid w:val="000330C1"/>
    <w:rsid w:val="00034450"/>
    <w:rsid w:val="0003446D"/>
    <w:rsid w:val="000351EF"/>
    <w:rsid w:val="00035B46"/>
    <w:rsid w:val="0003670D"/>
    <w:rsid w:val="000369A2"/>
    <w:rsid w:val="00037043"/>
    <w:rsid w:val="000370BA"/>
    <w:rsid w:val="00037A83"/>
    <w:rsid w:val="00037B3A"/>
    <w:rsid w:val="000410AB"/>
    <w:rsid w:val="000412D9"/>
    <w:rsid w:val="000426ED"/>
    <w:rsid w:val="00042DBE"/>
    <w:rsid w:val="00044932"/>
    <w:rsid w:val="00044C74"/>
    <w:rsid w:val="00044E8F"/>
    <w:rsid w:val="00045294"/>
    <w:rsid w:val="00046739"/>
    <w:rsid w:val="000474A7"/>
    <w:rsid w:val="000476F5"/>
    <w:rsid w:val="0004785A"/>
    <w:rsid w:val="000507EE"/>
    <w:rsid w:val="00050F41"/>
    <w:rsid w:val="0005258D"/>
    <w:rsid w:val="00053048"/>
    <w:rsid w:val="00053D09"/>
    <w:rsid w:val="00055214"/>
    <w:rsid w:val="000553DB"/>
    <w:rsid w:val="000555CF"/>
    <w:rsid w:val="0005564A"/>
    <w:rsid w:val="000567DE"/>
    <w:rsid w:val="0005684C"/>
    <w:rsid w:val="00056C78"/>
    <w:rsid w:val="00057300"/>
    <w:rsid w:val="000573C8"/>
    <w:rsid w:val="00060DA3"/>
    <w:rsid w:val="00061633"/>
    <w:rsid w:val="00061EB9"/>
    <w:rsid w:val="00062A78"/>
    <w:rsid w:val="00062B1D"/>
    <w:rsid w:val="00063049"/>
    <w:rsid w:val="00063395"/>
    <w:rsid w:val="000634E7"/>
    <w:rsid w:val="000639DB"/>
    <w:rsid w:val="00063EFE"/>
    <w:rsid w:val="00063FD3"/>
    <w:rsid w:val="00064923"/>
    <w:rsid w:val="000668CA"/>
    <w:rsid w:val="000673E2"/>
    <w:rsid w:val="00067411"/>
    <w:rsid w:val="0006793D"/>
    <w:rsid w:val="00067F6E"/>
    <w:rsid w:val="00070247"/>
    <w:rsid w:val="00070392"/>
    <w:rsid w:val="000717A1"/>
    <w:rsid w:val="000735BE"/>
    <w:rsid w:val="00073DB6"/>
    <w:rsid w:val="000741C9"/>
    <w:rsid w:val="000760AE"/>
    <w:rsid w:val="00076858"/>
    <w:rsid w:val="00076949"/>
    <w:rsid w:val="00076EBB"/>
    <w:rsid w:val="00076F91"/>
    <w:rsid w:val="000772F0"/>
    <w:rsid w:val="000778FA"/>
    <w:rsid w:val="00077EB4"/>
    <w:rsid w:val="000815FB"/>
    <w:rsid w:val="00081F96"/>
    <w:rsid w:val="000837DB"/>
    <w:rsid w:val="0008404C"/>
    <w:rsid w:val="000851F1"/>
    <w:rsid w:val="00085D44"/>
    <w:rsid w:val="00087058"/>
    <w:rsid w:val="00090988"/>
    <w:rsid w:val="000909A5"/>
    <w:rsid w:val="000909FC"/>
    <w:rsid w:val="00090A44"/>
    <w:rsid w:val="00091141"/>
    <w:rsid w:val="0009114A"/>
    <w:rsid w:val="00091AF0"/>
    <w:rsid w:val="00091CB5"/>
    <w:rsid w:val="00091E5B"/>
    <w:rsid w:val="00092508"/>
    <w:rsid w:val="00092647"/>
    <w:rsid w:val="00093D4B"/>
    <w:rsid w:val="000A0ABB"/>
    <w:rsid w:val="000A0E89"/>
    <w:rsid w:val="000A17DE"/>
    <w:rsid w:val="000A19CF"/>
    <w:rsid w:val="000A2828"/>
    <w:rsid w:val="000A28E4"/>
    <w:rsid w:val="000A2A90"/>
    <w:rsid w:val="000A3820"/>
    <w:rsid w:val="000A4ACF"/>
    <w:rsid w:val="000A5C53"/>
    <w:rsid w:val="000A5C95"/>
    <w:rsid w:val="000A6011"/>
    <w:rsid w:val="000A6B82"/>
    <w:rsid w:val="000A6D21"/>
    <w:rsid w:val="000A7971"/>
    <w:rsid w:val="000B1D34"/>
    <w:rsid w:val="000B2A01"/>
    <w:rsid w:val="000B2BE2"/>
    <w:rsid w:val="000B2E05"/>
    <w:rsid w:val="000B2ED8"/>
    <w:rsid w:val="000B388D"/>
    <w:rsid w:val="000B4128"/>
    <w:rsid w:val="000B4720"/>
    <w:rsid w:val="000B5EC4"/>
    <w:rsid w:val="000B6584"/>
    <w:rsid w:val="000B6CF1"/>
    <w:rsid w:val="000B6E91"/>
    <w:rsid w:val="000C014F"/>
    <w:rsid w:val="000C1B8B"/>
    <w:rsid w:val="000C2A99"/>
    <w:rsid w:val="000C2BE9"/>
    <w:rsid w:val="000C320F"/>
    <w:rsid w:val="000C3905"/>
    <w:rsid w:val="000C3FED"/>
    <w:rsid w:val="000C4049"/>
    <w:rsid w:val="000C40B3"/>
    <w:rsid w:val="000C4275"/>
    <w:rsid w:val="000C54D6"/>
    <w:rsid w:val="000C5797"/>
    <w:rsid w:val="000C59EB"/>
    <w:rsid w:val="000C5AB6"/>
    <w:rsid w:val="000C6963"/>
    <w:rsid w:val="000C6BE7"/>
    <w:rsid w:val="000C6C9A"/>
    <w:rsid w:val="000C6DA7"/>
    <w:rsid w:val="000C7B22"/>
    <w:rsid w:val="000D04BB"/>
    <w:rsid w:val="000D1BBB"/>
    <w:rsid w:val="000D1F14"/>
    <w:rsid w:val="000D1F4E"/>
    <w:rsid w:val="000D2587"/>
    <w:rsid w:val="000D25D4"/>
    <w:rsid w:val="000D362C"/>
    <w:rsid w:val="000D38DB"/>
    <w:rsid w:val="000D4C74"/>
    <w:rsid w:val="000D4F3F"/>
    <w:rsid w:val="000D57B1"/>
    <w:rsid w:val="000D74F2"/>
    <w:rsid w:val="000D77A0"/>
    <w:rsid w:val="000D7EF5"/>
    <w:rsid w:val="000E03B8"/>
    <w:rsid w:val="000E04FC"/>
    <w:rsid w:val="000E0DB3"/>
    <w:rsid w:val="000E1DBA"/>
    <w:rsid w:val="000E1ED1"/>
    <w:rsid w:val="000E1FEA"/>
    <w:rsid w:val="000E221D"/>
    <w:rsid w:val="000E2735"/>
    <w:rsid w:val="000E3D3C"/>
    <w:rsid w:val="000E4253"/>
    <w:rsid w:val="000E42E6"/>
    <w:rsid w:val="000E47EA"/>
    <w:rsid w:val="000E513B"/>
    <w:rsid w:val="000E6FC7"/>
    <w:rsid w:val="000E704E"/>
    <w:rsid w:val="000E70D4"/>
    <w:rsid w:val="000F00F0"/>
    <w:rsid w:val="000F26F8"/>
    <w:rsid w:val="000F38F4"/>
    <w:rsid w:val="000F42B0"/>
    <w:rsid w:val="000F5780"/>
    <w:rsid w:val="000F58AF"/>
    <w:rsid w:val="000F6471"/>
    <w:rsid w:val="00101533"/>
    <w:rsid w:val="00101DDF"/>
    <w:rsid w:val="00101E3D"/>
    <w:rsid w:val="00102120"/>
    <w:rsid w:val="00102F42"/>
    <w:rsid w:val="00102FAE"/>
    <w:rsid w:val="00103B74"/>
    <w:rsid w:val="00103C7D"/>
    <w:rsid w:val="00103CEF"/>
    <w:rsid w:val="001040B0"/>
    <w:rsid w:val="001051CD"/>
    <w:rsid w:val="001064E3"/>
    <w:rsid w:val="00106D4D"/>
    <w:rsid w:val="001079F9"/>
    <w:rsid w:val="00107D72"/>
    <w:rsid w:val="001109E2"/>
    <w:rsid w:val="001124AC"/>
    <w:rsid w:val="00112737"/>
    <w:rsid w:val="00112843"/>
    <w:rsid w:val="00113AAB"/>
    <w:rsid w:val="00113E89"/>
    <w:rsid w:val="00114DCB"/>
    <w:rsid w:val="00115C42"/>
    <w:rsid w:val="00115C80"/>
    <w:rsid w:val="00115D9C"/>
    <w:rsid w:val="00116571"/>
    <w:rsid w:val="0011663B"/>
    <w:rsid w:val="00116DB7"/>
    <w:rsid w:val="001207BC"/>
    <w:rsid w:val="00120815"/>
    <w:rsid w:val="00120B28"/>
    <w:rsid w:val="001217BB"/>
    <w:rsid w:val="00123EB2"/>
    <w:rsid w:val="001242D4"/>
    <w:rsid w:val="00125B48"/>
    <w:rsid w:val="00125EA2"/>
    <w:rsid w:val="00125FE2"/>
    <w:rsid w:val="00126252"/>
    <w:rsid w:val="0012654F"/>
    <w:rsid w:val="001266F7"/>
    <w:rsid w:val="0012682D"/>
    <w:rsid w:val="00127FA6"/>
    <w:rsid w:val="00130557"/>
    <w:rsid w:val="00130895"/>
    <w:rsid w:val="00131120"/>
    <w:rsid w:val="00131324"/>
    <w:rsid w:val="00131FDD"/>
    <w:rsid w:val="00132130"/>
    <w:rsid w:val="0013267E"/>
    <w:rsid w:val="00134331"/>
    <w:rsid w:val="0013480D"/>
    <w:rsid w:val="00134BBF"/>
    <w:rsid w:val="00134D0C"/>
    <w:rsid w:val="00135653"/>
    <w:rsid w:val="001357F8"/>
    <w:rsid w:val="00135C19"/>
    <w:rsid w:val="00136A64"/>
    <w:rsid w:val="00136DBF"/>
    <w:rsid w:val="001415FE"/>
    <w:rsid w:val="00141D5C"/>
    <w:rsid w:val="00142BE4"/>
    <w:rsid w:val="00142F43"/>
    <w:rsid w:val="001438FA"/>
    <w:rsid w:val="00143ABF"/>
    <w:rsid w:val="00144712"/>
    <w:rsid w:val="00145442"/>
    <w:rsid w:val="001459C6"/>
    <w:rsid w:val="001471C4"/>
    <w:rsid w:val="00150AB2"/>
    <w:rsid w:val="001514EB"/>
    <w:rsid w:val="00151F36"/>
    <w:rsid w:val="001540B5"/>
    <w:rsid w:val="001612D4"/>
    <w:rsid w:val="0016180B"/>
    <w:rsid w:val="00162577"/>
    <w:rsid w:val="00162D27"/>
    <w:rsid w:val="0016346D"/>
    <w:rsid w:val="001634D6"/>
    <w:rsid w:val="00163DCC"/>
    <w:rsid w:val="0016412C"/>
    <w:rsid w:val="00164B72"/>
    <w:rsid w:val="001653DD"/>
    <w:rsid w:val="001659B8"/>
    <w:rsid w:val="001662C8"/>
    <w:rsid w:val="001666B1"/>
    <w:rsid w:val="001676F5"/>
    <w:rsid w:val="0017024D"/>
    <w:rsid w:val="001702DE"/>
    <w:rsid w:val="00170CEE"/>
    <w:rsid w:val="0017145B"/>
    <w:rsid w:val="00171B78"/>
    <w:rsid w:val="00171E15"/>
    <w:rsid w:val="00173AB7"/>
    <w:rsid w:val="0017412A"/>
    <w:rsid w:val="00174D6D"/>
    <w:rsid w:val="001753E3"/>
    <w:rsid w:val="001759D3"/>
    <w:rsid w:val="00176724"/>
    <w:rsid w:val="00176FC1"/>
    <w:rsid w:val="00177144"/>
    <w:rsid w:val="0017777A"/>
    <w:rsid w:val="0018081B"/>
    <w:rsid w:val="00180B99"/>
    <w:rsid w:val="0018156F"/>
    <w:rsid w:val="00181DAD"/>
    <w:rsid w:val="001835F5"/>
    <w:rsid w:val="00183A10"/>
    <w:rsid w:val="00183D99"/>
    <w:rsid w:val="00183F5E"/>
    <w:rsid w:val="0018476F"/>
    <w:rsid w:val="0018511B"/>
    <w:rsid w:val="00185156"/>
    <w:rsid w:val="00185A46"/>
    <w:rsid w:val="00186187"/>
    <w:rsid w:val="00186323"/>
    <w:rsid w:val="001865E1"/>
    <w:rsid w:val="00186722"/>
    <w:rsid w:val="00186C21"/>
    <w:rsid w:val="0018731C"/>
    <w:rsid w:val="00191934"/>
    <w:rsid w:val="001928DF"/>
    <w:rsid w:val="001932E0"/>
    <w:rsid w:val="0019360B"/>
    <w:rsid w:val="001936EC"/>
    <w:rsid w:val="00193ADB"/>
    <w:rsid w:val="00194FAE"/>
    <w:rsid w:val="001975C0"/>
    <w:rsid w:val="001A0856"/>
    <w:rsid w:val="001A17B3"/>
    <w:rsid w:val="001A47B7"/>
    <w:rsid w:val="001A49FC"/>
    <w:rsid w:val="001A52D5"/>
    <w:rsid w:val="001A5A4C"/>
    <w:rsid w:val="001B2315"/>
    <w:rsid w:val="001B24BC"/>
    <w:rsid w:val="001B2A58"/>
    <w:rsid w:val="001B3BB6"/>
    <w:rsid w:val="001B4016"/>
    <w:rsid w:val="001B49FA"/>
    <w:rsid w:val="001B55C6"/>
    <w:rsid w:val="001B5D75"/>
    <w:rsid w:val="001B6459"/>
    <w:rsid w:val="001C0A57"/>
    <w:rsid w:val="001C119A"/>
    <w:rsid w:val="001C29B2"/>
    <w:rsid w:val="001C3BB5"/>
    <w:rsid w:val="001C3FDD"/>
    <w:rsid w:val="001C41B3"/>
    <w:rsid w:val="001C43E9"/>
    <w:rsid w:val="001C46B1"/>
    <w:rsid w:val="001C49C6"/>
    <w:rsid w:val="001C52FB"/>
    <w:rsid w:val="001D0622"/>
    <w:rsid w:val="001D1B88"/>
    <w:rsid w:val="001D20D3"/>
    <w:rsid w:val="001D47B6"/>
    <w:rsid w:val="001D4972"/>
    <w:rsid w:val="001D5A05"/>
    <w:rsid w:val="001D67C5"/>
    <w:rsid w:val="001D7634"/>
    <w:rsid w:val="001D785C"/>
    <w:rsid w:val="001D79DC"/>
    <w:rsid w:val="001E2DCF"/>
    <w:rsid w:val="001E2ED7"/>
    <w:rsid w:val="001E3C11"/>
    <w:rsid w:val="001E4E91"/>
    <w:rsid w:val="001E5929"/>
    <w:rsid w:val="001E5D92"/>
    <w:rsid w:val="001E623B"/>
    <w:rsid w:val="001E67CD"/>
    <w:rsid w:val="001E6D6E"/>
    <w:rsid w:val="001E7B58"/>
    <w:rsid w:val="001E7E44"/>
    <w:rsid w:val="001F09D6"/>
    <w:rsid w:val="001F1415"/>
    <w:rsid w:val="001F14C0"/>
    <w:rsid w:val="001F1956"/>
    <w:rsid w:val="001F1F6C"/>
    <w:rsid w:val="001F4F5F"/>
    <w:rsid w:val="001F4FF9"/>
    <w:rsid w:val="001F6F24"/>
    <w:rsid w:val="001F7527"/>
    <w:rsid w:val="00200C6C"/>
    <w:rsid w:val="00200EE0"/>
    <w:rsid w:val="0020185B"/>
    <w:rsid w:val="00201870"/>
    <w:rsid w:val="00201EB1"/>
    <w:rsid w:val="00202394"/>
    <w:rsid w:val="00203E9A"/>
    <w:rsid w:val="00204900"/>
    <w:rsid w:val="00204908"/>
    <w:rsid w:val="00204990"/>
    <w:rsid w:val="002053DA"/>
    <w:rsid w:val="00206FC1"/>
    <w:rsid w:val="00207095"/>
    <w:rsid w:val="00207550"/>
    <w:rsid w:val="002075DC"/>
    <w:rsid w:val="002103C9"/>
    <w:rsid w:val="002113DA"/>
    <w:rsid w:val="0021242B"/>
    <w:rsid w:val="002133A8"/>
    <w:rsid w:val="002133E5"/>
    <w:rsid w:val="0021459D"/>
    <w:rsid w:val="00214BF3"/>
    <w:rsid w:val="00215916"/>
    <w:rsid w:val="00215F56"/>
    <w:rsid w:val="0021613F"/>
    <w:rsid w:val="002167F9"/>
    <w:rsid w:val="00217AC8"/>
    <w:rsid w:val="00217B04"/>
    <w:rsid w:val="00221CE0"/>
    <w:rsid w:val="00223317"/>
    <w:rsid w:val="00223A05"/>
    <w:rsid w:val="0022450A"/>
    <w:rsid w:val="00224D72"/>
    <w:rsid w:val="0022613A"/>
    <w:rsid w:val="00226385"/>
    <w:rsid w:val="00227074"/>
    <w:rsid w:val="00227292"/>
    <w:rsid w:val="002272BC"/>
    <w:rsid w:val="00227457"/>
    <w:rsid w:val="00231922"/>
    <w:rsid w:val="002320C7"/>
    <w:rsid w:val="0023254C"/>
    <w:rsid w:val="00232A0B"/>
    <w:rsid w:val="00232A63"/>
    <w:rsid w:val="00232CF7"/>
    <w:rsid w:val="002338AA"/>
    <w:rsid w:val="002340F7"/>
    <w:rsid w:val="00234149"/>
    <w:rsid w:val="00234D3B"/>
    <w:rsid w:val="00234DAE"/>
    <w:rsid w:val="00235672"/>
    <w:rsid w:val="00235C9E"/>
    <w:rsid w:val="00236AD0"/>
    <w:rsid w:val="002372AC"/>
    <w:rsid w:val="0023733D"/>
    <w:rsid w:val="00237DD1"/>
    <w:rsid w:val="00240168"/>
    <w:rsid w:val="002412E0"/>
    <w:rsid w:val="00242FA6"/>
    <w:rsid w:val="002444BD"/>
    <w:rsid w:val="00244C22"/>
    <w:rsid w:val="002453CF"/>
    <w:rsid w:val="00245965"/>
    <w:rsid w:val="00246615"/>
    <w:rsid w:val="002467F0"/>
    <w:rsid w:val="0024681A"/>
    <w:rsid w:val="00247EBA"/>
    <w:rsid w:val="00250C58"/>
    <w:rsid w:val="00251FBB"/>
    <w:rsid w:val="00252020"/>
    <w:rsid w:val="0025331C"/>
    <w:rsid w:val="002539B0"/>
    <w:rsid w:val="00254881"/>
    <w:rsid w:val="0025543F"/>
    <w:rsid w:val="00256999"/>
    <w:rsid w:val="00256D15"/>
    <w:rsid w:val="00257A97"/>
    <w:rsid w:val="00260820"/>
    <w:rsid w:val="0026094F"/>
    <w:rsid w:val="002610ED"/>
    <w:rsid w:val="00263A21"/>
    <w:rsid w:val="00263BCA"/>
    <w:rsid w:val="00263CD1"/>
    <w:rsid w:val="00264634"/>
    <w:rsid w:val="002651E1"/>
    <w:rsid w:val="002661EB"/>
    <w:rsid w:val="00267943"/>
    <w:rsid w:val="00267A27"/>
    <w:rsid w:val="00267B79"/>
    <w:rsid w:val="00267BCD"/>
    <w:rsid w:val="0027147C"/>
    <w:rsid w:val="002716DA"/>
    <w:rsid w:val="0027227F"/>
    <w:rsid w:val="002726E4"/>
    <w:rsid w:val="00273AA6"/>
    <w:rsid w:val="00273ACF"/>
    <w:rsid w:val="0027461F"/>
    <w:rsid w:val="00274CD5"/>
    <w:rsid w:val="00275432"/>
    <w:rsid w:val="00275FDF"/>
    <w:rsid w:val="00276472"/>
    <w:rsid w:val="00276502"/>
    <w:rsid w:val="00277859"/>
    <w:rsid w:val="002802F7"/>
    <w:rsid w:val="00280423"/>
    <w:rsid w:val="00281CEC"/>
    <w:rsid w:val="00283F37"/>
    <w:rsid w:val="0028406A"/>
    <w:rsid w:val="0028480B"/>
    <w:rsid w:val="002853FD"/>
    <w:rsid w:val="002858C1"/>
    <w:rsid w:val="00285988"/>
    <w:rsid w:val="00285F79"/>
    <w:rsid w:val="00286996"/>
    <w:rsid w:val="0028728F"/>
    <w:rsid w:val="00287F3C"/>
    <w:rsid w:val="002905B9"/>
    <w:rsid w:val="00291287"/>
    <w:rsid w:val="002921B5"/>
    <w:rsid w:val="0029230C"/>
    <w:rsid w:val="002927C4"/>
    <w:rsid w:val="002934D3"/>
    <w:rsid w:val="00293B82"/>
    <w:rsid w:val="00293BDF"/>
    <w:rsid w:val="0029404F"/>
    <w:rsid w:val="002943A0"/>
    <w:rsid w:val="00294790"/>
    <w:rsid w:val="00294A5F"/>
    <w:rsid w:val="00294DB8"/>
    <w:rsid w:val="00294F2D"/>
    <w:rsid w:val="002953FB"/>
    <w:rsid w:val="00296534"/>
    <w:rsid w:val="002A1147"/>
    <w:rsid w:val="002A1243"/>
    <w:rsid w:val="002A13EE"/>
    <w:rsid w:val="002A16F8"/>
    <w:rsid w:val="002A377A"/>
    <w:rsid w:val="002A5395"/>
    <w:rsid w:val="002A6C85"/>
    <w:rsid w:val="002A7242"/>
    <w:rsid w:val="002A7575"/>
    <w:rsid w:val="002A75DD"/>
    <w:rsid w:val="002B0FDE"/>
    <w:rsid w:val="002B136E"/>
    <w:rsid w:val="002B368E"/>
    <w:rsid w:val="002B41B1"/>
    <w:rsid w:val="002B4646"/>
    <w:rsid w:val="002B701D"/>
    <w:rsid w:val="002C1309"/>
    <w:rsid w:val="002C1406"/>
    <w:rsid w:val="002C172D"/>
    <w:rsid w:val="002C206E"/>
    <w:rsid w:val="002C26CC"/>
    <w:rsid w:val="002C3307"/>
    <w:rsid w:val="002C3F62"/>
    <w:rsid w:val="002C4497"/>
    <w:rsid w:val="002C56D5"/>
    <w:rsid w:val="002D0E04"/>
    <w:rsid w:val="002D1BE2"/>
    <w:rsid w:val="002D2F16"/>
    <w:rsid w:val="002D36A3"/>
    <w:rsid w:val="002D377D"/>
    <w:rsid w:val="002D3A0F"/>
    <w:rsid w:val="002D4257"/>
    <w:rsid w:val="002D43F8"/>
    <w:rsid w:val="002D4D03"/>
    <w:rsid w:val="002D578A"/>
    <w:rsid w:val="002D588E"/>
    <w:rsid w:val="002D5CFB"/>
    <w:rsid w:val="002D5D25"/>
    <w:rsid w:val="002D5DE0"/>
    <w:rsid w:val="002D6098"/>
    <w:rsid w:val="002D783F"/>
    <w:rsid w:val="002E0158"/>
    <w:rsid w:val="002E14E1"/>
    <w:rsid w:val="002E260F"/>
    <w:rsid w:val="002E4873"/>
    <w:rsid w:val="002E4BCB"/>
    <w:rsid w:val="002E4F26"/>
    <w:rsid w:val="002E54F1"/>
    <w:rsid w:val="002E553C"/>
    <w:rsid w:val="002E560B"/>
    <w:rsid w:val="002E5F05"/>
    <w:rsid w:val="002E650D"/>
    <w:rsid w:val="002E7286"/>
    <w:rsid w:val="002E7489"/>
    <w:rsid w:val="002E7D4F"/>
    <w:rsid w:val="002F0FC7"/>
    <w:rsid w:val="002F15F0"/>
    <w:rsid w:val="002F166F"/>
    <w:rsid w:val="002F1A87"/>
    <w:rsid w:val="002F1C10"/>
    <w:rsid w:val="002F208E"/>
    <w:rsid w:val="002F2999"/>
    <w:rsid w:val="002F3336"/>
    <w:rsid w:val="002F3589"/>
    <w:rsid w:val="002F35DC"/>
    <w:rsid w:val="002F3716"/>
    <w:rsid w:val="002F378C"/>
    <w:rsid w:val="002F3BD7"/>
    <w:rsid w:val="002F5F80"/>
    <w:rsid w:val="002F665E"/>
    <w:rsid w:val="002F67D1"/>
    <w:rsid w:val="002F68FE"/>
    <w:rsid w:val="002F6AEF"/>
    <w:rsid w:val="002F715A"/>
    <w:rsid w:val="002F7536"/>
    <w:rsid w:val="003004DE"/>
    <w:rsid w:val="003022B5"/>
    <w:rsid w:val="003023EC"/>
    <w:rsid w:val="00302C8D"/>
    <w:rsid w:val="0030332E"/>
    <w:rsid w:val="00303AF9"/>
    <w:rsid w:val="00303DE7"/>
    <w:rsid w:val="00306868"/>
    <w:rsid w:val="00307CEC"/>
    <w:rsid w:val="00310F66"/>
    <w:rsid w:val="0031252D"/>
    <w:rsid w:val="00312538"/>
    <w:rsid w:val="00312BE2"/>
    <w:rsid w:val="00313215"/>
    <w:rsid w:val="00313C2F"/>
    <w:rsid w:val="00314360"/>
    <w:rsid w:val="003150DE"/>
    <w:rsid w:val="0031532B"/>
    <w:rsid w:val="003168EE"/>
    <w:rsid w:val="003178DC"/>
    <w:rsid w:val="00317AA3"/>
    <w:rsid w:val="00320208"/>
    <w:rsid w:val="0032035B"/>
    <w:rsid w:val="0032127D"/>
    <w:rsid w:val="0032195A"/>
    <w:rsid w:val="00322279"/>
    <w:rsid w:val="00322BE8"/>
    <w:rsid w:val="00322E4F"/>
    <w:rsid w:val="003236BD"/>
    <w:rsid w:val="00323AFB"/>
    <w:rsid w:val="00326362"/>
    <w:rsid w:val="00326864"/>
    <w:rsid w:val="00326EB0"/>
    <w:rsid w:val="0032721A"/>
    <w:rsid w:val="00327C7E"/>
    <w:rsid w:val="00331A1C"/>
    <w:rsid w:val="00331F56"/>
    <w:rsid w:val="0033259F"/>
    <w:rsid w:val="00333FCF"/>
    <w:rsid w:val="00334C46"/>
    <w:rsid w:val="00335119"/>
    <w:rsid w:val="0033537E"/>
    <w:rsid w:val="00335798"/>
    <w:rsid w:val="00337068"/>
    <w:rsid w:val="003424A3"/>
    <w:rsid w:val="00343152"/>
    <w:rsid w:val="003435EA"/>
    <w:rsid w:val="0034389B"/>
    <w:rsid w:val="00343BB2"/>
    <w:rsid w:val="00344168"/>
    <w:rsid w:val="003444AB"/>
    <w:rsid w:val="003455FA"/>
    <w:rsid w:val="00345CC1"/>
    <w:rsid w:val="0034640C"/>
    <w:rsid w:val="00346506"/>
    <w:rsid w:val="0034661D"/>
    <w:rsid w:val="00346B09"/>
    <w:rsid w:val="00346CBE"/>
    <w:rsid w:val="00346E33"/>
    <w:rsid w:val="00347050"/>
    <w:rsid w:val="0035002D"/>
    <w:rsid w:val="0035039E"/>
    <w:rsid w:val="00350572"/>
    <w:rsid w:val="00350952"/>
    <w:rsid w:val="00350BDE"/>
    <w:rsid w:val="0035234B"/>
    <w:rsid w:val="003532C4"/>
    <w:rsid w:val="00353519"/>
    <w:rsid w:val="00354A68"/>
    <w:rsid w:val="00354F24"/>
    <w:rsid w:val="00355C38"/>
    <w:rsid w:val="00356438"/>
    <w:rsid w:val="003566BD"/>
    <w:rsid w:val="00356B1A"/>
    <w:rsid w:val="00356D5D"/>
    <w:rsid w:val="003576D5"/>
    <w:rsid w:val="00357D1D"/>
    <w:rsid w:val="00357FCB"/>
    <w:rsid w:val="003617CD"/>
    <w:rsid w:val="00363154"/>
    <w:rsid w:val="00363E62"/>
    <w:rsid w:val="00364AC9"/>
    <w:rsid w:val="00366441"/>
    <w:rsid w:val="00366A61"/>
    <w:rsid w:val="00366F7B"/>
    <w:rsid w:val="00366FF6"/>
    <w:rsid w:val="00367286"/>
    <w:rsid w:val="00367379"/>
    <w:rsid w:val="0037021B"/>
    <w:rsid w:val="0037123C"/>
    <w:rsid w:val="003712BC"/>
    <w:rsid w:val="00372289"/>
    <w:rsid w:val="00372E52"/>
    <w:rsid w:val="00373081"/>
    <w:rsid w:val="00373302"/>
    <w:rsid w:val="00373984"/>
    <w:rsid w:val="0037428D"/>
    <w:rsid w:val="0037469C"/>
    <w:rsid w:val="003746D6"/>
    <w:rsid w:val="0037522B"/>
    <w:rsid w:val="003758BF"/>
    <w:rsid w:val="00376B0F"/>
    <w:rsid w:val="003771B2"/>
    <w:rsid w:val="003773D5"/>
    <w:rsid w:val="00380FBB"/>
    <w:rsid w:val="00383DE5"/>
    <w:rsid w:val="00383F3D"/>
    <w:rsid w:val="00383F51"/>
    <w:rsid w:val="0038451E"/>
    <w:rsid w:val="003849F4"/>
    <w:rsid w:val="00384BA3"/>
    <w:rsid w:val="00384EA9"/>
    <w:rsid w:val="003854A6"/>
    <w:rsid w:val="0038561B"/>
    <w:rsid w:val="00385664"/>
    <w:rsid w:val="00385CF5"/>
    <w:rsid w:val="00385F68"/>
    <w:rsid w:val="0038681D"/>
    <w:rsid w:val="00387C64"/>
    <w:rsid w:val="00390AEC"/>
    <w:rsid w:val="0039318C"/>
    <w:rsid w:val="003937FA"/>
    <w:rsid w:val="00393B1B"/>
    <w:rsid w:val="00393DEB"/>
    <w:rsid w:val="00394167"/>
    <w:rsid w:val="003948E2"/>
    <w:rsid w:val="003949F5"/>
    <w:rsid w:val="003952C9"/>
    <w:rsid w:val="00396110"/>
    <w:rsid w:val="00396422"/>
    <w:rsid w:val="003967A4"/>
    <w:rsid w:val="00396E68"/>
    <w:rsid w:val="00397A75"/>
    <w:rsid w:val="00397C0D"/>
    <w:rsid w:val="00397F16"/>
    <w:rsid w:val="003A1164"/>
    <w:rsid w:val="003A3C23"/>
    <w:rsid w:val="003A3DF6"/>
    <w:rsid w:val="003A432A"/>
    <w:rsid w:val="003A47A7"/>
    <w:rsid w:val="003A4FFE"/>
    <w:rsid w:val="003A53BE"/>
    <w:rsid w:val="003A5A5F"/>
    <w:rsid w:val="003A6BF9"/>
    <w:rsid w:val="003A6C0A"/>
    <w:rsid w:val="003A735A"/>
    <w:rsid w:val="003A7460"/>
    <w:rsid w:val="003B0360"/>
    <w:rsid w:val="003B0719"/>
    <w:rsid w:val="003B1022"/>
    <w:rsid w:val="003B1877"/>
    <w:rsid w:val="003B24EB"/>
    <w:rsid w:val="003B2B08"/>
    <w:rsid w:val="003B2BE2"/>
    <w:rsid w:val="003B3288"/>
    <w:rsid w:val="003B3965"/>
    <w:rsid w:val="003B50AA"/>
    <w:rsid w:val="003B5789"/>
    <w:rsid w:val="003B5EFC"/>
    <w:rsid w:val="003B6F5C"/>
    <w:rsid w:val="003B7A9C"/>
    <w:rsid w:val="003C01DD"/>
    <w:rsid w:val="003C0857"/>
    <w:rsid w:val="003C0D39"/>
    <w:rsid w:val="003C1818"/>
    <w:rsid w:val="003C2842"/>
    <w:rsid w:val="003C383F"/>
    <w:rsid w:val="003C554C"/>
    <w:rsid w:val="003C6CF8"/>
    <w:rsid w:val="003C731E"/>
    <w:rsid w:val="003D0746"/>
    <w:rsid w:val="003D0B48"/>
    <w:rsid w:val="003D13EC"/>
    <w:rsid w:val="003D1844"/>
    <w:rsid w:val="003D2717"/>
    <w:rsid w:val="003D2CD2"/>
    <w:rsid w:val="003D2FEC"/>
    <w:rsid w:val="003D3F26"/>
    <w:rsid w:val="003D40BF"/>
    <w:rsid w:val="003D4838"/>
    <w:rsid w:val="003D48D5"/>
    <w:rsid w:val="003D4B5B"/>
    <w:rsid w:val="003D539E"/>
    <w:rsid w:val="003D63E8"/>
    <w:rsid w:val="003D6C83"/>
    <w:rsid w:val="003D7E62"/>
    <w:rsid w:val="003E0AC6"/>
    <w:rsid w:val="003E0F03"/>
    <w:rsid w:val="003E0F52"/>
    <w:rsid w:val="003E1689"/>
    <w:rsid w:val="003E18EE"/>
    <w:rsid w:val="003E1C90"/>
    <w:rsid w:val="003E2198"/>
    <w:rsid w:val="003E2C3C"/>
    <w:rsid w:val="003E2F37"/>
    <w:rsid w:val="003E4199"/>
    <w:rsid w:val="003E4D9B"/>
    <w:rsid w:val="003E5527"/>
    <w:rsid w:val="003E5EB0"/>
    <w:rsid w:val="003E6406"/>
    <w:rsid w:val="003E64E0"/>
    <w:rsid w:val="003E6946"/>
    <w:rsid w:val="003F0242"/>
    <w:rsid w:val="003F0E7D"/>
    <w:rsid w:val="003F1B17"/>
    <w:rsid w:val="003F1F05"/>
    <w:rsid w:val="003F2382"/>
    <w:rsid w:val="003F2DEF"/>
    <w:rsid w:val="003F2E21"/>
    <w:rsid w:val="003F5433"/>
    <w:rsid w:val="003F577A"/>
    <w:rsid w:val="003F5C55"/>
    <w:rsid w:val="003F6609"/>
    <w:rsid w:val="003F67FE"/>
    <w:rsid w:val="003F7D87"/>
    <w:rsid w:val="00400D04"/>
    <w:rsid w:val="00401182"/>
    <w:rsid w:val="00402CDA"/>
    <w:rsid w:val="004048DC"/>
    <w:rsid w:val="00404F56"/>
    <w:rsid w:val="00405455"/>
    <w:rsid w:val="004058EF"/>
    <w:rsid w:val="00405A5D"/>
    <w:rsid w:val="00405C56"/>
    <w:rsid w:val="00407821"/>
    <w:rsid w:val="00407E3C"/>
    <w:rsid w:val="00407F59"/>
    <w:rsid w:val="0041032D"/>
    <w:rsid w:val="0041073F"/>
    <w:rsid w:val="00410A82"/>
    <w:rsid w:val="0041107A"/>
    <w:rsid w:val="00411DD3"/>
    <w:rsid w:val="0041251A"/>
    <w:rsid w:val="00413600"/>
    <w:rsid w:val="00416C25"/>
    <w:rsid w:val="004172A7"/>
    <w:rsid w:val="004177F4"/>
    <w:rsid w:val="00417C2D"/>
    <w:rsid w:val="00420300"/>
    <w:rsid w:val="00420346"/>
    <w:rsid w:val="00420D5A"/>
    <w:rsid w:val="00421231"/>
    <w:rsid w:val="0042175A"/>
    <w:rsid w:val="00421F3E"/>
    <w:rsid w:val="00422854"/>
    <w:rsid w:val="00422C4E"/>
    <w:rsid w:val="00425062"/>
    <w:rsid w:val="004251CD"/>
    <w:rsid w:val="00426ECC"/>
    <w:rsid w:val="00431031"/>
    <w:rsid w:val="0043197A"/>
    <w:rsid w:val="00431A95"/>
    <w:rsid w:val="0043248D"/>
    <w:rsid w:val="004329D8"/>
    <w:rsid w:val="004342B9"/>
    <w:rsid w:val="0043454F"/>
    <w:rsid w:val="00434A05"/>
    <w:rsid w:val="00434D37"/>
    <w:rsid w:val="00435266"/>
    <w:rsid w:val="00436756"/>
    <w:rsid w:val="00436DA4"/>
    <w:rsid w:val="004370FC"/>
    <w:rsid w:val="00437636"/>
    <w:rsid w:val="00437AB9"/>
    <w:rsid w:val="00437D16"/>
    <w:rsid w:val="004401EB"/>
    <w:rsid w:val="0044054C"/>
    <w:rsid w:val="00441015"/>
    <w:rsid w:val="00441DB4"/>
    <w:rsid w:val="00443612"/>
    <w:rsid w:val="00444517"/>
    <w:rsid w:val="00444939"/>
    <w:rsid w:val="00446471"/>
    <w:rsid w:val="00446C57"/>
    <w:rsid w:val="00447826"/>
    <w:rsid w:val="00450D39"/>
    <w:rsid w:val="0045114A"/>
    <w:rsid w:val="00451345"/>
    <w:rsid w:val="00452999"/>
    <w:rsid w:val="00452F43"/>
    <w:rsid w:val="00454C10"/>
    <w:rsid w:val="00454CA7"/>
    <w:rsid w:val="004552D0"/>
    <w:rsid w:val="00455307"/>
    <w:rsid w:val="0045543C"/>
    <w:rsid w:val="00455E91"/>
    <w:rsid w:val="0045700B"/>
    <w:rsid w:val="00457BBD"/>
    <w:rsid w:val="00460292"/>
    <w:rsid w:val="00461F3F"/>
    <w:rsid w:val="004628DA"/>
    <w:rsid w:val="00462D8D"/>
    <w:rsid w:val="00462F94"/>
    <w:rsid w:val="0046459C"/>
    <w:rsid w:val="00465508"/>
    <w:rsid w:val="004657F7"/>
    <w:rsid w:val="004659E2"/>
    <w:rsid w:val="00466DA9"/>
    <w:rsid w:val="00467901"/>
    <w:rsid w:val="00467B70"/>
    <w:rsid w:val="004721B8"/>
    <w:rsid w:val="00472C86"/>
    <w:rsid w:val="00473176"/>
    <w:rsid w:val="004735B9"/>
    <w:rsid w:val="00473995"/>
    <w:rsid w:val="00474467"/>
    <w:rsid w:val="0047561D"/>
    <w:rsid w:val="00475883"/>
    <w:rsid w:val="00476BE6"/>
    <w:rsid w:val="00477A5E"/>
    <w:rsid w:val="00477B80"/>
    <w:rsid w:val="00477FAC"/>
    <w:rsid w:val="0048006D"/>
    <w:rsid w:val="004809B5"/>
    <w:rsid w:val="0048101F"/>
    <w:rsid w:val="004811B7"/>
    <w:rsid w:val="00481F3F"/>
    <w:rsid w:val="00482D16"/>
    <w:rsid w:val="0048394D"/>
    <w:rsid w:val="00483983"/>
    <w:rsid w:val="004845EA"/>
    <w:rsid w:val="00485EB9"/>
    <w:rsid w:val="00486B2C"/>
    <w:rsid w:val="00490731"/>
    <w:rsid w:val="00490960"/>
    <w:rsid w:val="00490B07"/>
    <w:rsid w:val="00492FFC"/>
    <w:rsid w:val="00493F60"/>
    <w:rsid w:val="00494291"/>
    <w:rsid w:val="00494A2E"/>
    <w:rsid w:val="00494C0F"/>
    <w:rsid w:val="0049511D"/>
    <w:rsid w:val="00495338"/>
    <w:rsid w:val="004965B1"/>
    <w:rsid w:val="0049761C"/>
    <w:rsid w:val="004A083F"/>
    <w:rsid w:val="004A0CBE"/>
    <w:rsid w:val="004A1B52"/>
    <w:rsid w:val="004A1FF1"/>
    <w:rsid w:val="004A221B"/>
    <w:rsid w:val="004A22F5"/>
    <w:rsid w:val="004A2C9E"/>
    <w:rsid w:val="004A3AD1"/>
    <w:rsid w:val="004A41E6"/>
    <w:rsid w:val="004A5346"/>
    <w:rsid w:val="004A5D90"/>
    <w:rsid w:val="004A65E3"/>
    <w:rsid w:val="004B0D42"/>
    <w:rsid w:val="004B192E"/>
    <w:rsid w:val="004B1AB0"/>
    <w:rsid w:val="004B1FAC"/>
    <w:rsid w:val="004B2D76"/>
    <w:rsid w:val="004B3596"/>
    <w:rsid w:val="004B3D47"/>
    <w:rsid w:val="004B435D"/>
    <w:rsid w:val="004B46D5"/>
    <w:rsid w:val="004B49C0"/>
    <w:rsid w:val="004B525E"/>
    <w:rsid w:val="004B6D93"/>
    <w:rsid w:val="004B7BE7"/>
    <w:rsid w:val="004B7DB4"/>
    <w:rsid w:val="004B7DEB"/>
    <w:rsid w:val="004B7EF7"/>
    <w:rsid w:val="004B7F02"/>
    <w:rsid w:val="004C09E7"/>
    <w:rsid w:val="004C199E"/>
    <w:rsid w:val="004C2387"/>
    <w:rsid w:val="004C2E73"/>
    <w:rsid w:val="004C2FA5"/>
    <w:rsid w:val="004C5652"/>
    <w:rsid w:val="004C6AFF"/>
    <w:rsid w:val="004C7B47"/>
    <w:rsid w:val="004C7BFC"/>
    <w:rsid w:val="004C7D18"/>
    <w:rsid w:val="004D0964"/>
    <w:rsid w:val="004D502B"/>
    <w:rsid w:val="004D6CF0"/>
    <w:rsid w:val="004D7086"/>
    <w:rsid w:val="004E01EC"/>
    <w:rsid w:val="004E1D64"/>
    <w:rsid w:val="004E21C4"/>
    <w:rsid w:val="004E3144"/>
    <w:rsid w:val="004E33B2"/>
    <w:rsid w:val="004E43B1"/>
    <w:rsid w:val="004E68BA"/>
    <w:rsid w:val="004E6B59"/>
    <w:rsid w:val="004E7707"/>
    <w:rsid w:val="004F1404"/>
    <w:rsid w:val="004F1796"/>
    <w:rsid w:val="004F2470"/>
    <w:rsid w:val="004F3600"/>
    <w:rsid w:val="004F4C98"/>
    <w:rsid w:val="004F5A1A"/>
    <w:rsid w:val="004F6607"/>
    <w:rsid w:val="004F693A"/>
    <w:rsid w:val="004F713D"/>
    <w:rsid w:val="004F7450"/>
    <w:rsid w:val="004F7EF1"/>
    <w:rsid w:val="00500E7A"/>
    <w:rsid w:val="00501260"/>
    <w:rsid w:val="005017EC"/>
    <w:rsid w:val="0050367E"/>
    <w:rsid w:val="005043A3"/>
    <w:rsid w:val="00504847"/>
    <w:rsid w:val="005048EA"/>
    <w:rsid w:val="005049F3"/>
    <w:rsid w:val="00504D00"/>
    <w:rsid w:val="00505808"/>
    <w:rsid w:val="00505BA6"/>
    <w:rsid w:val="0050666D"/>
    <w:rsid w:val="00506D72"/>
    <w:rsid w:val="00507265"/>
    <w:rsid w:val="0051043B"/>
    <w:rsid w:val="00510B60"/>
    <w:rsid w:val="00513498"/>
    <w:rsid w:val="005134EE"/>
    <w:rsid w:val="00513FCD"/>
    <w:rsid w:val="00514684"/>
    <w:rsid w:val="00514817"/>
    <w:rsid w:val="00515D36"/>
    <w:rsid w:val="00515F06"/>
    <w:rsid w:val="00515F8D"/>
    <w:rsid w:val="0051705D"/>
    <w:rsid w:val="0051728E"/>
    <w:rsid w:val="00517ED0"/>
    <w:rsid w:val="00520303"/>
    <w:rsid w:val="00521DF0"/>
    <w:rsid w:val="00522534"/>
    <w:rsid w:val="00522DA9"/>
    <w:rsid w:val="00524400"/>
    <w:rsid w:val="00524B01"/>
    <w:rsid w:val="0052544B"/>
    <w:rsid w:val="00525958"/>
    <w:rsid w:val="005260FA"/>
    <w:rsid w:val="00526DC1"/>
    <w:rsid w:val="00526EE9"/>
    <w:rsid w:val="0052746A"/>
    <w:rsid w:val="00527A44"/>
    <w:rsid w:val="00527E44"/>
    <w:rsid w:val="00527E96"/>
    <w:rsid w:val="005337B3"/>
    <w:rsid w:val="00533AEC"/>
    <w:rsid w:val="00533DCC"/>
    <w:rsid w:val="005347C3"/>
    <w:rsid w:val="00536B06"/>
    <w:rsid w:val="00536E41"/>
    <w:rsid w:val="00536F18"/>
    <w:rsid w:val="005371C9"/>
    <w:rsid w:val="005378BF"/>
    <w:rsid w:val="005423E0"/>
    <w:rsid w:val="00542C63"/>
    <w:rsid w:val="00542FAE"/>
    <w:rsid w:val="00544A50"/>
    <w:rsid w:val="00544AEA"/>
    <w:rsid w:val="005457FC"/>
    <w:rsid w:val="00546065"/>
    <w:rsid w:val="0054669B"/>
    <w:rsid w:val="00546DAD"/>
    <w:rsid w:val="0054790E"/>
    <w:rsid w:val="0055141C"/>
    <w:rsid w:val="005516EE"/>
    <w:rsid w:val="00552C37"/>
    <w:rsid w:val="005534B1"/>
    <w:rsid w:val="00553F7B"/>
    <w:rsid w:val="00554111"/>
    <w:rsid w:val="005541BF"/>
    <w:rsid w:val="005543E0"/>
    <w:rsid w:val="00554E62"/>
    <w:rsid w:val="00555850"/>
    <w:rsid w:val="005558F2"/>
    <w:rsid w:val="00556011"/>
    <w:rsid w:val="005563C3"/>
    <w:rsid w:val="005564A7"/>
    <w:rsid w:val="00556A50"/>
    <w:rsid w:val="005579A5"/>
    <w:rsid w:val="00557CD3"/>
    <w:rsid w:val="005603EE"/>
    <w:rsid w:val="0056117B"/>
    <w:rsid w:val="0056157F"/>
    <w:rsid w:val="00561D36"/>
    <w:rsid w:val="00562657"/>
    <w:rsid w:val="0056652F"/>
    <w:rsid w:val="00566A41"/>
    <w:rsid w:val="00566ADB"/>
    <w:rsid w:val="00566CB9"/>
    <w:rsid w:val="00567A2F"/>
    <w:rsid w:val="005714C5"/>
    <w:rsid w:val="00571B87"/>
    <w:rsid w:val="00571F6B"/>
    <w:rsid w:val="0057241D"/>
    <w:rsid w:val="00572CC5"/>
    <w:rsid w:val="0057331F"/>
    <w:rsid w:val="005747B8"/>
    <w:rsid w:val="005750C8"/>
    <w:rsid w:val="005751E5"/>
    <w:rsid w:val="005765BB"/>
    <w:rsid w:val="0057785A"/>
    <w:rsid w:val="0058010B"/>
    <w:rsid w:val="00580E90"/>
    <w:rsid w:val="0058138A"/>
    <w:rsid w:val="00581612"/>
    <w:rsid w:val="005823CB"/>
    <w:rsid w:val="00582433"/>
    <w:rsid w:val="00582A8B"/>
    <w:rsid w:val="00582CF1"/>
    <w:rsid w:val="00582CF3"/>
    <w:rsid w:val="00583453"/>
    <w:rsid w:val="0058365F"/>
    <w:rsid w:val="00584379"/>
    <w:rsid w:val="00585229"/>
    <w:rsid w:val="005852B7"/>
    <w:rsid w:val="00586865"/>
    <w:rsid w:val="00586EC0"/>
    <w:rsid w:val="00590651"/>
    <w:rsid w:val="005927A3"/>
    <w:rsid w:val="00592CBC"/>
    <w:rsid w:val="005931A6"/>
    <w:rsid w:val="005935D5"/>
    <w:rsid w:val="005938B5"/>
    <w:rsid w:val="00593FD2"/>
    <w:rsid w:val="00594045"/>
    <w:rsid w:val="00594A70"/>
    <w:rsid w:val="00594FA5"/>
    <w:rsid w:val="0059599C"/>
    <w:rsid w:val="0059645C"/>
    <w:rsid w:val="00596544"/>
    <w:rsid w:val="0059785D"/>
    <w:rsid w:val="00597AB5"/>
    <w:rsid w:val="005A0F36"/>
    <w:rsid w:val="005A1E14"/>
    <w:rsid w:val="005A2C5D"/>
    <w:rsid w:val="005A3338"/>
    <w:rsid w:val="005A4C69"/>
    <w:rsid w:val="005A51D2"/>
    <w:rsid w:val="005A62A1"/>
    <w:rsid w:val="005A6646"/>
    <w:rsid w:val="005A7239"/>
    <w:rsid w:val="005A7346"/>
    <w:rsid w:val="005A7816"/>
    <w:rsid w:val="005B032C"/>
    <w:rsid w:val="005B0A89"/>
    <w:rsid w:val="005B1499"/>
    <w:rsid w:val="005B4E5E"/>
    <w:rsid w:val="005B524F"/>
    <w:rsid w:val="005B5B8F"/>
    <w:rsid w:val="005B62A5"/>
    <w:rsid w:val="005B6A44"/>
    <w:rsid w:val="005B6C9F"/>
    <w:rsid w:val="005C0D92"/>
    <w:rsid w:val="005C21CE"/>
    <w:rsid w:val="005C310C"/>
    <w:rsid w:val="005C3B17"/>
    <w:rsid w:val="005C4765"/>
    <w:rsid w:val="005C4CE0"/>
    <w:rsid w:val="005C4FBB"/>
    <w:rsid w:val="005C78BA"/>
    <w:rsid w:val="005D05F2"/>
    <w:rsid w:val="005D12C1"/>
    <w:rsid w:val="005D2565"/>
    <w:rsid w:val="005D39BA"/>
    <w:rsid w:val="005D3E1C"/>
    <w:rsid w:val="005D4504"/>
    <w:rsid w:val="005D4B60"/>
    <w:rsid w:val="005D51EA"/>
    <w:rsid w:val="005D67D6"/>
    <w:rsid w:val="005D6B94"/>
    <w:rsid w:val="005E04EC"/>
    <w:rsid w:val="005E0BCB"/>
    <w:rsid w:val="005E15AE"/>
    <w:rsid w:val="005E173F"/>
    <w:rsid w:val="005E2362"/>
    <w:rsid w:val="005E275E"/>
    <w:rsid w:val="005E27C9"/>
    <w:rsid w:val="005E2BB5"/>
    <w:rsid w:val="005E2BE8"/>
    <w:rsid w:val="005E3AE2"/>
    <w:rsid w:val="005E3BCC"/>
    <w:rsid w:val="005E3C6D"/>
    <w:rsid w:val="005E40B8"/>
    <w:rsid w:val="005E5FB0"/>
    <w:rsid w:val="005E61E5"/>
    <w:rsid w:val="005F07EE"/>
    <w:rsid w:val="005F1360"/>
    <w:rsid w:val="005F1867"/>
    <w:rsid w:val="005F1AB3"/>
    <w:rsid w:val="005F1EF4"/>
    <w:rsid w:val="005F2E48"/>
    <w:rsid w:val="005F4C29"/>
    <w:rsid w:val="005F5888"/>
    <w:rsid w:val="005F5DF2"/>
    <w:rsid w:val="005F67E9"/>
    <w:rsid w:val="005F6D15"/>
    <w:rsid w:val="005F6DAD"/>
    <w:rsid w:val="005F6EA7"/>
    <w:rsid w:val="005F73F7"/>
    <w:rsid w:val="005F7D87"/>
    <w:rsid w:val="006007F0"/>
    <w:rsid w:val="00600913"/>
    <w:rsid w:val="00600C59"/>
    <w:rsid w:val="00600D19"/>
    <w:rsid w:val="00601550"/>
    <w:rsid w:val="00602198"/>
    <w:rsid w:val="00602D73"/>
    <w:rsid w:val="006033F7"/>
    <w:rsid w:val="00604416"/>
    <w:rsid w:val="00604C94"/>
    <w:rsid w:val="00605DAA"/>
    <w:rsid w:val="00606C40"/>
    <w:rsid w:val="0060779C"/>
    <w:rsid w:val="00610954"/>
    <w:rsid w:val="00610A83"/>
    <w:rsid w:val="00610CBA"/>
    <w:rsid w:val="0061238C"/>
    <w:rsid w:val="00612530"/>
    <w:rsid w:val="00612945"/>
    <w:rsid w:val="0061294E"/>
    <w:rsid w:val="00612C67"/>
    <w:rsid w:val="006144B6"/>
    <w:rsid w:val="00614733"/>
    <w:rsid w:val="00614FDA"/>
    <w:rsid w:val="00615504"/>
    <w:rsid w:val="0061556D"/>
    <w:rsid w:val="00616319"/>
    <w:rsid w:val="0061653D"/>
    <w:rsid w:val="0061662F"/>
    <w:rsid w:val="00616818"/>
    <w:rsid w:val="00616A05"/>
    <w:rsid w:val="00616A1E"/>
    <w:rsid w:val="00616BEC"/>
    <w:rsid w:val="006174C6"/>
    <w:rsid w:val="00617891"/>
    <w:rsid w:val="00620AD4"/>
    <w:rsid w:val="00622579"/>
    <w:rsid w:val="00622E3A"/>
    <w:rsid w:val="00624EBB"/>
    <w:rsid w:val="00625280"/>
    <w:rsid w:val="00625ACF"/>
    <w:rsid w:val="00626A8A"/>
    <w:rsid w:val="00627568"/>
    <w:rsid w:val="00630CB0"/>
    <w:rsid w:val="00630EBA"/>
    <w:rsid w:val="00634E93"/>
    <w:rsid w:val="0063638A"/>
    <w:rsid w:val="00636823"/>
    <w:rsid w:val="00637166"/>
    <w:rsid w:val="00637ED5"/>
    <w:rsid w:val="00640C00"/>
    <w:rsid w:val="00640CED"/>
    <w:rsid w:val="00640EB3"/>
    <w:rsid w:val="0064197F"/>
    <w:rsid w:val="006422E2"/>
    <w:rsid w:val="006428A9"/>
    <w:rsid w:val="00642B3C"/>
    <w:rsid w:val="00643536"/>
    <w:rsid w:val="00643C48"/>
    <w:rsid w:val="00644205"/>
    <w:rsid w:val="006450EF"/>
    <w:rsid w:val="006453B0"/>
    <w:rsid w:val="00646581"/>
    <w:rsid w:val="00646EAE"/>
    <w:rsid w:val="00647E48"/>
    <w:rsid w:val="00652A4D"/>
    <w:rsid w:val="00652CE5"/>
    <w:rsid w:val="00653D67"/>
    <w:rsid w:val="00654B6D"/>
    <w:rsid w:val="00654FD9"/>
    <w:rsid w:val="006565D0"/>
    <w:rsid w:val="00656875"/>
    <w:rsid w:val="00661472"/>
    <w:rsid w:val="00661E90"/>
    <w:rsid w:val="00662529"/>
    <w:rsid w:val="00663CD4"/>
    <w:rsid w:val="0066525B"/>
    <w:rsid w:val="00666144"/>
    <w:rsid w:val="00666711"/>
    <w:rsid w:val="006675E1"/>
    <w:rsid w:val="00670827"/>
    <w:rsid w:val="00671716"/>
    <w:rsid w:val="00672420"/>
    <w:rsid w:val="0067381C"/>
    <w:rsid w:val="00676954"/>
    <w:rsid w:val="00676F03"/>
    <w:rsid w:val="00676F36"/>
    <w:rsid w:val="00677AC9"/>
    <w:rsid w:val="006804C8"/>
    <w:rsid w:val="0068053F"/>
    <w:rsid w:val="00680FB0"/>
    <w:rsid w:val="006817F0"/>
    <w:rsid w:val="006818A0"/>
    <w:rsid w:val="00681E45"/>
    <w:rsid w:val="00682A60"/>
    <w:rsid w:val="006833F7"/>
    <w:rsid w:val="006841CB"/>
    <w:rsid w:val="00684368"/>
    <w:rsid w:val="00684505"/>
    <w:rsid w:val="0068660F"/>
    <w:rsid w:val="00690A22"/>
    <w:rsid w:val="00691FE4"/>
    <w:rsid w:val="006925C0"/>
    <w:rsid w:val="00692969"/>
    <w:rsid w:val="00692E07"/>
    <w:rsid w:val="00693041"/>
    <w:rsid w:val="00693DC6"/>
    <w:rsid w:val="006947D9"/>
    <w:rsid w:val="006947FB"/>
    <w:rsid w:val="0069611F"/>
    <w:rsid w:val="00696ACB"/>
    <w:rsid w:val="006A05E0"/>
    <w:rsid w:val="006A0678"/>
    <w:rsid w:val="006A09A0"/>
    <w:rsid w:val="006A1919"/>
    <w:rsid w:val="006A4894"/>
    <w:rsid w:val="006A58A0"/>
    <w:rsid w:val="006A5DD6"/>
    <w:rsid w:val="006A6101"/>
    <w:rsid w:val="006B0261"/>
    <w:rsid w:val="006B0EC4"/>
    <w:rsid w:val="006B2B43"/>
    <w:rsid w:val="006B57FA"/>
    <w:rsid w:val="006B591C"/>
    <w:rsid w:val="006B5BE9"/>
    <w:rsid w:val="006B5E22"/>
    <w:rsid w:val="006B6470"/>
    <w:rsid w:val="006B7020"/>
    <w:rsid w:val="006B70B8"/>
    <w:rsid w:val="006B75E3"/>
    <w:rsid w:val="006B7A48"/>
    <w:rsid w:val="006B7EBF"/>
    <w:rsid w:val="006B7F21"/>
    <w:rsid w:val="006C0A6C"/>
    <w:rsid w:val="006C2BFC"/>
    <w:rsid w:val="006C3F46"/>
    <w:rsid w:val="006C4A8C"/>
    <w:rsid w:val="006C5DF7"/>
    <w:rsid w:val="006C7104"/>
    <w:rsid w:val="006C7609"/>
    <w:rsid w:val="006C7683"/>
    <w:rsid w:val="006D0E79"/>
    <w:rsid w:val="006D13CA"/>
    <w:rsid w:val="006D2E39"/>
    <w:rsid w:val="006D2FAA"/>
    <w:rsid w:val="006D37C9"/>
    <w:rsid w:val="006D4DD6"/>
    <w:rsid w:val="006D529F"/>
    <w:rsid w:val="006D5A90"/>
    <w:rsid w:val="006D5D6E"/>
    <w:rsid w:val="006D626E"/>
    <w:rsid w:val="006D7162"/>
    <w:rsid w:val="006E094D"/>
    <w:rsid w:val="006E0E2C"/>
    <w:rsid w:val="006E0EA3"/>
    <w:rsid w:val="006E15E1"/>
    <w:rsid w:val="006E1AC4"/>
    <w:rsid w:val="006E1E13"/>
    <w:rsid w:val="006E260E"/>
    <w:rsid w:val="006E2897"/>
    <w:rsid w:val="006E3D87"/>
    <w:rsid w:val="006E421B"/>
    <w:rsid w:val="006E77CA"/>
    <w:rsid w:val="006E7C3D"/>
    <w:rsid w:val="006E7CA1"/>
    <w:rsid w:val="006F1089"/>
    <w:rsid w:val="006F15A3"/>
    <w:rsid w:val="006F1B37"/>
    <w:rsid w:val="006F1E22"/>
    <w:rsid w:val="006F1F68"/>
    <w:rsid w:val="006F311D"/>
    <w:rsid w:val="006F3196"/>
    <w:rsid w:val="006F34D7"/>
    <w:rsid w:val="006F3912"/>
    <w:rsid w:val="006F3E00"/>
    <w:rsid w:val="006F42BB"/>
    <w:rsid w:val="006F45AE"/>
    <w:rsid w:val="006F4726"/>
    <w:rsid w:val="006F5EB0"/>
    <w:rsid w:val="006F5EFA"/>
    <w:rsid w:val="006F5F32"/>
    <w:rsid w:val="006F6C98"/>
    <w:rsid w:val="006F7254"/>
    <w:rsid w:val="006F76A0"/>
    <w:rsid w:val="00700510"/>
    <w:rsid w:val="00700B0A"/>
    <w:rsid w:val="00701273"/>
    <w:rsid w:val="00701478"/>
    <w:rsid w:val="00701857"/>
    <w:rsid w:val="00701A4A"/>
    <w:rsid w:val="007022C6"/>
    <w:rsid w:val="0070308D"/>
    <w:rsid w:val="00703C85"/>
    <w:rsid w:val="007040E6"/>
    <w:rsid w:val="00704714"/>
    <w:rsid w:val="007047D5"/>
    <w:rsid w:val="00704D40"/>
    <w:rsid w:val="007051A0"/>
    <w:rsid w:val="0070628E"/>
    <w:rsid w:val="00706BE9"/>
    <w:rsid w:val="00707795"/>
    <w:rsid w:val="007104E4"/>
    <w:rsid w:val="0071140D"/>
    <w:rsid w:val="0071158C"/>
    <w:rsid w:val="00711766"/>
    <w:rsid w:val="00711B5D"/>
    <w:rsid w:val="00711E94"/>
    <w:rsid w:val="00712088"/>
    <w:rsid w:val="00713865"/>
    <w:rsid w:val="00714306"/>
    <w:rsid w:val="00715516"/>
    <w:rsid w:val="00720044"/>
    <w:rsid w:val="00721131"/>
    <w:rsid w:val="007217FB"/>
    <w:rsid w:val="0072182E"/>
    <w:rsid w:val="007221CF"/>
    <w:rsid w:val="0072356B"/>
    <w:rsid w:val="00723876"/>
    <w:rsid w:val="0072414C"/>
    <w:rsid w:val="00724379"/>
    <w:rsid w:val="0072437B"/>
    <w:rsid w:val="00724D5A"/>
    <w:rsid w:val="00724FB3"/>
    <w:rsid w:val="00725B92"/>
    <w:rsid w:val="00727311"/>
    <w:rsid w:val="00727379"/>
    <w:rsid w:val="007277CE"/>
    <w:rsid w:val="00727BDA"/>
    <w:rsid w:val="00727C31"/>
    <w:rsid w:val="007300C9"/>
    <w:rsid w:val="0073036A"/>
    <w:rsid w:val="007306F2"/>
    <w:rsid w:val="00730B45"/>
    <w:rsid w:val="00730CB5"/>
    <w:rsid w:val="00731980"/>
    <w:rsid w:val="00731AB5"/>
    <w:rsid w:val="00731F85"/>
    <w:rsid w:val="00732AC5"/>
    <w:rsid w:val="00732E54"/>
    <w:rsid w:val="00732EB9"/>
    <w:rsid w:val="00733D89"/>
    <w:rsid w:val="00734907"/>
    <w:rsid w:val="00734E45"/>
    <w:rsid w:val="0073611A"/>
    <w:rsid w:val="00737745"/>
    <w:rsid w:val="00741238"/>
    <w:rsid w:val="00745EF0"/>
    <w:rsid w:val="00746192"/>
    <w:rsid w:val="007505D2"/>
    <w:rsid w:val="0075204D"/>
    <w:rsid w:val="00752217"/>
    <w:rsid w:val="00752F93"/>
    <w:rsid w:val="0075389B"/>
    <w:rsid w:val="00757161"/>
    <w:rsid w:val="007575E0"/>
    <w:rsid w:val="0075791C"/>
    <w:rsid w:val="007602CC"/>
    <w:rsid w:val="00760521"/>
    <w:rsid w:val="00760B88"/>
    <w:rsid w:val="0076163F"/>
    <w:rsid w:val="007629F5"/>
    <w:rsid w:val="00762CA5"/>
    <w:rsid w:val="007631CD"/>
    <w:rsid w:val="0076367D"/>
    <w:rsid w:val="00764FEE"/>
    <w:rsid w:val="00765D92"/>
    <w:rsid w:val="007662D1"/>
    <w:rsid w:val="0076703A"/>
    <w:rsid w:val="007676D3"/>
    <w:rsid w:val="0076796B"/>
    <w:rsid w:val="00771771"/>
    <w:rsid w:val="0077317F"/>
    <w:rsid w:val="00773947"/>
    <w:rsid w:val="00774D23"/>
    <w:rsid w:val="00775196"/>
    <w:rsid w:val="0077559A"/>
    <w:rsid w:val="00775689"/>
    <w:rsid w:val="00775889"/>
    <w:rsid w:val="007768BD"/>
    <w:rsid w:val="00776CC5"/>
    <w:rsid w:val="00776D6B"/>
    <w:rsid w:val="00776FA4"/>
    <w:rsid w:val="00777261"/>
    <w:rsid w:val="00780B30"/>
    <w:rsid w:val="007819F4"/>
    <w:rsid w:val="00781CF6"/>
    <w:rsid w:val="00781FBA"/>
    <w:rsid w:val="0078355C"/>
    <w:rsid w:val="00783D1D"/>
    <w:rsid w:val="0078577B"/>
    <w:rsid w:val="0078688C"/>
    <w:rsid w:val="007868B5"/>
    <w:rsid w:val="00786E59"/>
    <w:rsid w:val="007916A4"/>
    <w:rsid w:val="007916F3"/>
    <w:rsid w:val="00791894"/>
    <w:rsid w:val="00791BFE"/>
    <w:rsid w:val="00792C93"/>
    <w:rsid w:val="007A04EB"/>
    <w:rsid w:val="007A0AF9"/>
    <w:rsid w:val="007A1263"/>
    <w:rsid w:val="007A2C1E"/>
    <w:rsid w:val="007A2EDC"/>
    <w:rsid w:val="007A39B0"/>
    <w:rsid w:val="007A5ED5"/>
    <w:rsid w:val="007A60EA"/>
    <w:rsid w:val="007A6E0D"/>
    <w:rsid w:val="007A71EE"/>
    <w:rsid w:val="007B028C"/>
    <w:rsid w:val="007B03E5"/>
    <w:rsid w:val="007B0439"/>
    <w:rsid w:val="007B052F"/>
    <w:rsid w:val="007B0BD0"/>
    <w:rsid w:val="007B1B93"/>
    <w:rsid w:val="007B1FEB"/>
    <w:rsid w:val="007B1FFD"/>
    <w:rsid w:val="007B2394"/>
    <w:rsid w:val="007B3497"/>
    <w:rsid w:val="007B35C9"/>
    <w:rsid w:val="007B3DCA"/>
    <w:rsid w:val="007B49FC"/>
    <w:rsid w:val="007B4A93"/>
    <w:rsid w:val="007B50C2"/>
    <w:rsid w:val="007B50F6"/>
    <w:rsid w:val="007B56FC"/>
    <w:rsid w:val="007B585B"/>
    <w:rsid w:val="007B6560"/>
    <w:rsid w:val="007B7304"/>
    <w:rsid w:val="007B7CAF"/>
    <w:rsid w:val="007C0B08"/>
    <w:rsid w:val="007C1FF8"/>
    <w:rsid w:val="007C2536"/>
    <w:rsid w:val="007C282D"/>
    <w:rsid w:val="007C2DAC"/>
    <w:rsid w:val="007C300D"/>
    <w:rsid w:val="007C3308"/>
    <w:rsid w:val="007C36FE"/>
    <w:rsid w:val="007C38EA"/>
    <w:rsid w:val="007C3ACE"/>
    <w:rsid w:val="007C510B"/>
    <w:rsid w:val="007C5D09"/>
    <w:rsid w:val="007C71B9"/>
    <w:rsid w:val="007C7431"/>
    <w:rsid w:val="007C7653"/>
    <w:rsid w:val="007D1519"/>
    <w:rsid w:val="007D1997"/>
    <w:rsid w:val="007D19AD"/>
    <w:rsid w:val="007D1AB7"/>
    <w:rsid w:val="007D1BCA"/>
    <w:rsid w:val="007D2A8F"/>
    <w:rsid w:val="007D334D"/>
    <w:rsid w:val="007D3FDD"/>
    <w:rsid w:val="007D423B"/>
    <w:rsid w:val="007D466D"/>
    <w:rsid w:val="007D6F2E"/>
    <w:rsid w:val="007D7229"/>
    <w:rsid w:val="007D7A71"/>
    <w:rsid w:val="007D7C4A"/>
    <w:rsid w:val="007E08E3"/>
    <w:rsid w:val="007E1544"/>
    <w:rsid w:val="007E1C59"/>
    <w:rsid w:val="007E2828"/>
    <w:rsid w:val="007E34FC"/>
    <w:rsid w:val="007E3D0F"/>
    <w:rsid w:val="007E4228"/>
    <w:rsid w:val="007E502F"/>
    <w:rsid w:val="007E5840"/>
    <w:rsid w:val="007E61BA"/>
    <w:rsid w:val="007E63B3"/>
    <w:rsid w:val="007E6ABE"/>
    <w:rsid w:val="007E6DC8"/>
    <w:rsid w:val="007F02AA"/>
    <w:rsid w:val="007F108E"/>
    <w:rsid w:val="007F269A"/>
    <w:rsid w:val="007F2813"/>
    <w:rsid w:val="007F2911"/>
    <w:rsid w:val="007F2F51"/>
    <w:rsid w:val="007F42B5"/>
    <w:rsid w:val="007F478B"/>
    <w:rsid w:val="007F6068"/>
    <w:rsid w:val="007F733A"/>
    <w:rsid w:val="007F74C2"/>
    <w:rsid w:val="007F7541"/>
    <w:rsid w:val="00801208"/>
    <w:rsid w:val="008032D2"/>
    <w:rsid w:val="00804B12"/>
    <w:rsid w:val="008051BB"/>
    <w:rsid w:val="0080566A"/>
    <w:rsid w:val="00805707"/>
    <w:rsid w:val="00805EBA"/>
    <w:rsid w:val="0080672A"/>
    <w:rsid w:val="0080691B"/>
    <w:rsid w:val="00806F9F"/>
    <w:rsid w:val="00807D71"/>
    <w:rsid w:val="0081159A"/>
    <w:rsid w:val="0081188D"/>
    <w:rsid w:val="00813B23"/>
    <w:rsid w:val="00814EA1"/>
    <w:rsid w:val="00816583"/>
    <w:rsid w:val="008172B3"/>
    <w:rsid w:val="00817522"/>
    <w:rsid w:val="00817780"/>
    <w:rsid w:val="00817F5C"/>
    <w:rsid w:val="00820261"/>
    <w:rsid w:val="00820A66"/>
    <w:rsid w:val="00820E46"/>
    <w:rsid w:val="0082160E"/>
    <w:rsid w:val="008238EA"/>
    <w:rsid w:val="00823937"/>
    <w:rsid w:val="00823AAB"/>
    <w:rsid w:val="00823AAF"/>
    <w:rsid w:val="00824C91"/>
    <w:rsid w:val="00824CA0"/>
    <w:rsid w:val="00825196"/>
    <w:rsid w:val="0082531E"/>
    <w:rsid w:val="0082646C"/>
    <w:rsid w:val="008266AB"/>
    <w:rsid w:val="00826744"/>
    <w:rsid w:val="00827D61"/>
    <w:rsid w:val="00830E5F"/>
    <w:rsid w:val="00831C37"/>
    <w:rsid w:val="008320A1"/>
    <w:rsid w:val="00832979"/>
    <w:rsid w:val="0083483D"/>
    <w:rsid w:val="00834FF2"/>
    <w:rsid w:val="0083605C"/>
    <w:rsid w:val="00836D65"/>
    <w:rsid w:val="00842371"/>
    <w:rsid w:val="00842FC6"/>
    <w:rsid w:val="008442F2"/>
    <w:rsid w:val="008443AD"/>
    <w:rsid w:val="008446BE"/>
    <w:rsid w:val="00844F5D"/>
    <w:rsid w:val="008454F2"/>
    <w:rsid w:val="00845950"/>
    <w:rsid w:val="00846571"/>
    <w:rsid w:val="00847531"/>
    <w:rsid w:val="00851075"/>
    <w:rsid w:val="0085147E"/>
    <w:rsid w:val="00854AAE"/>
    <w:rsid w:val="00854E90"/>
    <w:rsid w:val="00855014"/>
    <w:rsid w:val="00855DC5"/>
    <w:rsid w:val="00855F49"/>
    <w:rsid w:val="0085619A"/>
    <w:rsid w:val="00856254"/>
    <w:rsid w:val="00856449"/>
    <w:rsid w:val="00856668"/>
    <w:rsid w:val="00857185"/>
    <w:rsid w:val="008601B1"/>
    <w:rsid w:val="0086084F"/>
    <w:rsid w:val="008609D7"/>
    <w:rsid w:val="00861292"/>
    <w:rsid w:val="00861B39"/>
    <w:rsid w:val="008627C3"/>
    <w:rsid w:val="00862939"/>
    <w:rsid w:val="00863B5E"/>
    <w:rsid w:val="00863F6B"/>
    <w:rsid w:val="0086491C"/>
    <w:rsid w:val="00864DD6"/>
    <w:rsid w:val="00866379"/>
    <w:rsid w:val="008668D4"/>
    <w:rsid w:val="00866ABE"/>
    <w:rsid w:val="00867CA2"/>
    <w:rsid w:val="00867FA2"/>
    <w:rsid w:val="00870230"/>
    <w:rsid w:val="008703A7"/>
    <w:rsid w:val="008746A4"/>
    <w:rsid w:val="0087490A"/>
    <w:rsid w:val="00874DEE"/>
    <w:rsid w:val="008750E6"/>
    <w:rsid w:val="008762B9"/>
    <w:rsid w:val="00877B4F"/>
    <w:rsid w:val="008807AF"/>
    <w:rsid w:val="008822BF"/>
    <w:rsid w:val="00882C21"/>
    <w:rsid w:val="00884B90"/>
    <w:rsid w:val="00884BCA"/>
    <w:rsid w:val="00884FA5"/>
    <w:rsid w:val="0088521F"/>
    <w:rsid w:val="00885E63"/>
    <w:rsid w:val="00887374"/>
    <w:rsid w:val="008914A6"/>
    <w:rsid w:val="00891734"/>
    <w:rsid w:val="008929CE"/>
    <w:rsid w:val="008946A1"/>
    <w:rsid w:val="00894817"/>
    <w:rsid w:val="0089501F"/>
    <w:rsid w:val="00896266"/>
    <w:rsid w:val="00896374"/>
    <w:rsid w:val="00897A68"/>
    <w:rsid w:val="00897B4F"/>
    <w:rsid w:val="00897E1C"/>
    <w:rsid w:val="008A0054"/>
    <w:rsid w:val="008A0136"/>
    <w:rsid w:val="008A0C15"/>
    <w:rsid w:val="008A13C4"/>
    <w:rsid w:val="008A1BFF"/>
    <w:rsid w:val="008A27F2"/>
    <w:rsid w:val="008A3674"/>
    <w:rsid w:val="008A593C"/>
    <w:rsid w:val="008A5CF4"/>
    <w:rsid w:val="008A5F78"/>
    <w:rsid w:val="008A5FCD"/>
    <w:rsid w:val="008A6606"/>
    <w:rsid w:val="008A6B95"/>
    <w:rsid w:val="008A7166"/>
    <w:rsid w:val="008A7722"/>
    <w:rsid w:val="008B0432"/>
    <w:rsid w:val="008B1533"/>
    <w:rsid w:val="008B21EA"/>
    <w:rsid w:val="008B28D0"/>
    <w:rsid w:val="008B475C"/>
    <w:rsid w:val="008B4FD5"/>
    <w:rsid w:val="008B513E"/>
    <w:rsid w:val="008B5B20"/>
    <w:rsid w:val="008B5DCC"/>
    <w:rsid w:val="008B5ED9"/>
    <w:rsid w:val="008B618A"/>
    <w:rsid w:val="008B68EF"/>
    <w:rsid w:val="008B6DAC"/>
    <w:rsid w:val="008C0B3C"/>
    <w:rsid w:val="008C1B40"/>
    <w:rsid w:val="008C24DD"/>
    <w:rsid w:val="008C2613"/>
    <w:rsid w:val="008C2DF3"/>
    <w:rsid w:val="008C37FC"/>
    <w:rsid w:val="008C3BF9"/>
    <w:rsid w:val="008C3DD3"/>
    <w:rsid w:val="008C4F58"/>
    <w:rsid w:val="008C6551"/>
    <w:rsid w:val="008D0060"/>
    <w:rsid w:val="008D012C"/>
    <w:rsid w:val="008D0A48"/>
    <w:rsid w:val="008D0EF3"/>
    <w:rsid w:val="008D16A7"/>
    <w:rsid w:val="008D1901"/>
    <w:rsid w:val="008D20C2"/>
    <w:rsid w:val="008D2991"/>
    <w:rsid w:val="008D2CF8"/>
    <w:rsid w:val="008D32C5"/>
    <w:rsid w:val="008D333A"/>
    <w:rsid w:val="008D34D8"/>
    <w:rsid w:val="008D3523"/>
    <w:rsid w:val="008D3820"/>
    <w:rsid w:val="008D3C2C"/>
    <w:rsid w:val="008D4229"/>
    <w:rsid w:val="008D49DB"/>
    <w:rsid w:val="008D5189"/>
    <w:rsid w:val="008D64E7"/>
    <w:rsid w:val="008D68EB"/>
    <w:rsid w:val="008D6963"/>
    <w:rsid w:val="008D6A58"/>
    <w:rsid w:val="008D76C9"/>
    <w:rsid w:val="008E0801"/>
    <w:rsid w:val="008E083B"/>
    <w:rsid w:val="008E1520"/>
    <w:rsid w:val="008E179F"/>
    <w:rsid w:val="008E1E36"/>
    <w:rsid w:val="008E2084"/>
    <w:rsid w:val="008E3089"/>
    <w:rsid w:val="008E3B2E"/>
    <w:rsid w:val="008E3EEA"/>
    <w:rsid w:val="008E5682"/>
    <w:rsid w:val="008E5E4C"/>
    <w:rsid w:val="008E60E9"/>
    <w:rsid w:val="008E6D57"/>
    <w:rsid w:val="008F09D5"/>
    <w:rsid w:val="008F124E"/>
    <w:rsid w:val="008F1300"/>
    <w:rsid w:val="008F22A8"/>
    <w:rsid w:val="008F4FC2"/>
    <w:rsid w:val="008F6D9C"/>
    <w:rsid w:val="008F728A"/>
    <w:rsid w:val="008F7B72"/>
    <w:rsid w:val="008F7BB5"/>
    <w:rsid w:val="008F7D7B"/>
    <w:rsid w:val="009002B5"/>
    <w:rsid w:val="00901781"/>
    <w:rsid w:val="009017AB"/>
    <w:rsid w:val="00902397"/>
    <w:rsid w:val="00902414"/>
    <w:rsid w:val="0090322C"/>
    <w:rsid w:val="009035FB"/>
    <w:rsid w:val="00904559"/>
    <w:rsid w:val="0090571D"/>
    <w:rsid w:val="00906290"/>
    <w:rsid w:val="0090770F"/>
    <w:rsid w:val="00907E12"/>
    <w:rsid w:val="00911327"/>
    <w:rsid w:val="009114C9"/>
    <w:rsid w:val="00911806"/>
    <w:rsid w:val="00911BB3"/>
    <w:rsid w:val="00912D21"/>
    <w:rsid w:val="0091355A"/>
    <w:rsid w:val="00913697"/>
    <w:rsid w:val="0091439F"/>
    <w:rsid w:val="00914A7C"/>
    <w:rsid w:val="0091593E"/>
    <w:rsid w:val="00915A77"/>
    <w:rsid w:val="00915F5B"/>
    <w:rsid w:val="009173E1"/>
    <w:rsid w:val="00917613"/>
    <w:rsid w:val="00917EAC"/>
    <w:rsid w:val="00920150"/>
    <w:rsid w:val="0092094E"/>
    <w:rsid w:val="00920EBF"/>
    <w:rsid w:val="00921378"/>
    <w:rsid w:val="00923353"/>
    <w:rsid w:val="00925242"/>
    <w:rsid w:val="009254F6"/>
    <w:rsid w:val="00926601"/>
    <w:rsid w:val="00926F23"/>
    <w:rsid w:val="00931B6E"/>
    <w:rsid w:val="00932EC8"/>
    <w:rsid w:val="009330DC"/>
    <w:rsid w:val="00933EEC"/>
    <w:rsid w:val="00934F12"/>
    <w:rsid w:val="00934F71"/>
    <w:rsid w:val="0093503D"/>
    <w:rsid w:val="009353FF"/>
    <w:rsid w:val="00936142"/>
    <w:rsid w:val="009361D4"/>
    <w:rsid w:val="009373B4"/>
    <w:rsid w:val="00940ACE"/>
    <w:rsid w:val="00941589"/>
    <w:rsid w:val="0094174F"/>
    <w:rsid w:val="00941C76"/>
    <w:rsid w:val="00942F51"/>
    <w:rsid w:val="009431EB"/>
    <w:rsid w:val="00943A56"/>
    <w:rsid w:val="00944218"/>
    <w:rsid w:val="0094561B"/>
    <w:rsid w:val="009459F2"/>
    <w:rsid w:val="00945DD7"/>
    <w:rsid w:val="009464E5"/>
    <w:rsid w:val="009469E9"/>
    <w:rsid w:val="00946D69"/>
    <w:rsid w:val="00947AC1"/>
    <w:rsid w:val="00947E12"/>
    <w:rsid w:val="00952DEB"/>
    <w:rsid w:val="00953696"/>
    <w:rsid w:val="00953986"/>
    <w:rsid w:val="00954488"/>
    <w:rsid w:val="00954591"/>
    <w:rsid w:val="0095688E"/>
    <w:rsid w:val="00957F3F"/>
    <w:rsid w:val="00960C57"/>
    <w:rsid w:val="00961F38"/>
    <w:rsid w:val="00962072"/>
    <w:rsid w:val="009621C9"/>
    <w:rsid w:val="0096282D"/>
    <w:rsid w:val="00963B86"/>
    <w:rsid w:val="00963E90"/>
    <w:rsid w:val="0096418D"/>
    <w:rsid w:val="009648CD"/>
    <w:rsid w:val="009652EA"/>
    <w:rsid w:val="0096552A"/>
    <w:rsid w:val="009662E5"/>
    <w:rsid w:val="009664DD"/>
    <w:rsid w:val="009679BB"/>
    <w:rsid w:val="00967ED5"/>
    <w:rsid w:val="00970607"/>
    <w:rsid w:val="00972165"/>
    <w:rsid w:val="00972624"/>
    <w:rsid w:val="009727D1"/>
    <w:rsid w:val="0097452B"/>
    <w:rsid w:val="00974629"/>
    <w:rsid w:val="00974C22"/>
    <w:rsid w:val="00975370"/>
    <w:rsid w:val="00975A1A"/>
    <w:rsid w:val="0097666A"/>
    <w:rsid w:val="0097745B"/>
    <w:rsid w:val="00977478"/>
    <w:rsid w:val="00980064"/>
    <w:rsid w:val="00980E2B"/>
    <w:rsid w:val="0098392B"/>
    <w:rsid w:val="009844C4"/>
    <w:rsid w:val="00984E46"/>
    <w:rsid w:val="00984FEE"/>
    <w:rsid w:val="00985404"/>
    <w:rsid w:val="00985C19"/>
    <w:rsid w:val="009862A9"/>
    <w:rsid w:val="00987B14"/>
    <w:rsid w:val="0099041E"/>
    <w:rsid w:val="00990B26"/>
    <w:rsid w:val="00991E11"/>
    <w:rsid w:val="00992940"/>
    <w:rsid w:val="009943A5"/>
    <w:rsid w:val="00996425"/>
    <w:rsid w:val="00996E5C"/>
    <w:rsid w:val="00997ED5"/>
    <w:rsid w:val="009A0433"/>
    <w:rsid w:val="009A0814"/>
    <w:rsid w:val="009A1BA7"/>
    <w:rsid w:val="009A5596"/>
    <w:rsid w:val="009A56C1"/>
    <w:rsid w:val="009A6ED9"/>
    <w:rsid w:val="009B08C4"/>
    <w:rsid w:val="009B0920"/>
    <w:rsid w:val="009B0A00"/>
    <w:rsid w:val="009B10BE"/>
    <w:rsid w:val="009B2303"/>
    <w:rsid w:val="009B357A"/>
    <w:rsid w:val="009B5045"/>
    <w:rsid w:val="009B5569"/>
    <w:rsid w:val="009B6653"/>
    <w:rsid w:val="009B6ADE"/>
    <w:rsid w:val="009B7192"/>
    <w:rsid w:val="009B71ED"/>
    <w:rsid w:val="009C10EF"/>
    <w:rsid w:val="009C12E0"/>
    <w:rsid w:val="009C177A"/>
    <w:rsid w:val="009C2150"/>
    <w:rsid w:val="009C2FEE"/>
    <w:rsid w:val="009C3454"/>
    <w:rsid w:val="009C350A"/>
    <w:rsid w:val="009C379B"/>
    <w:rsid w:val="009C4042"/>
    <w:rsid w:val="009C450E"/>
    <w:rsid w:val="009C4662"/>
    <w:rsid w:val="009C4FFC"/>
    <w:rsid w:val="009C5062"/>
    <w:rsid w:val="009C68CA"/>
    <w:rsid w:val="009C73C1"/>
    <w:rsid w:val="009D01CA"/>
    <w:rsid w:val="009D0269"/>
    <w:rsid w:val="009D0B3E"/>
    <w:rsid w:val="009D21DC"/>
    <w:rsid w:val="009D22D9"/>
    <w:rsid w:val="009D2861"/>
    <w:rsid w:val="009D36EF"/>
    <w:rsid w:val="009D3929"/>
    <w:rsid w:val="009D443F"/>
    <w:rsid w:val="009D455C"/>
    <w:rsid w:val="009D5C7A"/>
    <w:rsid w:val="009D6197"/>
    <w:rsid w:val="009D6217"/>
    <w:rsid w:val="009D64C5"/>
    <w:rsid w:val="009D7A1F"/>
    <w:rsid w:val="009E1AA2"/>
    <w:rsid w:val="009E1CB5"/>
    <w:rsid w:val="009E1EB8"/>
    <w:rsid w:val="009E23C9"/>
    <w:rsid w:val="009E285E"/>
    <w:rsid w:val="009E2ED0"/>
    <w:rsid w:val="009E3E99"/>
    <w:rsid w:val="009E569B"/>
    <w:rsid w:val="009E5CCD"/>
    <w:rsid w:val="009E6815"/>
    <w:rsid w:val="009E7064"/>
    <w:rsid w:val="009F0E97"/>
    <w:rsid w:val="009F14B7"/>
    <w:rsid w:val="009F2047"/>
    <w:rsid w:val="009F3A10"/>
    <w:rsid w:val="009F5417"/>
    <w:rsid w:val="009F5A8B"/>
    <w:rsid w:val="009F5E03"/>
    <w:rsid w:val="009F6005"/>
    <w:rsid w:val="009F6743"/>
    <w:rsid w:val="00A0257F"/>
    <w:rsid w:val="00A04396"/>
    <w:rsid w:val="00A04607"/>
    <w:rsid w:val="00A0501C"/>
    <w:rsid w:val="00A058D0"/>
    <w:rsid w:val="00A069DE"/>
    <w:rsid w:val="00A0720C"/>
    <w:rsid w:val="00A10C56"/>
    <w:rsid w:val="00A10D34"/>
    <w:rsid w:val="00A10FC3"/>
    <w:rsid w:val="00A11C4B"/>
    <w:rsid w:val="00A13336"/>
    <w:rsid w:val="00A137E3"/>
    <w:rsid w:val="00A156B3"/>
    <w:rsid w:val="00A167CC"/>
    <w:rsid w:val="00A16C31"/>
    <w:rsid w:val="00A17CAB"/>
    <w:rsid w:val="00A17E76"/>
    <w:rsid w:val="00A20008"/>
    <w:rsid w:val="00A20C5A"/>
    <w:rsid w:val="00A20FC5"/>
    <w:rsid w:val="00A2214B"/>
    <w:rsid w:val="00A22A95"/>
    <w:rsid w:val="00A22BC2"/>
    <w:rsid w:val="00A22D05"/>
    <w:rsid w:val="00A22DDB"/>
    <w:rsid w:val="00A22FD1"/>
    <w:rsid w:val="00A23277"/>
    <w:rsid w:val="00A24DDF"/>
    <w:rsid w:val="00A24F3C"/>
    <w:rsid w:val="00A2523E"/>
    <w:rsid w:val="00A25B0B"/>
    <w:rsid w:val="00A261D7"/>
    <w:rsid w:val="00A262E1"/>
    <w:rsid w:val="00A263B8"/>
    <w:rsid w:val="00A265C2"/>
    <w:rsid w:val="00A271C6"/>
    <w:rsid w:val="00A303A7"/>
    <w:rsid w:val="00A30F63"/>
    <w:rsid w:val="00A311F2"/>
    <w:rsid w:val="00A31A04"/>
    <w:rsid w:val="00A32BAD"/>
    <w:rsid w:val="00A3393B"/>
    <w:rsid w:val="00A34090"/>
    <w:rsid w:val="00A3480F"/>
    <w:rsid w:val="00A34DA6"/>
    <w:rsid w:val="00A3539F"/>
    <w:rsid w:val="00A36064"/>
    <w:rsid w:val="00A37EE1"/>
    <w:rsid w:val="00A41CD0"/>
    <w:rsid w:val="00A41E7E"/>
    <w:rsid w:val="00A41F0C"/>
    <w:rsid w:val="00A429C5"/>
    <w:rsid w:val="00A4319D"/>
    <w:rsid w:val="00A4344D"/>
    <w:rsid w:val="00A43E1D"/>
    <w:rsid w:val="00A4557C"/>
    <w:rsid w:val="00A45AF9"/>
    <w:rsid w:val="00A46078"/>
    <w:rsid w:val="00A46E9F"/>
    <w:rsid w:val="00A46EE6"/>
    <w:rsid w:val="00A47EA9"/>
    <w:rsid w:val="00A47F16"/>
    <w:rsid w:val="00A50BD7"/>
    <w:rsid w:val="00A51B71"/>
    <w:rsid w:val="00A53208"/>
    <w:rsid w:val="00A5524F"/>
    <w:rsid w:val="00A56D72"/>
    <w:rsid w:val="00A60D79"/>
    <w:rsid w:val="00A60E85"/>
    <w:rsid w:val="00A60F86"/>
    <w:rsid w:val="00A626FA"/>
    <w:rsid w:val="00A630E0"/>
    <w:rsid w:val="00A63212"/>
    <w:rsid w:val="00A635FE"/>
    <w:rsid w:val="00A6412F"/>
    <w:rsid w:val="00A651BE"/>
    <w:rsid w:val="00A6588C"/>
    <w:rsid w:val="00A666EE"/>
    <w:rsid w:val="00A66C18"/>
    <w:rsid w:val="00A67103"/>
    <w:rsid w:val="00A73678"/>
    <w:rsid w:val="00A74269"/>
    <w:rsid w:val="00A743BD"/>
    <w:rsid w:val="00A751E8"/>
    <w:rsid w:val="00A75562"/>
    <w:rsid w:val="00A75D7F"/>
    <w:rsid w:val="00A76996"/>
    <w:rsid w:val="00A76E99"/>
    <w:rsid w:val="00A774C1"/>
    <w:rsid w:val="00A77FB3"/>
    <w:rsid w:val="00A80472"/>
    <w:rsid w:val="00A81D66"/>
    <w:rsid w:val="00A8230D"/>
    <w:rsid w:val="00A83301"/>
    <w:rsid w:val="00A83674"/>
    <w:rsid w:val="00A84184"/>
    <w:rsid w:val="00A84A12"/>
    <w:rsid w:val="00A879DE"/>
    <w:rsid w:val="00A904D5"/>
    <w:rsid w:val="00A91051"/>
    <w:rsid w:val="00A931F4"/>
    <w:rsid w:val="00A94BFD"/>
    <w:rsid w:val="00A96962"/>
    <w:rsid w:val="00A96F10"/>
    <w:rsid w:val="00AA126E"/>
    <w:rsid w:val="00AA3AFB"/>
    <w:rsid w:val="00AA3C8D"/>
    <w:rsid w:val="00AA4768"/>
    <w:rsid w:val="00AA4B1E"/>
    <w:rsid w:val="00AA4BAB"/>
    <w:rsid w:val="00AA4FE7"/>
    <w:rsid w:val="00AA5F92"/>
    <w:rsid w:val="00AA66FE"/>
    <w:rsid w:val="00AA6969"/>
    <w:rsid w:val="00AA6B68"/>
    <w:rsid w:val="00AA76D5"/>
    <w:rsid w:val="00AA7F03"/>
    <w:rsid w:val="00AB0E41"/>
    <w:rsid w:val="00AB0FE4"/>
    <w:rsid w:val="00AB1A6C"/>
    <w:rsid w:val="00AB1C3D"/>
    <w:rsid w:val="00AB3594"/>
    <w:rsid w:val="00AB361D"/>
    <w:rsid w:val="00AB3BCD"/>
    <w:rsid w:val="00AB59A9"/>
    <w:rsid w:val="00AB5CDE"/>
    <w:rsid w:val="00AB66DC"/>
    <w:rsid w:val="00AB6D34"/>
    <w:rsid w:val="00AC0165"/>
    <w:rsid w:val="00AC0B0E"/>
    <w:rsid w:val="00AC1747"/>
    <w:rsid w:val="00AC1CEC"/>
    <w:rsid w:val="00AC1F58"/>
    <w:rsid w:val="00AC210B"/>
    <w:rsid w:val="00AC2566"/>
    <w:rsid w:val="00AC2919"/>
    <w:rsid w:val="00AC3018"/>
    <w:rsid w:val="00AC30F2"/>
    <w:rsid w:val="00AC44F5"/>
    <w:rsid w:val="00AC4E41"/>
    <w:rsid w:val="00AC4EE5"/>
    <w:rsid w:val="00AC5371"/>
    <w:rsid w:val="00AC5763"/>
    <w:rsid w:val="00AC5C04"/>
    <w:rsid w:val="00AC60CB"/>
    <w:rsid w:val="00AC62BA"/>
    <w:rsid w:val="00AC6A0A"/>
    <w:rsid w:val="00AD0C66"/>
    <w:rsid w:val="00AD10C3"/>
    <w:rsid w:val="00AD17C4"/>
    <w:rsid w:val="00AD17FF"/>
    <w:rsid w:val="00AD193F"/>
    <w:rsid w:val="00AD26EC"/>
    <w:rsid w:val="00AD2808"/>
    <w:rsid w:val="00AD28C8"/>
    <w:rsid w:val="00AD2F92"/>
    <w:rsid w:val="00AD3C15"/>
    <w:rsid w:val="00AD3FF1"/>
    <w:rsid w:val="00AD4907"/>
    <w:rsid w:val="00AD6CE1"/>
    <w:rsid w:val="00AD6E02"/>
    <w:rsid w:val="00AD6F28"/>
    <w:rsid w:val="00AE042C"/>
    <w:rsid w:val="00AE0B1A"/>
    <w:rsid w:val="00AE1C1F"/>
    <w:rsid w:val="00AE21A7"/>
    <w:rsid w:val="00AE2279"/>
    <w:rsid w:val="00AE253E"/>
    <w:rsid w:val="00AE2896"/>
    <w:rsid w:val="00AE3893"/>
    <w:rsid w:val="00AE3A8B"/>
    <w:rsid w:val="00AE4E90"/>
    <w:rsid w:val="00AE4EA0"/>
    <w:rsid w:val="00AE564F"/>
    <w:rsid w:val="00AE6B2F"/>
    <w:rsid w:val="00AE6D66"/>
    <w:rsid w:val="00AE731A"/>
    <w:rsid w:val="00AE7B17"/>
    <w:rsid w:val="00AF0CCE"/>
    <w:rsid w:val="00AF13CD"/>
    <w:rsid w:val="00AF239F"/>
    <w:rsid w:val="00AF2530"/>
    <w:rsid w:val="00AF2836"/>
    <w:rsid w:val="00AF2A00"/>
    <w:rsid w:val="00AF3051"/>
    <w:rsid w:val="00AF34E4"/>
    <w:rsid w:val="00AF3ABE"/>
    <w:rsid w:val="00AF592B"/>
    <w:rsid w:val="00AF65F7"/>
    <w:rsid w:val="00AF78C9"/>
    <w:rsid w:val="00AF7DFB"/>
    <w:rsid w:val="00B01256"/>
    <w:rsid w:val="00B018BB"/>
    <w:rsid w:val="00B03217"/>
    <w:rsid w:val="00B03ED1"/>
    <w:rsid w:val="00B0401D"/>
    <w:rsid w:val="00B040E6"/>
    <w:rsid w:val="00B04C0A"/>
    <w:rsid w:val="00B06BC0"/>
    <w:rsid w:val="00B0739D"/>
    <w:rsid w:val="00B0744F"/>
    <w:rsid w:val="00B07595"/>
    <w:rsid w:val="00B07E01"/>
    <w:rsid w:val="00B07ED1"/>
    <w:rsid w:val="00B1008F"/>
    <w:rsid w:val="00B102AA"/>
    <w:rsid w:val="00B1193A"/>
    <w:rsid w:val="00B12466"/>
    <w:rsid w:val="00B12E20"/>
    <w:rsid w:val="00B139E6"/>
    <w:rsid w:val="00B1423E"/>
    <w:rsid w:val="00B1493A"/>
    <w:rsid w:val="00B153A4"/>
    <w:rsid w:val="00B15BBF"/>
    <w:rsid w:val="00B15BF6"/>
    <w:rsid w:val="00B16C94"/>
    <w:rsid w:val="00B17D4C"/>
    <w:rsid w:val="00B17FD6"/>
    <w:rsid w:val="00B20C61"/>
    <w:rsid w:val="00B212B4"/>
    <w:rsid w:val="00B21510"/>
    <w:rsid w:val="00B22170"/>
    <w:rsid w:val="00B22E40"/>
    <w:rsid w:val="00B2458B"/>
    <w:rsid w:val="00B24A5F"/>
    <w:rsid w:val="00B250E3"/>
    <w:rsid w:val="00B252C7"/>
    <w:rsid w:val="00B2618B"/>
    <w:rsid w:val="00B2764C"/>
    <w:rsid w:val="00B27A25"/>
    <w:rsid w:val="00B306D3"/>
    <w:rsid w:val="00B32646"/>
    <w:rsid w:val="00B32E79"/>
    <w:rsid w:val="00B336C8"/>
    <w:rsid w:val="00B33797"/>
    <w:rsid w:val="00B34EE7"/>
    <w:rsid w:val="00B356DE"/>
    <w:rsid w:val="00B3606F"/>
    <w:rsid w:val="00B36281"/>
    <w:rsid w:val="00B374BA"/>
    <w:rsid w:val="00B407ED"/>
    <w:rsid w:val="00B4093C"/>
    <w:rsid w:val="00B42C96"/>
    <w:rsid w:val="00B43743"/>
    <w:rsid w:val="00B4388F"/>
    <w:rsid w:val="00B439F8"/>
    <w:rsid w:val="00B43AAF"/>
    <w:rsid w:val="00B43D68"/>
    <w:rsid w:val="00B44CE1"/>
    <w:rsid w:val="00B45110"/>
    <w:rsid w:val="00B45602"/>
    <w:rsid w:val="00B45F64"/>
    <w:rsid w:val="00B51493"/>
    <w:rsid w:val="00B520C4"/>
    <w:rsid w:val="00B5214F"/>
    <w:rsid w:val="00B5433D"/>
    <w:rsid w:val="00B543C5"/>
    <w:rsid w:val="00B54752"/>
    <w:rsid w:val="00B54AC1"/>
    <w:rsid w:val="00B5564E"/>
    <w:rsid w:val="00B559B0"/>
    <w:rsid w:val="00B56E2C"/>
    <w:rsid w:val="00B5702F"/>
    <w:rsid w:val="00B5752D"/>
    <w:rsid w:val="00B60219"/>
    <w:rsid w:val="00B60787"/>
    <w:rsid w:val="00B615A8"/>
    <w:rsid w:val="00B62833"/>
    <w:rsid w:val="00B62D9B"/>
    <w:rsid w:val="00B63031"/>
    <w:rsid w:val="00B63301"/>
    <w:rsid w:val="00B65567"/>
    <w:rsid w:val="00B659BE"/>
    <w:rsid w:val="00B70E89"/>
    <w:rsid w:val="00B724C5"/>
    <w:rsid w:val="00B7282C"/>
    <w:rsid w:val="00B729CD"/>
    <w:rsid w:val="00B743FB"/>
    <w:rsid w:val="00B74CBE"/>
    <w:rsid w:val="00B7612A"/>
    <w:rsid w:val="00B76E43"/>
    <w:rsid w:val="00B77339"/>
    <w:rsid w:val="00B77980"/>
    <w:rsid w:val="00B80156"/>
    <w:rsid w:val="00B80CAF"/>
    <w:rsid w:val="00B8238B"/>
    <w:rsid w:val="00B823CD"/>
    <w:rsid w:val="00B83244"/>
    <w:rsid w:val="00B835CA"/>
    <w:rsid w:val="00B84617"/>
    <w:rsid w:val="00B8541F"/>
    <w:rsid w:val="00B856EF"/>
    <w:rsid w:val="00B86045"/>
    <w:rsid w:val="00B87FFC"/>
    <w:rsid w:val="00B908DD"/>
    <w:rsid w:val="00B90E6A"/>
    <w:rsid w:val="00B90ED4"/>
    <w:rsid w:val="00B910D5"/>
    <w:rsid w:val="00B916B2"/>
    <w:rsid w:val="00B92588"/>
    <w:rsid w:val="00B92DAA"/>
    <w:rsid w:val="00B93641"/>
    <w:rsid w:val="00B93CF6"/>
    <w:rsid w:val="00B9456A"/>
    <w:rsid w:val="00B954C7"/>
    <w:rsid w:val="00B9595B"/>
    <w:rsid w:val="00B96A67"/>
    <w:rsid w:val="00B97408"/>
    <w:rsid w:val="00BA0464"/>
    <w:rsid w:val="00BA23DC"/>
    <w:rsid w:val="00BA355B"/>
    <w:rsid w:val="00BA43C4"/>
    <w:rsid w:val="00BA5A20"/>
    <w:rsid w:val="00BA630F"/>
    <w:rsid w:val="00BA6ACB"/>
    <w:rsid w:val="00BB0A6D"/>
    <w:rsid w:val="00BB0FA0"/>
    <w:rsid w:val="00BB21E5"/>
    <w:rsid w:val="00BB3CE2"/>
    <w:rsid w:val="00BB3E4D"/>
    <w:rsid w:val="00BB3F05"/>
    <w:rsid w:val="00BB4326"/>
    <w:rsid w:val="00BB6601"/>
    <w:rsid w:val="00BB68C1"/>
    <w:rsid w:val="00BB7B2C"/>
    <w:rsid w:val="00BC048C"/>
    <w:rsid w:val="00BC0A13"/>
    <w:rsid w:val="00BC0C98"/>
    <w:rsid w:val="00BC0F4E"/>
    <w:rsid w:val="00BC1E94"/>
    <w:rsid w:val="00BC2B28"/>
    <w:rsid w:val="00BC426A"/>
    <w:rsid w:val="00BC5B82"/>
    <w:rsid w:val="00BC7A46"/>
    <w:rsid w:val="00BC7FE8"/>
    <w:rsid w:val="00BD0021"/>
    <w:rsid w:val="00BD0464"/>
    <w:rsid w:val="00BD087C"/>
    <w:rsid w:val="00BD1F6A"/>
    <w:rsid w:val="00BD2DFD"/>
    <w:rsid w:val="00BD3218"/>
    <w:rsid w:val="00BD32A0"/>
    <w:rsid w:val="00BD5D8E"/>
    <w:rsid w:val="00BE0D3C"/>
    <w:rsid w:val="00BE20F5"/>
    <w:rsid w:val="00BE2571"/>
    <w:rsid w:val="00BE3033"/>
    <w:rsid w:val="00BE35D7"/>
    <w:rsid w:val="00BE40BA"/>
    <w:rsid w:val="00BE4545"/>
    <w:rsid w:val="00BE475D"/>
    <w:rsid w:val="00BE4AA4"/>
    <w:rsid w:val="00BE54F8"/>
    <w:rsid w:val="00BE5F3A"/>
    <w:rsid w:val="00BE64B8"/>
    <w:rsid w:val="00BE7311"/>
    <w:rsid w:val="00BE76B8"/>
    <w:rsid w:val="00BE78CF"/>
    <w:rsid w:val="00BE7D2C"/>
    <w:rsid w:val="00BF0262"/>
    <w:rsid w:val="00BF07F5"/>
    <w:rsid w:val="00BF14A7"/>
    <w:rsid w:val="00BF1C87"/>
    <w:rsid w:val="00BF2F5D"/>
    <w:rsid w:val="00BF3163"/>
    <w:rsid w:val="00BF450A"/>
    <w:rsid w:val="00BF507E"/>
    <w:rsid w:val="00BF5839"/>
    <w:rsid w:val="00BF605A"/>
    <w:rsid w:val="00BF6340"/>
    <w:rsid w:val="00BF6DD9"/>
    <w:rsid w:val="00BF75B4"/>
    <w:rsid w:val="00BF7E1D"/>
    <w:rsid w:val="00C000BD"/>
    <w:rsid w:val="00C00BE6"/>
    <w:rsid w:val="00C00E94"/>
    <w:rsid w:val="00C010D2"/>
    <w:rsid w:val="00C01223"/>
    <w:rsid w:val="00C01C91"/>
    <w:rsid w:val="00C02378"/>
    <w:rsid w:val="00C0378F"/>
    <w:rsid w:val="00C03A57"/>
    <w:rsid w:val="00C03CA7"/>
    <w:rsid w:val="00C052FE"/>
    <w:rsid w:val="00C069CB"/>
    <w:rsid w:val="00C076AC"/>
    <w:rsid w:val="00C10909"/>
    <w:rsid w:val="00C10F05"/>
    <w:rsid w:val="00C1107D"/>
    <w:rsid w:val="00C11BDE"/>
    <w:rsid w:val="00C11CA7"/>
    <w:rsid w:val="00C128F0"/>
    <w:rsid w:val="00C12E9B"/>
    <w:rsid w:val="00C13892"/>
    <w:rsid w:val="00C13B9C"/>
    <w:rsid w:val="00C140E2"/>
    <w:rsid w:val="00C146D2"/>
    <w:rsid w:val="00C1519F"/>
    <w:rsid w:val="00C152CB"/>
    <w:rsid w:val="00C16703"/>
    <w:rsid w:val="00C17C30"/>
    <w:rsid w:val="00C17F98"/>
    <w:rsid w:val="00C20112"/>
    <w:rsid w:val="00C203A6"/>
    <w:rsid w:val="00C2055B"/>
    <w:rsid w:val="00C20CBF"/>
    <w:rsid w:val="00C20D66"/>
    <w:rsid w:val="00C21F33"/>
    <w:rsid w:val="00C22390"/>
    <w:rsid w:val="00C239F2"/>
    <w:rsid w:val="00C2467C"/>
    <w:rsid w:val="00C2479F"/>
    <w:rsid w:val="00C24900"/>
    <w:rsid w:val="00C2585A"/>
    <w:rsid w:val="00C25975"/>
    <w:rsid w:val="00C26420"/>
    <w:rsid w:val="00C26C15"/>
    <w:rsid w:val="00C2740C"/>
    <w:rsid w:val="00C27868"/>
    <w:rsid w:val="00C3017D"/>
    <w:rsid w:val="00C30AA9"/>
    <w:rsid w:val="00C31B0D"/>
    <w:rsid w:val="00C31F0F"/>
    <w:rsid w:val="00C32A7C"/>
    <w:rsid w:val="00C332A0"/>
    <w:rsid w:val="00C33685"/>
    <w:rsid w:val="00C34453"/>
    <w:rsid w:val="00C3492F"/>
    <w:rsid w:val="00C351D4"/>
    <w:rsid w:val="00C35401"/>
    <w:rsid w:val="00C3658C"/>
    <w:rsid w:val="00C36C76"/>
    <w:rsid w:val="00C40456"/>
    <w:rsid w:val="00C404A3"/>
    <w:rsid w:val="00C40B44"/>
    <w:rsid w:val="00C40CCD"/>
    <w:rsid w:val="00C4103F"/>
    <w:rsid w:val="00C4170D"/>
    <w:rsid w:val="00C42A3D"/>
    <w:rsid w:val="00C432FF"/>
    <w:rsid w:val="00C44177"/>
    <w:rsid w:val="00C44B77"/>
    <w:rsid w:val="00C44D19"/>
    <w:rsid w:val="00C44D91"/>
    <w:rsid w:val="00C451D1"/>
    <w:rsid w:val="00C45901"/>
    <w:rsid w:val="00C462A7"/>
    <w:rsid w:val="00C466E5"/>
    <w:rsid w:val="00C46C13"/>
    <w:rsid w:val="00C472C2"/>
    <w:rsid w:val="00C4748C"/>
    <w:rsid w:val="00C50F47"/>
    <w:rsid w:val="00C51636"/>
    <w:rsid w:val="00C52B5F"/>
    <w:rsid w:val="00C52DDD"/>
    <w:rsid w:val="00C537F7"/>
    <w:rsid w:val="00C549F7"/>
    <w:rsid w:val="00C54A6A"/>
    <w:rsid w:val="00C607C2"/>
    <w:rsid w:val="00C60C18"/>
    <w:rsid w:val="00C613C4"/>
    <w:rsid w:val="00C61ABA"/>
    <w:rsid w:val="00C62347"/>
    <w:rsid w:val="00C63961"/>
    <w:rsid w:val="00C64AC4"/>
    <w:rsid w:val="00C64CEE"/>
    <w:rsid w:val="00C66EE8"/>
    <w:rsid w:val="00C672F7"/>
    <w:rsid w:val="00C67D03"/>
    <w:rsid w:val="00C7080B"/>
    <w:rsid w:val="00C708CC"/>
    <w:rsid w:val="00C7395C"/>
    <w:rsid w:val="00C73CA7"/>
    <w:rsid w:val="00C74191"/>
    <w:rsid w:val="00C75012"/>
    <w:rsid w:val="00C75AD2"/>
    <w:rsid w:val="00C75D3B"/>
    <w:rsid w:val="00C770CF"/>
    <w:rsid w:val="00C779A1"/>
    <w:rsid w:val="00C805F2"/>
    <w:rsid w:val="00C80D07"/>
    <w:rsid w:val="00C81B4F"/>
    <w:rsid w:val="00C81D9B"/>
    <w:rsid w:val="00C8229A"/>
    <w:rsid w:val="00C82D6B"/>
    <w:rsid w:val="00C83AEA"/>
    <w:rsid w:val="00C840B1"/>
    <w:rsid w:val="00C86C6E"/>
    <w:rsid w:val="00C87C29"/>
    <w:rsid w:val="00C904E2"/>
    <w:rsid w:val="00C90582"/>
    <w:rsid w:val="00C90660"/>
    <w:rsid w:val="00C90B1F"/>
    <w:rsid w:val="00C91411"/>
    <w:rsid w:val="00C928DE"/>
    <w:rsid w:val="00C92DF3"/>
    <w:rsid w:val="00C9319B"/>
    <w:rsid w:val="00C93B9C"/>
    <w:rsid w:val="00C93FB6"/>
    <w:rsid w:val="00C945A7"/>
    <w:rsid w:val="00C94608"/>
    <w:rsid w:val="00C959EC"/>
    <w:rsid w:val="00C95E82"/>
    <w:rsid w:val="00C96857"/>
    <w:rsid w:val="00C96CC4"/>
    <w:rsid w:val="00C97072"/>
    <w:rsid w:val="00C97988"/>
    <w:rsid w:val="00CA1AB3"/>
    <w:rsid w:val="00CA1CA1"/>
    <w:rsid w:val="00CA1DE1"/>
    <w:rsid w:val="00CA33D8"/>
    <w:rsid w:val="00CA6C91"/>
    <w:rsid w:val="00CB08DF"/>
    <w:rsid w:val="00CB0C6B"/>
    <w:rsid w:val="00CB1AC5"/>
    <w:rsid w:val="00CB1BF3"/>
    <w:rsid w:val="00CB1F13"/>
    <w:rsid w:val="00CB24CC"/>
    <w:rsid w:val="00CB258C"/>
    <w:rsid w:val="00CB2F15"/>
    <w:rsid w:val="00CB3BC5"/>
    <w:rsid w:val="00CB3DFA"/>
    <w:rsid w:val="00CB6D7C"/>
    <w:rsid w:val="00CB6F23"/>
    <w:rsid w:val="00CB749F"/>
    <w:rsid w:val="00CC0763"/>
    <w:rsid w:val="00CC1A6E"/>
    <w:rsid w:val="00CC23D8"/>
    <w:rsid w:val="00CC29A2"/>
    <w:rsid w:val="00CC4F95"/>
    <w:rsid w:val="00CC4FAA"/>
    <w:rsid w:val="00CC61AF"/>
    <w:rsid w:val="00CC65C6"/>
    <w:rsid w:val="00CC6B51"/>
    <w:rsid w:val="00CD133C"/>
    <w:rsid w:val="00CD1844"/>
    <w:rsid w:val="00CD3CCC"/>
    <w:rsid w:val="00CD4AE8"/>
    <w:rsid w:val="00CD552C"/>
    <w:rsid w:val="00CD570B"/>
    <w:rsid w:val="00CD5971"/>
    <w:rsid w:val="00CD622D"/>
    <w:rsid w:val="00CD6E58"/>
    <w:rsid w:val="00CD75CA"/>
    <w:rsid w:val="00CD7928"/>
    <w:rsid w:val="00CE08C1"/>
    <w:rsid w:val="00CE0B31"/>
    <w:rsid w:val="00CE1C76"/>
    <w:rsid w:val="00CE2E31"/>
    <w:rsid w:val="00CE5113"/>
    <w:rsid w:val="00CE5534"/>
    <w:rsid w:val="00CE599B"/>
    <w:rsid w:val="00CE607C"/>
    <w:rsid w:val="00CE6E4F"/>
    <w:rsid w:val="00CE7884"/>
    <w:rsid w:val="00CF0669"/>
    <w:rsid w:val="00CF076A"/>
    <w:rsid w:val="00CF0778"/>
    <w:rsid w:val="00CF0FDE"/>
    <w:rsid w:val="00CF1538"/>
    <w:rsid w:val="00CF1920"/>
    <w:rsid w:val="00CF1A8B"/>
    <w:rsid w:val="00CF2571"/>
    <w:rsid w:val="00CF2CB3"/>
    <w:rsid w:val="00CF3556"/>
    <w:rsid w:val="00CF3BCB"/>
    <w:rsid w:val="00CF4530"/>
    <w:rsid w:val="00CF738F"/>
    <w:rsid w:val="00D0130E"/>
    <w:rsid w:val="00D01E99"/>
    <w:rsid w:val="00D01F25"/>
    <w:rsid w:val="00D02478"/>
    <w:rsid w:val="00D0350A"/>
    <w:rsid w:val="00D03858"/>
    <w:rsid w:val="00D04629"/>
    <w:rsid w:val="00D046C5"/>
    <w:rsid w:val="00D05403"/>
    <w:rsid w:val="00D07982"/>
    <w:rsid w:val="00D07E4F"/>
    <w:rsid w:val="00D10300"/>
    <w:rsid w:val="00D10E74"/>
    <w:rsid w:val="00D110E9"/>
    <w:rsid w:val="00D12235"/>
    <w:rsid w:val="00D12D69"/>
    <w:rsid w:val="00D147EF"/>
    <w:rsid w:val="00D1498F"/>
    <w:rsid w:val="00D15923"/>
    <w:rsid w:val="00D15B85"/>
    <w:rsid w:val="00D16741"/>
    <w:rsid w:val="00D16D0E"/>
    <w:rsid w:val="00D17A67"/>
    <w:rsid w:val="00D21870"/>
    <w:rsid w:val="00D21A05"/>
    <w:rsid w:val="00D21B74"/>
    <w:rsid w:val="00D21BCC"/>
    <w:rsid w:val="00D23D6F"/>
    <w:rsid w:val="00D253B8"/>
    <w:rsid w:val="00D254EF"/>
    <w:rsid w:val="00D255E9"/>
    <w:rsid w:val="00D274C1"/>
    <w:rsid w:val="00D27A5C"/>
    <w:rsid w:val="00D3110A"/>
    <w:rsid w:val="00D3140A"/>
    <w:rsid w:val="00D31C15"/>
    <w:rsid w:val="00D31D28"/>
    <w:rsid w:val="00D328E4"/>
    <w:rsid w:val="00D32E4A"/>
    <w:rsid w:val="00D341A2"/>
    <w:rsid w:val="00D361BA"/>
    <w:rsid w:val="00D37267"/>
    <w:rsid w:val="00D4060D"/>
    <w:rsid w:val="00D423CC"/>
    <w:rsid w:val="00D429AE"/>
    <w:rsid w:val="00D437E1"/>
    <w:rsid w:val="00D438D6"/>
    <w:rsid w:val="00D4460D"/>
    <w:rsid w:val="00D44E41"/>
    <w:rsid w:val="00D44E51"/>
    <w:rsid w:val="00D46E5C"/>
    <w:rsid w:val="00D5149F"/>
    <w:rsid w:val="00D524DB"/>
    <w:rsid w:val="00D52698"/>
    <w:rsid w:val="00D543E8"/>
    <w:rsid w:val="00D54EBC"/>
    <w:rsid w:val="00D5654A"/>
    <w:rsid w:val="00D56FE9"/>
    <w:rsid w:val="00D57264"/>
    <w:rsid w:val="00D57327"/>
    <w:rsid w:val="00D60CEE"/>
    <w:rsid w:val="00D61163"/>
    <w:rsid w:val="00D611BC"/>
    <w:rsid w:val="00D6150C"/>
    <w:rsid w:val="00D61AAE"/>
    <w:rsid w:val="00D61F98"/>
    <w:rsid w:val="00D63BF0"/>
    <w:rsid w:val="00D63E8A"/>
    <w:rsid w:val="00D64063"/>
    <w:rsid w:val="00D64300"/>
    <w:rsid w:val="00D648AF"/>
    <w:rsid w:val="00D65AA4"/>
    <w:rsid w:val="00D66298"/>
    <w:rsid w:val="00D66909"/>
    <w:rsid w:val="00D702D5"/>
    <w:rsid w:val="00D70D22"/>
    <w:rsid w:val="00D71289"/>
    <w:rsid w:val="00D71DD9"/>
    <w:rsid w:val="00D729D2"/>
    <w:rsid w:val="00D72B95"/>
    <w:rsid w:val="00D73222"/>
    <w:rsid w:val="00D73ABA"/>
    <w:rsid w:val="00D7483E"/>
    <w:rsid w:val="00D765C0"/>
    <w:rsid w:val="00D76D72"/>
    <w:rsid w:val="00D77F0E"/>
    <w:rsid w:val="00D801AB"/>
    <w:rsid w:val="00D8036C"/>
    <w:rsid w:val="00D80CCC"/>
    <w:rsid w:val="00D81333"/>
    <w:rsid w:val="00D81732"/>
    <w:rsid w:val="00D82B83"/>
    <w:rsid w:val="00D8463D"/>
    <w:rsid w:val="00D847A3"/>
    <w:rsid w:val="00D84C66"/>
    <w:rsid w:val="00D84DCB"/>
    <w:rsid w:val="00D85890"/>
    <w:rsid w:val="00D85FCD"/>
    <w:rsid w:val="00D86D72"/>
    <w:rsid w:val="00D87457"/>
    <w:rsid w:val="00D8750D"/>
    <w:rsid w:val="00D87B87"/>
    <w:rsid w:val="00D90060"/>
    <w:rsid w:val="00D91771"/>
    <w:rsid w:val="00D92D70"/>
    <w:rsid w:val="00D9370A"/>
    <w:rsid w:val="00D93A59"/>
    <w:rsid w:val="00D941DE"/>
    <w:rsid w:val="00D9568D"/>
    <w:rsid w:val="00D9689A"/>
    <w:rsid w:val="00D973AE"/>
    <w:rsid w:val="00D974B1"/>
    <w:rsid w:val="00D97670"/>
    <w:rsid w:val="00DA1612"/>
    <w:rsid w:val="00DA1968"/>
    <w:rsid w:val="00DA2066"/>
    <w:rsid w:val="00DA2853"/>
    <w:rsid w:val="00DA2930"/>
    <w:rsid w:val="00DA343D"/>
    <w:rsid w:val="00DA6BBA"/>
    <w:rsid w:val="00DA6D35"/>
    <w:rsid w:val="00DA6F38"/>
    <w:rsid w:val="00DB031F"/>
    <w:rsid w:val="00DB1E7F"/>
    <w:rsid w:val="00DB21C4"/>
    <w:rsid w:val="00DB2581"/>
    <w:rsid w:val="00DB3CA1"/>
    <w:rsid w:val="00DB5681"/>
    <w:rsid w:val="00DB57BB"/>
    <w:rsid w:val="00DB653B"/>
    <w:rsid w:val="00DB7563"/>
    <w:rsid w:val="00DC08E9"/>
    <w:rsid w:val="00DC1F85"/>
    <w:rsid w:val="00DC2443"/>
    <w:rsid w:val="00DC2520"/>
    <w:rsid w:val="00DC4830"/>
    <w:rsid w:val="00DC4AD8"/>
    <w:rsid w:val="00DC520E"/>
    <w:rsid w:val="00DC5549"/>
    <w:rsid w:val="00DC6E29"/>
    <w:rsid w:val="00DC7242"/>
    <w:rsid w:val="00DC73B9"/>
    <w:rsid w:val="00DC7D4F"/>
    <w:rsid w:val="00DD0653"/>
    <w:rsid w:val="00DD12CB"/>
    <w:rsid w:val="00DD2268"/>
    <w:rsid w:val="00DD23D0"/>
    <w:rsid w:val="00DD37FC"/>
    <w:rsid w:val="00DD4901"/>
    <w:rsid w:val="00DD5EBF"/>
    <w:rsid w:val="00DD6D52"/>
    <w:rsid w:val="00DD71E8"/>
    <w:rsid w:val="00DD76C4"/>
    <w:rsid w:val="00DD7D57"/>
    <w:rsid w:val="00DD7EF8"/>
    <w:rsid w:val="00DE08E9"/>
    <w:rsid w:val="00DE0A28"/>
    <w:rsid w:val="00DE3486"/>
    <w:rsid w:val="00DE3FC8"/>
    <w:rsid w:val="00DE411A"/>
    <w:rsid w:val="00DE4DC2"/>
    <w:rsid w:val="00DE4EA9"/>
    <w:rsid w:val="00DE5450"/>
    <w:rsid w:val="00DE5506"/>
    <w:rsid w:val="00DE67BB"/>
    <w:rsid w:val="00DE6A88"/>
    <w:rsid w:val="00DE7210"/>
    <w:rsid w:val="00DE764C"/>
    <w:rsid w:val="00DF02DD"/>
    <w:rsid w:val="00DF540C"/>
    <w:rsid w:val="00DF6180"/>
    <w:rsid w:val="00E00F8E"/>
    <w:rsid w:val="00E018B1"/>
    <w:rsid w:val="00E01AE7"/>
    <w:rsid w:val="00E01B9F"/>
    <w:rsid w:val="00E0259F"/>
    <w:rsid w:val="00E04DDA"/>
    <w:rsid w:val="00E052A5"/>
    <w:rsid w:val="00E0554B"/>
    <w:rsid w:val="00E055B5"/>
    <w:rsid w:val="00E10094"/>
    <w:rsid w:val="00E108C6"/>
    <w:rsid w:val="00E12E9E"/>
    <w:rsid w:val="00E13B16"/>
    <w:rsid w:val="00E13DFA"/>
    <w:rsid w:val="00E13E86"/>
    <w:rsid w:val="00E15D82"/>
    <w:rsid w:val="00E16E79"/>
    <w:rsid w:val="00E205AF"/>
    <w:rsid w:val="00E21645"/>
    <w:rsid w:val="00E247EF"/>
    <w:rsid w:val="00E2632A"/>
    <w:rsid w:val="00E26434"/>
    <w:rsid w:val="00E264A4"/>
    <w:rsid w:val="00E31FE3"/>
    <w:rsid w:val="00E321AD"/>
    <w:rsid w:val="00E322E3"/>
    <w:rsid w:val="00E32837"/>
    <w:rsid w:val="00E33D9F"/>
    <w:rsid w:val="00E36286"/>
    <w:rsid w:val="00E367FE"/>
    <w:rsid w:val="00E374B5"/>
    <w:rsid w:val="00E375FD"/>
    <w:rsid w:val="00E37F77"/>
    <w:rsid w:val="00E4059B"/>
    <w:rsid w:val="00E405D3"/>
    <w:rsid w:val="00E40BC4"/>
    <w:rsid w:val="00E4155C"/>
    <w:rsid w:val="00E419AD"/>
    <w:rsid w:val="00E43025"/>
    <w:rsid w:val="00E4320A"/>
    <w:rsid w:val="00E438D1"/>
    <w:rsid w:val="00E43D84"/>
    <w:rsid w:val="00E4420E"/>
    <w:rsid w:val="00E45BD1"/>
    <w:rsid w:val="00E460DF"/>
    <w:rsid w:val="00E46A23"/>
    <w:rsid w:val="00E46B01"/>
    <w:rsid w:val="00E5008E"/>
    <w:rsid w:val="00E50B37"/>
    <w:rsid w:val="00E51C4C"/>
    <w:rsid w:val="00E52985"/>
    <w:rsid w:val="00E535EA"/>
    <w:rsid w:val="00E536E8"/>
    <w:rsid w:val="00E56A9D"/>
    <w:rsid w:val="00E56AA2"/>
    <w:rsid w:val="00E56E50"/>
    <w:rsid w:val="00E57096"/>
    <w:rsid w:val="00E574F2"/>
    <w:rsid w:val="00E6032C"/>
    <w:rsid w:val="00E60980"/>
    <w:rsid w:val="00E60E45"/>
    <w:rsid w:val="00E61008"/>
    <w:rsid w:val="00E61EF3"/>
    <w:rsid w:val="00E64008"/>
    <w:rsid w:val="00E64281"/>
    <w:rsid w:val="00E642A2"/>
    <w:rsid w:val="00E64DD8"/>
    <w:rsid w:val="00E655F3"/>
    <w:rsid w:val="00E7039B"/>
    <w:rsid w:val="00E70D13"/>
    <w:rsid w:val="00E71234"/>
    <w:rsid w:val="00E71E23"/>
    <w:rsid w:val="00E7214B"/>
    <w:rsid w:val="00E723AD"/>
    <w:rsid w:val="00E725F1"/>
    <w:rsid w:val="00E72C4A"/>
    <w:rsid w:val="00E72F22"/>
    <w:rsid w:val="00E737CA"/>
    <w:rsid w:val="00E7386F"/>
    <w:rsid w:val="00E73AEC"/>
    <w:rsid w:val="00E73CE9"/>
    <w:rsid w:val="00E75A1E"/>
    <w:rsid w:val="00E76625"/>
    <w:rsid w:val="00E7662B"/>
    <w:rsid w:val="00E76B80"/>
    <w:rsid w:val="00E7713D"/>
    <w:rsid w:val="00E774F8"/>
    <w:rsid w:val="00E7756A"/>
    <w:rsid w:val="00E777F4"/>
    <w:rsid w:val="00E77FE1"/>
    <w:rsid w:val="00E8071C"/>
    <w:rsid w:val="00E8500D"/>
    <w:rsid w:val="00E859E4"/>
    <w:rsid w:val="00E85C91"/>
    <w:rsid w:val="00E9087E"/>
    <w:rsid w:val="00E90D4F"/>
    <w:rsid w:val="00E9119B"/>
    <w:rsid w:val="00E920DC"/>
    <w:rsid w:val="00E92470"/>
    <w:rsid w:val="00E95C40"/>
    <w:rsid w:val="00E95D8F"/>
    <w:rsid w:val="00E96995"/>
    <w:rsid w:val="00E97AC7"/>
    <w:rsid w:val="00E97BF8"/>
    <w:rsid w:val="00EA2338"/>
    <w:rsid w:val="00EA38D6"/>
    <w:rsid w:val="00EA449A"/>
    <w:rsid w:val="00EA4AB1"/>
    <w:rsid w:val="00EA5B84"/>
    <w:rsid w:val="00EA6209"/>
    <w:rsid w:val="00EA6595"/>
    <w:rsid w:val="00EA72D5"/>
    <w:rsid w:val="00EA747D"/>
    <w:rsid w:val="00EA7579"/>
    <w:rsid w:val="00EA7B1C"/>
    <w:rsid w:val="00EB149F"/>
    <w:rsid w:val="00EB2A14"/>
    <w:rsid w:val="00EB3984"/>
    <w:rsid w:val="00EB3F8D"/>
    <w:rsid w:val="00EB4E03"/>
    <w:rsid w:val="00EB5717"/>
    <w:rsid w:val="00EB5755"/>
    <w:rsid w:val="00EB58BC"/>
    <w:rsid w:val="00EB7ADA"/>
    <w:rsid w:val="00EC02CF"/>
    <w:rsid w:val="00EC06F0"/>
    <w:rsid w:val="00EC1F3C"/>
    <w:rsid w:val="00EC3164"/>
    <w:rsid w:val="00EC3672"/>
    <w:rsid w:val="00EC4265"/>
    <w:rsid w:val="00EC426B"/>
    <w:rsid w:val="00EC4965"/>
    <w:rsid w:val="00EC4992"/>
    <w:rsid w:val="00EC4C47"/>
    <w:rsid w:val="00EC4E7E"/>
    <w:rsid w:val="00EC5BC2"/>
    <w:rsid w:val="00EC5BD1"/>
    <w:rsid w:val="00EC5C90"/>
    <w:rsid w:val="00EC6EAF"/>
    <w:rsid w:val="00EC7B77"/>
    <w:rsid w:val="00EC7CB0"/>
    <w:rsid w:val="00ED05EB"/>
    <w:rsid w:val="00ED252E"/>
    <w:rsid w:val="00ED2574"/>
    <w:rsid w:val="00ED271D"/>
    <w:rsid w:val="00ED2D65"/>
    <w:rsid w:val="00ED2F49"/>
    <w:rsid w:val="00ED3234"/>
    <w:rsid w:val="00ED35C8"/>
    <w:rsid w:val="00ED3C8C"/>
    <w:rsid w:val="00ED44EA"/>
    <w:rsid w:val="00ED4691"/>
    <w:rsid w:val="00ED4E70"/>
    <w:rsid w:val="00ED5C95"/>
    <w:rsid w:val="00ED72F7"/>
    <w:rsid w:val="00ED7784"/>
    <w:rsid w:val="00EE0066"/>
    <w:rsid w:val="00EE0191"/>
    <w:rsid w:val="00EE1F6E"/>
    <w:rsid w:val="00EE21CE"/>
    <w:rsid w:val="00EE27A5"/>
    <w:rsid w:val="00EE3BD6"/>
    <w:rsid w:val="00EE3C1F"/>
    <w:rsid w:val="00EE53E1"/>
    <w:rsid w:val="00EE6450"/>
    <w:rsid w:val="00EE7356"/>
    <w:rsid w:val="00EE7CBE"/>
    <w:rsid w:val="00EF05BD"/>
    <w:rsid w:val="00EF1428"/>
    <w:rsid w:val="00EF1CF2"/>
    <w:rsid w:val="00EF291F"/>
    <w:rsid w:val="00EF2F09"/>
    <w:rsid w:val="00EF3A14"/>
    <w:rsid w:val="00EF4283"/>
    <w:rsid w:val="00EF48BD"/>
    <w:rsid w:val="00EF4918"/>
    <w:rsid w:val="00EF5FEF"/>
    <w:rsid w:val="00EF7070"/>
    <w:rsid w:val="00F0064C"/>
    <w:rsid w:val="00F019F5"/>
    <w:rsid w:val="00F02C76"/>
    <w:rsid w:val="00F03651"/>
    <w:rsid w:val="00F04295"/>
    <w:rsid w:val="00F04408"/>
    <w:rsid w:val="00F05476"/>
    <w:rsid w:val="00F05F50"/>
    <w:rsid w:val="00F079C5"/>
    <w:rsid w:val="00F07A18"/>
    <w:rsid w:val="00F07EDB"/>
    <w:rsid w:val="00F112BD"/>
    <w:rsid w:val="00F11AA3"/>
    <w:rsid w:val="00F12187"/>
    <w:rsid w:val="00F12433"/>
    <w:rsid w:val="00F12852"/>
    <w:rsid w:val="00F1329E"/>
    <w:rsid w:val="00F13448"/>
    <w:rsid w:val="00F135DF"/>
    <w:rsid w:val="00F161DF"/>
    <w:rsid w:val="00F162E3"/>
    <w:rsid w:val="00F1657F"/>
    <w:rsid w:val="00F16C7A"/>
    <w:rsid w:val="00F209EA"/>
    <w:rsid w:val="00F21769"/>
    <w:rsid w:val="00F22C4C"/>
    <w:rsid w:val="00F22F37"/>
    <w:rsid w:val="00F2471A"/>
    <w:rsid w:val="00F24C59"/>
    <w:rsid w:val="00F264B4"/>
    <w:rsid w:val="00F266BB"/>
    <w:rsid w:val="00F26AE4"/>
    <w:rsid w:val="00F275EA"/>
    <w:rsid w:val="00F32CBF"/>
    <w:rsid w:val="00F32EC5"/>
    <w:rsid w:val="00F33A45"/>
    <w:rsid w:val="00F33C67"/>
    <w:rsid w:val="00F35862"/>
    <w:rsid w:val="00F3622C"/>
    <w:rsid w:val="00F36437"/>
    <w:rsid w:val="00F37661"/>
    <w:rsid w:val="00F3799F"/>
    <w:rsid w:val="00F412CC"/>
    <w:rsid w:val="00F41741"/>
    <w:rsid w:val="00F41E26"/>
    <w:rsid w:val="00F427AA"/>
    <w:rsid w:val="00F46291"/>
    <w:rsid w:val="00F476F9"/>
    <w:rsid w:val="00F479F2"/>
    <w:rsid w:val="00F517D2"/>
    <w:rsid w:val="00F51F1A"/>
    <w:rsid w:val="00F5287D"/>
    <w:rsid w:val="00F52C5F"/>
    <w:rsid w:val="00F53B6C"/>
    <w:rsid w:val="00F54836"/>
    <w:rsid w:val="00F55C2A"/>
    <w:rsid w:val="00F56A92"/>
    <w:rsid w:val="00F56B9E"/>
    <w:rsid w:val="00F56EEA"/>
    <w:rsid w:val="00F57B20"/>
    <w:rsid w:val="00F60866"/>
    <w:rsid w:val="00F61481"/>
    <w:rsid w:val="00F622C0"/>
    <w:rsid w:val="00F64750"/>
    <w:rsid w:val="00F67227"/>
    <w:rsid w:val="00F67430"/>
    <w:rsid w:val="00F728D0"/>
    <w:rsid w:val="00F731E2"/>
    <w:rsid w:val="00F7474E"/>
    <w:rsid w:val="00F749A6"/>
    <w:rsid w:val="00F74C0B"/>
    <w:rsid w:val="00F77BEB"/>
    <w:rsid w:val="00F77F6F"/>
    <w:rsid w:val="00F80163"/>
    <w:rsid w:val="00F803C6"/>
    <w:rsid w:val="00F80C03"/>
    <w:rsid w:val="00F816E8"/>
    <w:rsid w:val="00F81DD7"/>
    <w:rsid w:val="00F824AF"/>
    <w:rsid w:val="00F83355"/>
    <w:rsid w:val="00F8431F"/>
    <w:rsid w:val="00F84B1B"/>
    <w:rsid w:val="00F84C75"/>
    <w:rsid w:val="00F865C6"/>
    <w:rsid w:val="00F8680A"/>
    <w:rsid w:val="00F8693F"/>
    <w:rsid w:val="00F87F68"/>
    <w:rsid w:val="00F90128"/>
    <w:rsid w:val="00F91085"/>
    <w:rsid w:val="00F91113"/>
    <w:rsid w:val="00F929B8"/>
    <w:rsid w:val="00F92D99"/>
    <w:rsid w:val="00F93B2C"/>
    <w:rsid w:val="00F948CC"/>
    <w:rsid w:val="00F95C32"/>
    <w:rsid w:val="00F961CC"/>
    <w:rsid w:val="00F961EA"/>
    <w:rsid w:val="00F96254"/>
    <w:rsid w:val="00F9677A"/>
    <w:rsid w:val="00F97EDF"/>
    <w:rsid w:val="00FA0152"/>
    <w:rsid w:val="00FA0B0A"/>
    <w:rsid w:val="00FA2200"/>
    <w:rsid w:val="00FA27D5"/>
    <w:rsid w:val="00FA2BC2"/>
    <w:rsid w:val="00FA4895"/>
    <w:rsid w:val="00FA4936"/>
    <w:rsid w:val="00FA5583"/>
    <w:rsid w:val="00FA5621"/>
    <w:rsid w:val="00FA563F"/>
    <w:rsid w:val="00FA60E0"/>
    <w:rsid w:val="00FA64CC"/>
    <w:rsid w:val="00FA6CE3"/>
    <w:rsid w:val="00FA7E7B"/>
    <w:rsid w:val="00FA7FF0"/>
    <w:rsid w:val="00FB027C"/>
    <w:rsid w:val="00FB036C"/>
    <w:rsid w:val="00FB147D"/>
    <w:rsid w:val="00FB15A7"/>
    <w:rsid w:val="00FB4033"/>
    <w:rsid w:val="00FB4C2A"/>
    <w:rsid w:val="00FB56C2"/>
    <w:rsid w:val="00FB6067"/>
    <w:rsid w:val="00FB76DB"/>
    <w:rsid w:val="00FB7A71"/>
    <w:rsid w:val="00FB7E3B"/>
    <w:rsid w:val="00FC0201"/>
    <w:rsid w:val="00FC0951"/>
    <w:rsid w:val="00FC0C34"/>
    <w:rsid w:val="00FC0CF0"/>
    <w:rsid w:val="00FC159C"/>
    <w:rsid w:val="00FC2989"/>
    <w:rsid w:val="00FC32F6"/>
    <w:rsid w:val="00FC47EA"/>
    <w:rsid w:val="00FC4B05"/>
    <w:rsid w:val="00FC57AB"/>
    <w:rsid w:val="00FC6DD9"/>
    <w:rsid w:val="00FD0178"/>
    <w:rsid w:val="00FD0BEA"/>
    <w:rsid w:val="00FD0E0F"/>
    <w:rsid w:val="00FD13A1"/>
    <w:rsid w:val="00FD1FDE"/>
    <w:rsid w:val="00FD29EA"/>
    <w:rsid w:val="00FD4388"/>
    <w:rsid w:val="00FD6D07"/>
    <w:rsid w:val="00FD76CB"/>
    <w:rsid w:val="00FD7BDF"/>
    <w:rsid w:val="00FD7F03"/>
    <w:rsid w:val="00FE064B"/>
    <w:rsid w:val="00FE1BBE"/>
    <w:rsid w:val="00FE215C"/>
    <w:rsid w:val="00FE26B4"/>
    <w:rsid w:val="00FE27ED"/>
    <w:rsid w:val="00FE3206"/>
    <w:rsid w:val="00FE45B7"/>
    <w:rsid w:val="00FE47C2"/>
    <w:rsid w:val="00FE4884"/>
    <w:rsid w:val="00FE48E5"/>
    <w:rsid w:val="00FE53AE"/>
    <w:rsid w:val="00FE6384"/>
    <w:rsid w:val="00FE682F"/>
    <w:rsid w:val="00FE6B3A"/>
    <w:rsid w:val="00FE6C57"/>
    <w:rsid w:val="00FE6FAA"/>
    <w:rsid w:val="00FF040A"/>
    <w:rsid w:val="00FF0F41"/>
    <w:rsid w:val="00FF1427"/>
    <w:rsid w:val="00FF24D9"/>
    <w:rsid w:val="00FF3D7D"/>
    <w:rsid w:val="00FF41DF"/>
    <w:rsid w:val="00FF5D55"/>
    <w:rsid w:val="00FF6028"/>
    <w:rsid w:val="00FF6167"/>
    <w:rsid w:val="00FF6500"/>
    <w:rsid w:val="00FF718E"/>
    <w:rsid w:val="00FF7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qFormat="1"/>
    <w:lsdException w:name="header" w:uiPriority="99"/>
    <w:lsdException w:name="footer" w:uiPriority="99"/>
    <w:lsdException w:name="caption" w:qFormat="1"/>
    <w:lsdException w:name="footnote reference" w:uiPriority="99" w:qFormat="1"/>
    <w:lsdException w:name="Lis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Plain Text" w:uiPriority="99"/>
    <w:lsdException w:name="Normal (Web)" w:uiPriority="99"/>
    <w:lsdException w:name="HTML Cit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92E"/>
    <w:pPr>
      <w:spacing w:line="360" w:lineRule="auto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qFormat/>
    <w:rsid w:val="000E704E"/>
    <w:pPr>
      <w:keepNext/>
      <w:jc w:val="center"/>
      <w:outlineLvl w:val="0"/>
    </w:pPr>
    <w:rPr>
      <w:rFonts w:ascii="GOST type A" w:hAnsi="GOST type A"/>
      <w:sz w:val="48"/>
    </w:rPr>
  </w:style>
  <w:style w:type="paragraph" w:styleId="2">
    <w:name w:val="heading 2"/>
    <w:basedOn w:val="a"/>
    <w:next w:val="a"/>
    <w:qFormat/>
    <w:rsid w:val="000E704E"/>
    <w:pPr>
      <w:keepNext/>
      <w:jc w:val="center"/>
      <w:outlineLvl w:val="1"/>
    </w:pPr>
    <w:rPr>
      <w:rFonts w:ascii="GOST type A" w:hAnsi="GOST type A"/>
      <w:sz w:val="40"/>
    </w:rPr>
  </w:style>
  <w:style w:type="paragraph" w:styleId="3">
    <w:name w:val="heading 3"/>
    <w:basedOn w:val="a"/>
    <w:next w:val="a"/>
    <w:qFormat/>
    <w:rsid w:val="000E704E"/>
    <w:pPr>
      <w:keepNext/>
      <w:ind w:right="-1"/>
      <w:jc w:val="right"/>
      <w:outlineLvl w:val="2"/>
    </w:pPr>
    <w:rPr>
      <w:rFonts w:ascii="GOST type A" w:hAnsi="GOST type A"/>
      <w:color w:val="000000"/>
      <w:sz w:val="40"/>
    </w:rPr>
  </w:style>
  <w:style w:type="paragraph" w:styleId="4">
    <w:name w:val="heading 4"/>
    <w:basedOn w:val="a"/>
    <w:next w:val="a"/>
    <w:qFormat/>
    <w:rsid w:val="000E704E"/>
    <w:pPr>
      <w:keepNext/>
      <w:numPr>
        <w:numId w:val="1"/>
      </w:numPr>
      <w:ind w:right="-1"/>
      <w:outlineLvl w:val="3"/>
    </w:pPr>
    <w:rPr>
      <w:rFonts w:ascii="GOST type A" w:hAnsi="GOST type A"/>
      <w:sz w:val="48"/>
    </w:rPr>
  </w:style>
  <w:style w:type="paragraph" w:styleId="5">
    <w:name w:val="heading 5"/>
    <w:basedOn w:val="a"/>
    <w:next w:val="a"/>
    <w:qFormat/>
    <w:rsid w:val="000E704E"/>
    <w:pPr>
      <w:keepNext/>
      <w:ind w:left="142" w:right="-1"/>
      <w:jc w:val="center"/>
      <w:outlineLvl w:val="4"/>
    </w:pPr>
    <w:rPr>
      <w:rFonts w:ascii="GOST type A" w:hAnsi="GOST type A"/>
      <w:sz w:val="48"/>
    </w:rPr>
  </w:style>
  <w:style w:type="paragraph" w:styleId="6">
    <w:name w:val="heading 6"/>
    <w:basedOn w:val="a"/>
    <w:next w:val="a"/>
    <w:qFormat/>
    <w:rsid w:val="000E704E"/>
    <w:pPr>
      <w:keepNext/>
      <w:ind w:left="113" w:right="113"/>
      <w:jc w:val="center"/>
      <w:outlineLvl w:val="5"/>
    </w:pPr>
    <w:rPr>
      <w:rFonts w:ascii="GOST type A" w:hAnsi="GOST type A"/>
    </w:rPr>
  </w:style>
  <w:style w:type="paragraph" w:styleId="7">
    <w:name w:val="heading 7"/>
    <w:basedOn w:val="a"/>
    <w:next w:val="a"/>
    <w:link w:val="70"/>
    <w:qFormat/>
    <w:rsid w:val="000E704E"/>
    <w:pPr>
      <w:keepNext/>
      <w:jc w:val="center"/>
      <w:outlineLvl w:val="6"/>
    </w:pPr>
    <w:rPr>
      <w:rFonts w:ascii="GOST type A" w:hAnsi="GOST type A"/>
    </w:rPr>
  </w:style>
  <w:style w:type="paragraph" w:styleId="8">
    <w:name w:val="heading 8"/>
    <w:basedOn w:val="a"/>
    <w:next w:val="a"/>
    <w:qFormat/>
    <w:rsid w:val="000E704E"/>
    <w:pPr>
      <w:keepNext/>
      <w:outlineLvl w:val="7"/>
    </w:pPr>
    <w:rPr>
      <w:rFonts w:ascii="GOST type B" w:hAnsi="GOST type B"/>
      <w:bCs/>
      <w:i/>
      <w:iCs/>
    </w:rPr>
  </w:style>
  <w:style w:type="paragraph" w:styleId="9">
    <w:name w:val="heading 9"/>
    <w:basedOn w:val="a"/>
    <w:next w:val="a"/>
    <w:qFormat/>
    <w:rsid w:val="000E704E"/>
    <w:pPr>
      <w:keepNext/>
      <w:ind w:firstLine="706"/>
      <w:jc w:val="right"/>
      <w:outlineLvl w:val="8"/>
    </w:pPr>
    <w:rPr>
      <w:rFonts w:ascii="GOST type B" w:hAnsi="GOST type B"/>
      <w:bCs/>
      <w:i/>
      <w:i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E704E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0E704E"/>
    <w:pPr>
      <w:tabs>
        <w:tab w:val="center" w:pos="4153"/>
        <w:tab w:val="right" w:pos="8306"/>
      </w:tabs>
    </w:pPr>
  </w:style>
  <w:style w:type="character" w:styleId="a7">
    <w:name w:val="page number"/>
    <w:basedOn w:val="a0"/>
    <w:rsid w:val="000E704E"/>
  </w:style>
  <w:style w:type="paragraph" w:styleId="a8">
    <w:name w:val="Body Text Indent"/>
    <w:basedOn w:val="a"/>
    <w:rsid w:val="000E704E"/>
    <w:pPr>
      <w:ind w:firstLine="425"/>
    </w:pPr>
    <w:rPr>
      <w:rFonts w:ascii="GOST type A" w:hAnsi="GOST type A"/>
      <w:sz w:val="36"/>
    </w:rPr>
  </w:style>
  <w:style w:type="paragraph" w:styleId="20">
    <w:name w:val="Body Text Indent 2"/>
    <w:basedOn w:val="a"/>
    <w:rsid w:val="000E704E"/>
    <w:pPr>
      <w:ind w:left="142" w:firstLine="425"/>
    </w:pPr>
    <w:rPr>
      <w:rFonts w:ascii="GOST type A" w:hAnsi="GOST type A"/>
      <w:color w:val="FFFF00"/>
      <w:sz w:val="40"/>
    </w:rPr>
  </w:style>
  <w:style w:type="paragraph" w:styleId="30">
    <w:name w:val="Body Text Indent 3"/>
    <w:basedOn w:val="a"/>
    <w:rsid w:val="000E704E"/>
    <w:pPr>
      <w:ind w:firstLine="567"/>
    </w:pPr>
    <w:rPr>
      <w:rFonts w:ascii="GOST type A" w:hAnsi="GOST type A"/>
      <w:sz w:val="40"/>
    </w:rPr>
  </w:style>
  <w:style w:type="paragraph" w:styleId="a9">
    <w:name w:val="Document Map"/>
    <w:basedOn w:val="a"/>
    <w:semiHidden/>
    <w:rsid w:val="000E704E"/>
    <w:pPr>
      <w:shd w:val="clear" w:color="auto" w:fill="000080"/>
    </w:pPr>
    <w:rPr>
      <w:rFonts w:ascii="Tahoma" w:hAnsi="Tahoma"/>
    </w:rPr>
  </w:style>
  <w:style w:type="paragraph" w:styleId="aa">
    <w:name w:val="Block Text"/>
    <w:basedOn w:val="a"/>
    <w:rsid w:val="000E704E"/>
    <w:pPr>
      <w:ind w:left="142" w:right="-1" w:firstLine="425"/>
    </w:pPr>
    <w:rPr>
      <w:rFonts w:ascii="GOST type A" w:hAnsi="GOST type A"/>
      <w:color w:val="000000"/>
      <w:sz w:val="40"/>
    </w:rPr>
  </w:style>
  <w:style w:type="paragraph" w:styleId="ab">
    <w:name w:val="Body Text"/>
    <w:basedOn w:val="a"/>
    <w:rsid w:val="000E704E"/>
    <w:pPr>
      <w:ind w:right="-1"/>
      <w:jc w:val="center"/>
    </w:pPr>
    <w:rPr>
      <w:rFonts w:ascii="GOST type A" w:hAnsi="GOST type A"/>
      <w:color w:val="000000"/>
      <w:sz w:val="40"/>
    </w:rPr>
  </w:style>
  <w:style w:type="paragraph" w:styleId="21">
    <w:name w:val="Body Text 2"/>
    <w:basedOn w:val="a"/>
    <w:rsid w:val="000E704E"/>
    <w:rPr>
      <w:rFonts w:ascii="GOST type A" w:hAnsi="GOST type A"/>
      <w:sz w:val="40"/>
    </w:rPr>
  </w:style>
  <w:style w:type="paragraph" w:styleId="31">
    <w:name w:val="Body Text 3"/>
    <w:basedOn w:val="a"/>
    <w:rsid w:val="000E704E"/>
    <w:rPr>
      <w:rFonts w:ascii="GOST type B" w:hAnsi="GOST type B"/>
      <w:i/>
      <w:iCs/>
      <w:sz w:val="36"/>
    </w:rPr>
  </w:style>
  <w:style w:type="paragraph" w:customStyle="1" w:styleId="11">
    <w:name w:val="Обычный1"/>
    <w:rsid w:val="000E704E"/>
    <w:pPr>
      <w:widowControl w:val="0"/>
      <w:ind w:firstLine="737"/>
      <w:jc w:val="both"/>
    </w:pPr>
    <w:rPr>
      <w:snapToGrid w:val="0"/>
      <w:sz w:val="28"/>
    </w:rPr>
  </w:style>
  <w:style w:type="paragraph" w:customStyle="1" w:styleId="ac">
    <w:name w:val="обычный"/>
    <w:aliases w:val="без_от"/>
    <w:basedOn w:val="a"/>
    <w:rsid w:val="000E704E"/>
    <w:rPr>
      <w:snapToGrid w:val="0"/>
      <w:sz w:val="26"/>
    </w:rPr>
  </w:style>
  <w:style w:type="paragraph" w:customStyle="1" w:styleId="xl24">
    <w:name w:val="xl24"/>
    <w:basedOn w:val="a"/>
    <w:rsid w:val="00B954C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5">
    <w:name w:val="xl25"/>
    <w:basedOn w:val="a"/>
    <w:rsid w:val="00B954C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styleId="22">
    <w:name w:val="envelope return"/>
    <w:basedOn w:val="a"/>
    <w:rsid w:val="000E704E"/>
    <w:rPr>
      <w:rFonts w:ascii="Arial" w:hAnsi="Arial" w:cs="Arial"/>
    </w:rPr>
  </w:style>
  <w:style w:type="paragraph" w:customStyle="1" w:styleId="xl26">
    <w:name w:val="xl26"/>
    <w:basedOn w:val="a"/>
    <w:rsid w:val="00B954C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27">
    <w:name w:val="xl27"/>
    <w:basedOn w:val="a"/>
    <w:rsid w:val="00B954C7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8">
    <w:name w:val="xl28"/>
    <w:basedOn w:val="a"/>
    <w:rsid w:val="00B954C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9">
    <w:name w:val="xl29"/>
    <w:basedOn w:val="a"/>
    <w:rsid w:val="00B954C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0">
    <w:name w:val="xl30"/>
    <w:basedOn w:val="a"/>
    <w:rsid w:val="00B954C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1">
    <w:name w:val="xl31"/>
    <w:basedOn w:val="a"/>
    <w:rsid w:val="00B954C7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32">
    <w:name w:val="xl32"/>
    <w:basedOn w:val="a"/>
    <w:rsid w:val="00B954C7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3">
    <w:name w:val="xl33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4">
    <w:name w:val="xl34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5">
    <w:name w:val="xl35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6">
    <w:name w:val="xl36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37">
    <w:name w:val="xl37"/>
    <w:basedOn w:val="a"/>
    <w:rsid w:val="00B954C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8">
    <w:name w:val="xl38"/>
    <w:basedOn w:val="a"/>
    <w:rsid w:val="00B954C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9">
    <w:name w:val="xl39"/>
    <w:basedOn w:val="a"/>
    <w:rsid w:val="00B954C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0">
    <w:name w:val="xl40"/>
    <w:basedOn w:val="a"/>
    <w:rsid w:val="00B954C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1">
    <w:name w:val="xl41"/>
    <w:basedOn w:val="a"/>
    <w:rsid w:val="00B954C7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42">
    <w:name w:val="xl42"/>
    <w:basedOn w:val="a"/>
    <w:rsid w:val="00B954C7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3">
    <w:name w:val="xl43"/>
    <w:basedOn w:val="a"/>
    <w:rsid w:val="00B954C7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4">
    <w:name w:val="xl44"/>
    <w:basedOn w:val="a"/>
    <w:rsid w:val="00B954C7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5">
    <w:name w:val="xl45"/>
    <w:basedOn w:val="a"/>
    <w:rsid w:val="00B954C7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6">
    <w:name w:val="xl46"/>
    <w:basedOn w:val="a"/>
    <w:rsid w:val="00B954C7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47">
    <w:name w:val="xl47"/>
    <w:basedOn w:val="a"/>
    <w:rsid w:val="00B954C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48">
    <w:name w:val="xl48"/>
    <w:basedOn w:val="a"/>
    <w:rsid w:val="00B954C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49">
    <w:name w:val="xl49"/>
    <w:basedOn w:val="a"/>
    <w:rsid w:val="00B954C7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0">
    <w:name w:val="xl50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51">
    <w:name w:val="xl51"/>
    <w:basedOn w:val="a"/>
    <w:rsid w:val="00B954C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52">
    <w:name w:val="xl52"/>
    <w:basedOn w:val="a"/>
    <w:rsid w:val="00B954C7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3">
    <w:name w:val="xl53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54">
    <w:name w:val="xl54"/>
    <w:basedOn w:val="a"/>
    <w:rsid w:val="00B954C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55">
    <w:name w:val="xl55"/>
    <w:basedOn w:val="a"/>
    <w:rsid w:val="00B954C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56">
    <w:name w:val="xl56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57">
    <w:name w:val="xl57"/>
    <w:basedOn w:val="a"/>
    <w:rsid w:val="00B954C7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table" w:styleId="ad">
    <w:name w:val="Table Grid"/>
    <w:basedOn w:val="a1"/>
    <w:rsid w:val="00B954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0">
    <w:name w:val="Заголовок 100"/>
    <w:basedOn w:val="2"/>
    <w:autoRedefine/>
    <w:rsid w:val="00805707"/>
    <w:pPr>
      <w:ind w:left="567"/>
      <w:jc w:val="both"/>
    </w:pPr>
    <w:rPr>
      <w:rFonts w:ascii="Times New Roman" w:hAnsi="Times New Roman"/>
      <w:sz w:val="24"/>
    </w:rPr>
  </w:style>
  <w:style w:type="character" w:customStyle="1" w:styleId="10">
    <w:name w:val="Заголовок 1 Знак"/>
    <w:link w:val="1"/>
    <w:rsid w:val="00616A1E"/>
    <w:rPr>
      <w:rFonts w:ascii="GOST type A" w:hAnsi="GOST type A"/>
      <w:sz w:val="48"/>
      <w:szCs w:val="24"/>
      <w:lang w:val="ru-RU" w:eastAsia="ru-RU" w:bidi="ar-SA"/>
    </w:rPr>
  </w:style>
  <w:style w:type="character" w:styleId="ae">
    <w:name w:val="Hyperlink"/>
    <w:uiPriority w:val="99"/>
    <w:rsid w:val="00616A1E"/>
    <w:rPr>
      <w:color w:val="0000FF"/>
      <w:u w:val="single"/>
    </w:rPr>
  </w:style>
  <w:style w:type="paragraph" w:styleId="af">
    <w:name w:val="TOC Heading"/>
    <w:basedOn w:val="1"/>
    <w:next w:val="a"/>
    <w:uiPriority w:val="39"/>
    <w:qFormat/>
    <w:rsid w:val="00425062"/>
    <w:pPr>
      <w:keepLines/>
      <w:spacing w:before="480" w:line="276" w:lineRule="auto"/>
      <w:jc w:val="left"/>
      <w:outlineLvl w:val="9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12">
    <w:name w:val="toc 1"/>
    <w:basedOn w:val="a"/>
    <w:next w:val="a"/>
    <w:autoRedefine/>
    <w:uiPriority w:val="39"/>
    <w:rsid w:val="00616319"/>
    <w:pPr>
      <w:tabs>
        <w:tab w:val="left" w:pos="480"/>
        <w:tab w:val="right" w:leader="dot" w:pos="9923"/>
      </w:tabs>
      <w:ind w:right="-2"/>
    </w:pPr>
  </w:style>
  <w:style w:type="paragraph" w:styleId="23">
    <w:name w:val="toc 2"/>
    <w:basedOn w:val="a"/>
    <w:next w:val="a"/>
    <w:autoRedefine/>
    <w:uiPriority w:val="39"/>
    <w:rsid w:val="00425062"/>
    <w:pPr>
      <w:ind w:left="240"/>
    </w:pPr>
  </w:style>
  <w:style w:type="paragraph" w:styleId="32">
    <w:name w:val="toc 3"/>
    <w:basedOn w:val="a"/>
    <w:next w:val="a"/>
    <w:autoRedefine/>
    <w:uiPriority w:val="39"/>
    <w:rsid w:val="00425062"/>
    <w:pPr>
      <w:tabs>
        <w:tab w:val="left" w:pos="709"/>
        <w:tab w:val="right" w:leader="dot" w:pos="9061"/>
      </w:tabs>
      <w:ind w:left="480" w:hanging="196"/>
    </w:pPr>
    <w:rPr>
      <w:noProof/>
      <w:szCs w:val="28"/>
    </w:rPr>
  </w:style>
  <w:style w:type="character" w:styleId="af0">
    <w:name w:val="line number"/>
    <w:basedOn w:val="a0"/>
    <w:rsid w:val="00C2479F"/>
  </w:style>
  <w:style w:type="paragraph" w:styleId="af1">
    <w:name w:val="Normal (Web)"/>
    <w:basedOn w:val="a"/>
    <w:uiPriority w:val="99"/>
    <w:rsid w:val="00945DD7"/>
    <w:pPr>
      <w:spacing w:before="100" w:beforeAutospacing="1" w:after="100" w:afterAutospacing="1"/>
    </w:pPr>
  </w:style>
  <w:style w:type="paragraph" w:styleId="af2">
    <w:name w:val="footnote text"/>
    <w:basedOn w:val="a"/>
    <w:link w:val="af3"/>
    <w:qFormat/>
    <w:rsid w:val="0034640C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34640C"/>
  </w:style>
  <w:style w:type="character" w:styleId="af4">
    <w:name w:val="footnote reference"/>
    <w:uiPriority w:val="99"/>
    <w:qFormat/>
    <w:rsid w:val="006F311D"/>
    <w:rPr>
      <w:rFonts w:ascii="Times New Roman" w:hAnsi="Times New Roman"/>
      <w:sz w:val="20"/>
      <w:vertAlign w:val="superscript"/>
    </w:rPr>
  </w:style>
  <w:style w:type="character" w:customStyle="1" w:styleId="a6">
    <w:name w:val="Нижний колонтитул Знак"/>
    <w:link w:val="a5"/>
    <w:uiPriority w:val="99"/>
    <w:rsid w:val="006D4DD6"/>
    <w:rPr>
      <w:sz w:val="24"/>
      <w:szCs w:val="24"/>
    </w:rPr>
  </w:style>
  <w:style w:type="paragraph" w:customStyle="1" w:styleId="body">
    <w:name w:val="body"/>
    <w:basedOn w:val="a"/>
    <w:rsid w:val="00864DD6"/>
    <w:pPr>
      <w:spacing w:before="100" w:beforeAutospacing="1" w:after="100" w:afterAutospacing="1"/>
    </w:pPr>
  </w:style>
  <w:style w:type="character" w:customStyle="1" w:styleId="smaller">
    <w:name w:val="smaller"/>
    <w:basedOn w:val="a0"/>
    <w:rsid w:val="008D16A7"/>
  </w:style>
  <w:style w:type="character" w:styleId="af5">
    <w:name w:val="Strong"/>
    <w:uiPriority w:val="22"/>
    <w:qFormat/>
    <w:rsid w:val="00764FEE"/>
    <w:rPr>
      <w:b/>
      <w:bCs/>
    </w:rPr>
  </w:style>
  <w:style w:type="paragraph" w:customStyle="1" w:styleId="before-list">
    <w:name w:val="before-list"/>
    <w:basedOn w:val="a"/>
    <w:rsid w:val="002D783F"/>
    <w:pPr>
      <w:spacing w:before="100" w:beforeAutospacing="1" w:after="100" w:afterAutospacing="1"/>
    </w:pPr>
  </w:style>
  <w:style w:type="character" w:customStyle="1" w:styleId="hl">
    <w:name w:val="hl"/>
    <w:basedOn w:val="a0"/>
    <w:rsid w:val="00246615"/>
  </w:style>
  <w:style w:type="character" w:customStyle="1" w:styleId="butback">
    <w:name w:val="butback"/>
    <w:basedOn w:val="a0"/>
    <w:rsid w:val="00992940"/>
  </w:style>
  <w:style w:type="character" w:customStyle="1" w:styleId="submenu-table">
    <w:name w:val="submenu-table"/>
    <w:basedOn w:val="a0"/>
    <w:rsid w:val="00992940"/>
  </w:style>
  <w:style w:type="character" w:customStyle="1" w:styleId="text">
    <w:name w:val="text"/>
    <w:basedOn w:val="a0"/>
    <w:rsid w:val="00984E46"/>
  </w:style>
  <w:style w:type="character" w:styleId="af6">
    <w:name w:val="Emphasis"/>
    <w:uiPriority w:val="20"/>
    <w:qFormat/>
    <w:rsid w:val="000D1F4E"/>
    <w:rPr>
      <w:i/>
      <w:iCs/>
    </w:rPr>
  </w:style>
  <w:style w:type="character" w:styleId="HTML">
    <w:name w:val="HTML Cite"/>
    <w:uiPriority w:val="99"/>
    <w:unhideWhenUsed/>
    <w:rsid w:val="003E6946"/>
    <w:rPr>
      <w:i/>
      <w:iCs/>
    </w:rPr>
  </w:style>
  <w:style w:type="character" w:customStyle="1" w:styleId="sourhr">
    <w:name w:val="sourhr"/>
    <w:basedOn w:val="a0"/>
    <w:rsid w:val="003E6946"/>
  </w:style>
  <w:style w:type="character" w:customStyle="1" w:styleId="st">
    <w:name w:val="st"/>
    <w:basedOn w:val="a0"/>
    <w:rsid w:val="00B724C5"/>
  </w:style>
  <w:style w:type="paragraph" w:customStyle="1" w:styleId="Default">
    <w:name w:val="Default"/>
    <w:rsid w:val="00AB3BC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7">
    <w:name w:val="Balloon Text"/>
    <w:basedOn w:val="a"/>
    <w:link w:val="af8"/>
    <w:rsid w:val="005558F2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rsid w:val="005558F2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link w:val="7"/>
    <w:rsid w:val="000C7B22"/>
    <w:rPr>
      <w:rFonts w:ascii="GOST type A" w:hAnsi="GOST type A"/>
      <w:sz w:val="28"/>
      <w:szCs w:val="24"/>
    </w:rPr>
  </w:style>
  <w:style w:type="character" w:customStyle="1" w:styleId="apple-converted-space">
    <w:name w:val="apple-converted-space"/>
    <w:basedOn w:val="a0"/>
    <w:rsid w:val="004E1D64"/>
  </w:style>
  <w:style w:type="paragraph" w:customStyle="1" w:styleId="iichmini">
    <w:name w:val="iic_h_mini"/>
    <w:basedOn w:val="a"/>
    <w:rsid w:val="00396422"/>
    <w:pPr>
      <w:spacing w:before="100" w:beforeAutospacing="1" w:after="100" w:afterAutospacing="1"/>
    </w:pPr>
  </w:style>
  <w:style w:type="paragraph" w:customStyle="1" w:styleId="iicpadd">
    <w:name w:val="iic_padd"/>
    <w:basedOn w:val="a"/>
    <w:rsid w:val="00396422"/>
    <w:pPr>
      <w:spacing w:before="100" w:beforeAutospacing="1" w:after="100" w:afterAutospacing="1"/>
    </w:pPr>
  </w:style>
  <w:style w:type="character" w:customStyle="1" w:styleId="w">
    <w:name w:val="w"/>
    <w:basedOn w:val="a0"/>
    <w:rsid w:val="00586865"/>
  </w:style>
  <w:style w:type="paragraph" w:styleId="af9">
    <w:name w:val="List"/>
    <w:basedOn w:val="a"/>
    <w:uiPriority w:val="99"/>
    <w:unhideWhenUsed/>
    <w:rsid w:val="00EC1F3C"/>
    <w:pPr>
      <w:spacing w:before="100" w:beforeAutospacing="1" w:after="100" w:afterAutospacing="1"/>
    </w:pPr>
  </w:style>
  <w:style w:type="character" w:customStyle="1" w:styleId="ref-info">
    <w:name w:val="ref-info"/>
    <w:basedOn w:val="a0"/>
    <w:rsid w:val="00063FD3"/>
  </w:style>
  <w:style w:type="character" w:customStyle="1" w:styleId="citation">
    <w:name w:val="citation"/>
    <w:basedOn w:val="a0"/>
    <w:rsid w:val="00063FD3"/>
  </w:style>
  <w:style w:type="paragraph" w:customStyle="1" w:styleId="afa">
    <w:name w:val="_"/>
    <w:basedOn w:val="a"/>
    <w:rsid w:val="00450D39"/>
    <w:pPr>
      <w:spacing w:before="100" w:beforeAutospacing="1" w:after="100" w:afterAutospacing="1"/>
    </w:pPr>
  </w:style>
  <w:style w:type="paragraph" w:styleId="HTML0">
    <w:name w:val="HTML Preformatted"/>
    <w:basedOn w:val="a"/>
    <w:link w:val="HTML1"/>
    <w:uiPriority w:val="99"/>
    <w:unhideWhenUsed/>
    <w:rsid w:val="000A4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rsid w:val="000A4ACF"/>
    <w:rPr>
      <w:rFonts w:ascii="Courier New" w:hAnsi="Courier New" w:cs="Courier New"/>
    </w:rPr>
  </w:style>
  <w:style w:type="paragraph" w:customStyle="1" w:styleId="24">
    <w:name w:val="Обычный2"/>
    <w:basedOn w:val="a"/>
    <w:rsid w:val="0016346D"/>
    <w:pPr>
      <w:spacing w:before="100" w:beforeAutospacing="1" w:after="100" w:afterAutospacing="1"/>
    </w:pPr>
  </w:style>
  <w:style w:type="paragraph" w:customStyle="1" w:styleId="Heading">
    <w:name w:val="Heading"/>
    <w:rsid w:val="00FE682F"/>
    <w:rPr>
      <w:rFonts w:ascii="Arial" w:hAnsi="Arial"/>
      <w:b/>
      <w:snapToGrid w:val="0"/>
      <w:sz w:val="22"/>
    </w:rPr>
  </w:style>
  <w:style w:type="paragraph" w:customStyle="1" w:styleId="ConsNormal">
    <w:name w:val="ConsNormal"/>
    <w:rsid w:val="00FE682F"/>
    <w:pPr>
      <w:widowControl w:val="0"/>
      <w:ind w:firstLine="720"/>
    </w:pPr>
    <w:rPr>
      <w:rFonts w:ascii="Arial" w:hAnsi="Arial"/>
      <w:snapToGrid w:val="0"/>
      <w:sz w:val="24"/>
    </w:rPr>
  </w:style>
  <w:style w:type="paragraph" w:customStyle="1" w:styleId="afb">
    <w:name w:val="a"/>
    <w:basedOn w:val="a"/>
    <w:rsid w:val="00572CC5"/>
    <w:pPr>
      <w:spacing w:before="100" w:beforeAutospacing="1" w:after="100" w:afterAutospacing="1"/>
    </w:pPr>
  </w:style>
  <w:style w:type="paragraph" w:customStyle="1" w:styleId="a40">
    <w:name w:val="a4"/>
    <w:basedOn w:val="a"/>
    <w:rsid w:val="00CE2E31"/>
    <w:pPr>
      <w:spacing w:before="100" w:beforeAutospacing="1" w:after="100" w:afterAutospacing="1"/>
    </w:pPr>
  </w:style>
  <w:style w:type="paragraph" w:styleId="afc">
    <w:name w:val="List Paragraph"/>
    <w:basedOn w:val="a"/>
    <w:uiPriority w:val="34"/>
    <w:qFormat/>
    <w:rsid w:val="00A17CAB"/>
    <w:pPr>
      <w:contextualSpacing/>
    </w:pPr>
    <w:rPr>
      <w:rFonts w:eastAsia="Calibri"/>
      <w:szCs w:val="22"/>
      <w:lang w:eastAsia="en-US"/>
    </w:rPr>
  </w:style>
  <w:style w:type="paragraph" w:customStyle="1" w:styleId="s1">
    <w:name w:val="s_1"/>
    <w:basedOn w:val="a"/>
    <w:rsid w:val="0016412C"/>
    <w:pPr>
      <w:spacing w:before="100" w:beforeAutospacing="1" w:after="100" w:afterAutospacing="1"/>
    </w:pPr>
  </w:style>
  <w:style w:type="paragraph" w:customStyle="1" w:styleId="arial14">
    <w:name w:val="arial14"/>
    <w:basedOn w:val="a"/>
    <w:rsid w:val="00836D65"/>
    <w:pPr>
      <w:spacing w:before="100" w:beforeAutospacing="1" w:after="100" w:afterAutospacing="1"/>
    </w:pPr>
  </w:style>
  <w:style w:type="character" w:customStyle="1" w:styleId="arial140">
    <w:name w:val="arial140"/>
    <w:basedOn w:val="a0"/>
    <w:rsid w:val="00836D65"/>
  </w:style>
  <w:style w:type="character" w:customStyle="1" w:styleId="search-hl">
    <w:name w:val="search-hl"/>
    <w:basedOn w:val="a0"/>
    <w:rsid w:val="003004DE"/>
  </w:style>
  <w:style w:type="paragraph" w:customStyle="1" w:styleId="40">
    <w:name w:val="4"/>
    <w:basedOn w:val="a"/>
    <w:rsid w:val="00C83AEA"/>
    <w:pPr>
      <w:spacing w:before="100" w:beforeAutospacing="1" w:after="100" w:afterAutospacing="1"/>
    </w:pPr>
  </w:style>
  <w:style w:type="character" w:customStyle="1" w:styleId="blk">
    <w:name w:val="blk"/>
    <w:basedOn w:val="a0"/>
    <w:rsid w:val="00331F56"/>
  </w:style>
  <w:style w:type="paragraph" w:styleId="afd">
    <w:name w:val="Plain Text"/>
    <w:basedOn w:val="a"/>
    <w:link w:val="afe"/>
    <w:uiPriority w:val="99"/>
    <w:unhideWhenUsed/>
    <w:rsid w:val="00E90D4F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fe">
    <w:name w:val="Текст Знак"/>
    <w:basedOn w:val="a0"/>
    <w:link w:val="afd"/>
    <w:uiPriority w:val="99"/>
    <w:rsid w:val="00E90D4F"/>
    <w:rPr>
      <w:rFonts w:ascii="Consolas" w:eastAsiaTheme="minorHAnsi" w:hAnsi="Consolas" w:cs="Consolas"/>
      <w:sz w:val="21"/>
      <w:szCs w:val="21"/>
      <w:lang w:eastAsia="en-US"/>
    </w:rPr>
  </w:style>
  <w:style w:type="paragraph" w:customStyle="1" w:styleId="psection">
    <w:name w:val="psection"/>
    <w:basedOn w:val="a"/>
    <w:rsid w:val="00465508"/>
    <w:pPr>
      <w:spacing w:before="100" w:beforeAutospacing="1" w:after="100" w:afterAutospacing="1"/>
    </w:pPr>
  </w:style>
  <w:style w:type="character" w:customStyle="1" w:styleId="a4">
    <w:name w:val="Верхний колонтитул Знак"/>
    <w:basedOn w:val="a0"/>
    <w:link w:val="a3"/>
    <w:uiPriority w:val="99"/>
    <w:rsid w:val="007768BD"/>
    <w:rPr>
      <w:sz w:val="24"/>
      <w:szCs w:val="24"/>
    </w:rPr>
  </w:style>
  <w:style w:type="paragraph" w:styleId="aff">
    <w:name w:val="Title"/>
    <w:basedOn w:val="a"/>
    <w:link w:val="aff0"/>
    <w:qFormat/>
    <w:rsid w:val="00AC2919"/>
    <w:pPr>
      <w:jc w:val="center"/>
    </w:pPr>
    <w:rPr>
      <w:b/>
      <w:bCs/>
    </w:rPr>
  </w:style>
  <w:style w:type="character" w:customStyle="1" w:styleId="aff0">
    <w:name w:val="Название Знак"/>
    <w:basedOn w:val="a0"/>
    <w:link w:val="aff"/>
    <w:rsid w:val="00AC2919"/>
    <w:rPr>
      <w:b/>
      <w:bCs/>
      <w:sz w:val="28"/>
      <w:szCs w:val="24"/>
    </w:rPr>
  </w:style>
  <w:style w:type="paragraph" w:customStyle="1" w:styleId="s3">
    <w:name w:val="s_3"/>
    <w:basedOn w:val="a"/>
    <w:rsid w:val="005371C9"/>
    <w:pPr>
      <w:spacing w:before="100" w:beforeAutospacing="1" w:after="100" w:afterAutospacing="1"/>
    </w:pPr>
  </w:style>
  <w:style w:type="character" w:customStyle="1" w:styleId="s24">
    <w:name w:val="s_24"/>
    <w:basedOn w:val="a0"/>
    <w:rsid w:val="005371C9"/>
  </w:style>
  <w:style w:type="character" w:customStyle="1" w:styleId="s10">
    <w:name w:val="s_10"/>
    <w:basedOn w:val="a0"/>
    <w:rsid w:val="005371C9"/>
  </w:style>
  <w:style w:type="paragraph" w:customStyle="1" w:styleId="s9">
    <w:name w:val="s_9"/>
    <w:basedOn w:val="a"/>
    <w:rsid w:val="005371C9"/>
    <w:pPr>
      <w:spacing w:before="100" w:beforeAutospacing="1" w:after="100" w:afterAutospacing="1"/>
    </w:pPr>
  </w:style>
  <w:style w:type="character" w:customStyle="1" w:styleId="idea">
    <w:name w:val="idea"/>
    <w:basedOn w:val="a0"/>
    <w:rsid w:val="00B03217"/>
  </w:style>
  <w:style w:type="character" w:customStyle="1" w:styleId="keyword">
    <w:name w:val="keyword"/>
    <w:basedOn w:val="a0"/>
    <w:rsid w:val="00200EE0"/>
  </w:style>
  <w:style w:type="paragraph" w:customStyle="1" w:styleId="answer">
    <w:name w:val="answer"/>
    <w:basedOn w:val="a"/>
    <w:rsid w:val="004B192E"/>
    <w:pPr>
      <w:spacing w:before="100" w:beforeAutospacing="1" w:after="100" w:afterAutospacing="1" w:line="240" w:lineRule="auto"/>
      <w:jc w:val="left"/>
    </w:pPr>
    <w:rPr>
      <w:sz w:val="24"/>
    </w:rPr>
  </w:style>
  <w:style w:type="paragraph" w:styleId="aff1">
    <w:name w:val="endnote text"/>
    <w:basedOn w:val="a"/>
    <w:link w:val="aff2"/>
    <w:rsid w:val="000D04BB"/>
    <w:pPr>
      <w:spacing w:line="240" w:lineRule="auto"/>
    </w:pPr>
    <w:rPr>
      <w:sz w:val="20"/>
      <w:szCs w:val="20"/>
    </w:rPr>
  </w:style>
  <w:style w:type="character" w:customStyle="1" w:styleId="aff2">
    <w:name w:val="Текст концевой сноски Знак"/>
    <w:basedOn w:val="a0"/>
    <w:link w:val="aff1"/>
    <w:rsid w:val="000D04BB"/>
  </w:style>
  <w:style w:type="character" w:styleId="aff3">
    <w:name w:val="endnote reference"/>
    <w:basedOn w:val="a0"/>
    <w:rsid w:val="000D04BB"/>
    <w:rPr>
      <w:vertAlign w:val="superscript"/>
    </w:rPr>
  </w:style>
  <w:style w:type="paragraph" w:customStyle="1" w:styleId="13">
    <w:name w:val="Стиль1"/>
    <w:basedOn w:val="1"/>
    <w:link w:val="14"/>
    <w:qFormat/>
    <w:rsid w:val="00EC4C47"/>
    <w:pPr>
      <w:ind w:firstLine="709"/>
    </w:pPr>
    <w:rPr>
      <w:rFonts w:ascii="Arial" w:hAnsi="Arial"/>
      <w:b/>
      <w:sz w:val="28"/>
      <w:szCs w:val="28"/>
    </w:rPr>
  </w:style>
  <w:style w:type="paragraph" w:customStyle="1" w:styleId="25">
    <w:name w:val="Стиль2"/>
    <w:basedOn w:val="1"/>
    <w:qFormat/>
    <w:rsid w:val="00EC4C47"/>
    <w:pPr>
      <w:tabs>
        <w:tab w:val="left" w:pos="993"/>
      </w:tabs>
      <w:ind w:left="927"/>
      <w:jc w:val="left"/>
    </w:pPr>
    <w:rPr>
      <w:rFonts w:ascii="Arial" w:hAnsi="Arial"/>
      <w:b/>
      <w:bCs/>
      <w:i/>
      <w:sz w:val="28"/>
      <w:szCs w:val="28"/>
    </w:rPr>
  </w:style>
  <w:style w:type="character" w:customStyle="1" w:styleId="14">
    <w:name w:val="Стиль1 Знак"/>
    <w:basedOn w:val="10"/>
    <w:link w:val="13"/>
    <w:rsid w:val="00EC4C47"/>
    <w:rPr>
      <w:rFonts w:ascii="Arial" w:hAnsi="Arial"/>
      <w:b/>
      <w:sz w:val="28"/>
      <w:szCs w:val="28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7071">
          <w:marLeft w:val="0"/>
          <w:marRight w:val="0"/>
          <w:marTop w:val="215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9094">
          <w:marLeft w:val="967"/>
          <w:marRight w:val="0"/>
          <w:marTop w:val="172"/>
          <w:marBottom w:val="1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4448">
          <w:marLeft w:val="967"/>
          <w:marRight w:val="0"/>
          <w:marTop w:val="215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2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2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63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7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14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29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507">
          <w:marLeft w:val="0"/>
          <w:marRight w:val="0"/>
          <w:marTop w:val="0"/>
          <w:marBottom w:val="96"/>
          <w:divBdr>
            <w:top w:val="none" w:sz="0" w:space="0" w:color="auto"/>
            <w:left w:val="single" w:sz="36" w:space="0" w:color="CED3F1"/>
            <w:bottom w:val="none" w:sz="0" w:space="0" w:color="auto"/>
            <w:right w:val="none" w:sz="0" w:space="0" w:color="auto"/>
          </w:divBdr>
        </w:div>
        <w:div w:id="15893149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12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54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09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3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808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9078">
          <w:marLeft w:val="0"/>
          <w:marRight w:val="0"/>
          <w:marTop w:val="0"/>
          <w:marBottom w:val="96"/>
          <w:divBdr>
            <w:top w:val="none" w:sz="0" w:space="0" w:color="auto"/>
            <w:left w:val="single" w:sz="36" w:space="0" w:color="CED3F1"/>
            <w:bottom w:val="none" w:sz="0" w:space="0" w:color="auto"/>
            <w:right w:val="none" w:sz="0" w:space="0" w:color="auto"/>
          </w:divBdr>
        </w:div>
        <w:div w:id="2472033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52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66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34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2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62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30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68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90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56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37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32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04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77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40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35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377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16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96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93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85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38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770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45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3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51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97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26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0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68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91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21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72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10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46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41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71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3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0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83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97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04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41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78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68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54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95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67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6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52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56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90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95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8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09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34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11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69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8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480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0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60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41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84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15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30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15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73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19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33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3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95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69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8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33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08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61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00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621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11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83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7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700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30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83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2015">
                  <w:marLeft w:val="0"/>
                  <w:marRight w:val="0"/>
                  <w:marTop w:val="0"/>
                  <w:marBottom w:val="32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2565">
                      <w:marLeft w:val="0"/>
                      <w:marRight w:val="215"/>
                      <w:marTop w:val="0"/>
                      <w:marBottom w:val="107"/>
                      <w:divBdr>
                        <w:top w:val="single" w:sz="8" w:space="0" w:color="CCCCCC"/>
                        <w:left w:val="single" w:sz="8" w:space="0" w:color="CCCCCC"/>
                        <w:bottom w:val="single" w:sz="8" w:space="0" w:color="CCCCCC"/>
                        <w:right w:val="single" w:sz="8" w:space="0" w:color="CCCCCC"/>
                      </w:divBdr>
                    </w:div>
                    <w:div w:id="185218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1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8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8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8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0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92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13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2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24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93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27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0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53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75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0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11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96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09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51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40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31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36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29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96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21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41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61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26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795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09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29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9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0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23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76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93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898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40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36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58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35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14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63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32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4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33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4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88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9408">
          <w:marLeft w:val="43"/>
          <w:marRight w:val="43"/>
          <w:marTop w:val="215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04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41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39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68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29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84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1952">
          <w:marLeft w:val="9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2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6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9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08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9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7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36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30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33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4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68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99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94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65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67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12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03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56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24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2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44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2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0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66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3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83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79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44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8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10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18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9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52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20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2585">
          <w:marLeft w:val="0"/>
          <w:marRight w:val="0"/>
          <w:marTop w:val="215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10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05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03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9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54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07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103">
              <w:marLeft w:val="0"/>
              <w:marRight w:val="0"/>
              <w:marTop w:val="1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5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81">
              <w:marLeft w:val="0"/>
              <w:marRight w:val="0"/>
              <w:marTop w:val="0"/>
              <w:marBottom w:val="17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320">
              <w:marLeft w:val="0"/>
              <w:marRight w:val="0"/>
              <w:marTop w:val="44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83">
              <w:marLeft w:val="0"/>
              <w:marRight w:val="0"/>
              <w:marTop w:val="13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1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3051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0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025">
              <w:marLeft w:val="0"/>
              <w:marRight w:val="0"/>
              <w:marTop w:val="1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828">
              <w:marLeft w:val="0"/>
              <w:marRight w:val="0"/>
              <w:marTop w:val="0"/>
              <w:marBottom w:val="2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597">
              <w:marLeft w:val="0"/>
              <w:marRight w:val="0"/>
              <w:marTop w:val="0"/>
              <w:marBottom w:val="17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837">
              <w:marLeft w:val="0"/>
              <w:marRight w:val="0"/>
              <w:marTop w:val="32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8656">
          <w:marLeft w:val="967"/>
          <w:marRight w:val="0"/>
          <w:marTop w:val="172"/>
          <w:marBottom w:val="1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3675">
          <w:marLeft w:val="967"/>
          <w:marRight w:val="0"/>
          <w:marTop w:val="215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42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26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9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0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93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75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35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98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8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4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94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1252">
          <w:marLeft w:val="967"/>
          <w:marRight w:val="0"/>
          <w:marTop w:val="172"/>
          <w:marBottom w:val="1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2657">
          <w:marLeft w:val="967"/>
          <w:marRight w:val="0"/>
          <w:marTop w:val="215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7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7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5598">
          <w:marLeft w:val="240"/>
          <w:marRight w:val="53"/>
          <w:marTop w:val="0"/>
          <w:marBottom w:val="213"/>
          <w:divBdr>
            <w:top w:val="none" w:sz="0" w:space="0" w:color="auto"/>
            <w:left w:val="single" w:sz="4" w:space="8" w:color="CED6DE"/>
            <w:bottom w:val="none" w:sz="0" w:space="0" w:color="auto"/>
            <w:right w:val="none" w:sz="0" w:space="0" w:color="auto"/>
          </w:divBdr>
        </w:div>
      </w:divsChild>
    </w:div>
    <w:div w:id="15257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46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92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82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67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62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818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60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64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72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80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79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41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65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46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14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82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54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18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48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188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62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74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76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85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14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19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889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59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78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11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07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55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73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34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9489">
          <w:marLeft w:val="0"/>
          <w:marRight w:val="0"/>
          <w:marTop w:val="0"/>
          <w:marBottom w:val="96"/>
          <w:divBdr>
            <w:top w:val="none" w:sz="0" w:space="0" w:color="auto"/>
            <w:left w:val="single" w:sz="36" w:space="0" w:color="CED3F1"/>
            <w:bottom w:val="none" w:sz="0" w:space="0" w:color="auto"/>
            <w:right w:val="none" w:sz="0" w:space="0" w:color="auto"/>
          </w:divBdr>
        </w:div>
        <w:div w:id="3528767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29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9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1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6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7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20053">
          <w:marLeft w:val="0"/>
          <w:marRight w:val="0"/>
          <w:marTop w:val="0"/>
          <w:marBottom w:val="3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6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70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51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5078">
          <w:marLeft w:val="0"/>
          <w:marRight w:val="0"/>
          <w:marTop w:val="0"/>
          <w:marBottom w:val="96"/>
          <w:divBdr>
            <w:top w:val="none" w:sz="0" w:space="0" w:color="auto"/>
            <w:left w:val="single" w:sz="36" w:space="0" w:color="CED3F1"/>
            <w:bottom w:val="none" w:sz="0" w:space="0" w:color="auto"/>
            <w:right w:val="none" w:sz="0" w:space="0" w:color="auto"/>
          </w:divBdr>
        </w:div>
        <w:div w:id="8468729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36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3622">
          <w:marLeft w:val="0"/>
          <w:marRight w:val="0"/>
          <w:marTop w:val="0"/>
          <w:marBottom w:val="96"/>
          <w:divBdr>
            <w:top w:val="none" w:sz="0" w:space="0" w:color="auto"/>
            <w:left w:val="single" w:sz="36" w:space="0" w:color="CED3F1"/>
            <w:bottom w:val="none" w:sz="0" w:space="0" w:color="auto"/>
            <w:right w:val="none" w:sz="0" w:space="0" w:color="auto"/>
          </w:divBdr>
        </w:div>
        <w:div w:id="14658086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5473">
          <w:marLeft w:val="0"/>
          <w:marRight w:val="0"/>
          <w:marTop w:val="1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505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15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42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78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63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61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01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41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24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43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5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82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63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63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317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18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1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01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40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96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5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19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28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https://www.bigdataschool.ru/bigdata/tooltips-4-big-data-administrator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osp.ru/os/2018/2/13054175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www.bigdataschool.ru/bigdata/hadoop-%D0%B2-%D0%BE%D0%B1%D0%BB%D0%B0%D0%BA%D0%B0%D1%85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igdataschool.ru/bigdata/devops-data-science-agile-big-data.html" TargetMode="External"/><Relationship Id="rId20" Type="http://schemas.openxmlformats.org/officeDocument/2006/relationships/hyperlink" Target="https://www.bigdataschool.ru/blog/dataops-devops-4-big-data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bigdataschool.ru/bigdata/%D0%BF%D1%80%D0%B8%D0%BD%D1%86%D0%B8%D0%BF%D1%8B-agile-%D0%B2-big-data.html" TargetMode="Externa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www.bigdataschool.ru/wiki/devops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3.xml"/><Relationship Id="rId22" Type="http://schemas.openxmlformats.org/officeDocument/2006/relationships/footer" Target="footer4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osp.ru/os/2018/2/13054175" TargetMode="External"/><Relationship Id="rId2" Type="http://schemas.openxmlformats.org/officeDocument/2006/relationships/hyperlink" Target="https://www.bigdataschool.ru/blog/dataops-devops-4-big-data.html" TargetMode="External"/><Relationship Id="rId1" Type="http://schemas.openxmlformats.org/officeDocument/2006/relationships/hyperlink" Target="https://www.osp.ru/os/2018/2/13054175" TargetMode="External"/><Relationship Id="rId4" Type="http://schemas.openxmlformats.org/officeDocument/2006/relationships/hyperlink" Target="https://www.osp.ru/os/2018/2/1305417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&#1056;&#1072;&#1073;&#1086;&#1095;&#1080;&#1081;%20&#1089;&#1090;&#1086;&#1083;\&#1050;&#1040;&#1058;&#1071;\&#1060;&#1086;&#1088;&#1084;&#1072;%20421\&#1060;&#1086;&#1088;&#1084;&#1072;%20421%20-%20&#1089;&#1083;&#1077;&#1076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D97DE-E3AD-4C1B-BB1C-B71FBD52A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Форма 421 - след</Template>
  <TotalTime>3</TotalTime>
  <Pages>1</Pages>
  <Words>3079</Words>
  <Characters>17553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Microsoft</Company>
  <LinksUpToDate>false</LinksUpToDate>
  <CharactersWithSpaces>20591</CharactersWithSpaces>
  <SharedDoc>false</SharedDoc>
  <HLinks>
    <vt:vector size="36" baseType="variant"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_Toc453239526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_Toc453239525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_Toc453239524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_Toc453239523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_Toc453239522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_Toc453239521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Бажина</dc:creator>
  <cp:lastModifiedBy>Windows User</cp:lastModifiedBy>
  <cp:revision>4</cp:revision>
  <cp:lastPrinted>2003-08-07T04:23:00Z</cp:lastPrinted>
  <dcterms:created xsi:type="dcterms:W3CDTF">2020-12-20T11:49:00Z</dcterms:created>
  <dcterms:modified xsi:type="dcterms:W3CDTF">2020-12-20T11:49:00Z</dcterms:modified>
</cp:coreProperties>
</file>